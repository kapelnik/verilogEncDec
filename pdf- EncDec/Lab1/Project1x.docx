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E7308" w14:textId="77777777" w:rsidR="0084150B" w:rsidRPr="0084150B" w:rsidRDefault="0084150B" w:rsidP="0084150B">
      <w:pPr>
        <w:widowControl w:val="0"/>
        <w:tabs>
          <w:tab w:val="left" w:pos="11160"/>
        </w:tabs>
        <w:adjustRightInd w:val="0"/>
        <w:jc w:val="center"/>
        <w:textAlignment w:val="baseline"/>
        <w:rPr>
          <w:snapToGrid w:val="0"/>
        </w:rPr>
      </w:pPr>
      <w:bookmarkStart w:id="0" w:name="_Toc507727231"/>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871"/>
        <w:gridCol w:w="5767"/>
      </w:tblGrid>
      <w:tr w:rsidR="0084150B" w14:paraId="35026E59" w14:textId="77777777" w:rsidTr="004754C3">
        <w:trPr>
          <w:trHeight w:val="540"/>
        </w:trPr>
        <w:tc>
          <w:tcPr>
            <w:tcW w:w="3871" w:type="dxa"/>
            <w:vMerge w:val="restart"/>
            <w:tcBorders>
              <w:top w:val="single" w:sz="4" w:space="0" w:color="000080"/>
              <w:left w:val="single" w:sz="4" w:space="0" w:color="000080"/>
              <w:bottom w:val="single" w:sz="4" w:space="0" w:color="000080"/>
              <w:right w:val="nil"/>
            </w:tcBorders>
            <w:shd w:val="clear" w:color="auto" w:fill="000080"/>
            <w:vAlign w:val="center"/>
          </w:tcPr>
          <w:p w14:paraId="1F9FAEBC" w14:textId="77777777" w:rsidR="0084150B" w:rsidRDefault="0084150B" w:rsidP="004754C3">
            <w:pPr>
              <w:pStyle w:val="TitleWhite"/>
              <w:rPr>
                <w:lang w:eastAsia="en-US"/>
              </w:rPr>
            </w:pPr>
            <w:r w:rsidRPr="00DB6AE6">
              <w:rPr>
                <w:sz w:val="48"/>
                <w:szCs w:val="40"/>
                <w:lang w:eastAsia="en-US"/>
              </w:rPr>
              <w:t>Error Correction Encoder &amp; Decoder</w:t>
            </w:r>
          </w:p>
        </w:tc>
        <w:tc>
          <w:tcPr>
            <w:tcW w:w="5767" w:type="dxa"/>
            <w:tcBorders>
              <w:top w:val="single" w:sz="4" w:space="0" w:color="000080"/>
              <w:left w:val="nil"/>
              <w:bottom w:val="nil"/>
              <w:right w:val="single" w:sz="4" w:space="0" w:color="000080"/>
            </w:tcBorders>
            <w:vAlign w:val="center"/>
          </w:tcPr>
          <w:p w14:paraId="4BFF17F2" w14:textId="77777777" w:rsidR="0084150B" w:rsidRDefault="0084150B" w:rsidP="0084150B">
            <w:pPr>
              <w:keepLines/>
              <w:tabs>
                <w:tab w:val="right" w:pos="9605"/>
              </w:tabs>
              <w:spacing w:line="240" w:lineRule="auto"/>
              <w:jc w:val="center"/>
              <w:rPr>
                <w:rFonts w:cs="Arial"/>
                <w:b/>
                <w:bCs/>
                <w:color w:val="000080"/>
                <w:sz w:val="28"/>
                <w:szCs w:val="32"/>
              </w:rPr>
            </w:pPr>
            <w:bookmarkStart w:id="1" w:name="_Toc130408338"/>
            <w:bookmarkStart w:id="2" w:name="_Toc130416091"/>
            <w:r w:rsidRPr="00EA5947">
              <w:rPr>
                <w:rFonts w:cs="Arial"/>
                <w:b/>
                <w:bCs/>
                <w:color w:val="000080"/>
                <w:sz w:val="28"/>
                <w:szCs w:val="32"/>
              </w:rPr>
              <w:t>Digital Design and Logical Synthesis for Electrical Computer Engineering</w:t>
            </w:r>
          </w:p>
          <w:p w14:paraId="14467ADB" w14:textId="77777777" w:rsidR="0084150B" w:rsidRDefault="0084150B" w:rsidP="0084150B">
            <w:pPr>
              <w:keepLines/>
              <w:tabs>
                <w:tab w:val="right" w:pos="9605"/>
              </w:tabs>
              <w:spacing w:line="240" w:lineRule="auto"/>
              <w:jc w:val="center"/>
              <w:rPr>
                <w:rFonts w:cs="Arial"/>
                <w:b/>
                <w:bCs/>
                <w:color w:val="000080"/>
                <w:sz w:val="28"/>
                <w:szCs w:val="32"/>
              </w:rPr>
            </w:pPr>
            <w:r w:rsidRPr="00E96EF1">
              <w:rPr>
                <w:rFonts w:cs="Arial"/>
                <w:b/>
                <w:bCs/>
                <w:color w:val="000080"/>
                <w:sz w:val="36"/>
                <w:szCs w:val="40"/>
              </w:rPr>
              <w:t xml:space="preserve"> </w:t>
            </w:r>
            <w:bookmarkEnd w:id="1"/>
            <w:bookmarkEnd w:id="2"/>
            <w:r w:rsidRPr="00E96EF1">
              <w:rPr>
                <w:rFonts w:cs="Arial"/>
                <w:b/>
                <w:bCs/>
                <w:color w:val="000080"/>
                <w:sz w:val="28"/>
                <w:szCs w:val="32"/>
              </w:rPr>
              <w:t>(36113611)</w:t>
            </w:r>
          </w:p>
          <w:p w14:paraId="6EE3D229" w14:textId="77777777" w:rsidR="0084150B" w:rsidRDefault="0084150B" w:rsidP="0084150B">
            <w:pPr>
              <w:keepLines/>
              <w:tabs>
                <w:tab w:val="right" w:pos="9605"/>
              </w:tabs>
              <w:bidi/>
              <w:spacing w:line="240" w:lineRule="auto"/>
              <w:jc w:val="center"/>
              <w:rPr>
                <w:rFonts w:cs="Arial"/>
                <w:b/>
                <w:bCs/>
                <w:color w:val="000080"/>
                <w:sz w:val="44"/>
                <w:szCs w:val="44"/>
              </w:rPr>
            </w:pPr>
            <w:r w:rsidRPr="00EA5947">
              <w:rPr>
                <w:rFonts w:cs="Arial"/>
                <w:b/>
                <w:bCs/>
                <w:color w:val="000080"/>
                <w:sz w:val="44"/>
                <w:szCs w:val="44"/>
              </w:rPr>
              <w:t>Course Project</w:t>
            </w:r>
          </w:p>
        </w:tc>
      </w:tr>
      <w:tr w:rsidR="0084150B" w14:paraId="6AA7F79E" w14:textId="77777777" w:rsidTr="004754C3">
        <w:trPr>
          <w:trHeight w:val="540"/>
        </w:trPr>
        <w:tc>
          <w:tcPr>
            <w:tcW w:w="0" w:type="auto"/>
            <w:vMerge/>
            <w:tcBorders>
              <w:top w:val="single" w:sz="4" w:space="0" w:color="000080"/>
              <w:left w:val="single" w:sz="4" w:space="0" w:color="000080"/>
              <w:bottom w:val="single" w:sz="4" w:space="0" w:color="000080"/>
              <w:right w:val="nil"/>
            </w:tcBorders>
            <w:vAlign w:val="center"/>
          </w:tcPr>
          <w:p w14:paraId="3950251F" w14:textId="77777777" w:rsidR="0084150B" w:rsidRDefault="0084150B" w:rsidP="004754C3">
            <w:pPr>
              <w:spacing w:after="0"/>
              <w:rPr>
                <w:rFonts w:ascii="Arial Black" w:hAnsi="Arial Black" w:cs="Arial"/>
                <w:b/>
                <w:bCs/>
                <w:color w:val="FFFFFF"/>
                <w:kern w:val="28"/>
                <w:sz w:val="68"/>
                <w:szCs w:val="48"/>
              </w:rPr>
            </w:pPr>
          </w:p>
        </w:tc>
        <w:tc>
          <w:tcPr>
            <w:tcW w:w="5767" w:type="dxa"/>
            <w:tcBorders>
              <w:top w:val="nil"/>
              <w:left w:val="nil"/>
              <w:bottom w:val="single" w:sz="4" w:space="0" w:color="000080"/>
              <w:right w:val="single" w:sz="4" w:space="0" w:color="000080"/>
            </w:tcBorders>
            <w:vAlign w:val="center"/>
          </w:tcPr>
          <w:p w14:paraId="52ACF977" w14:textId="77777777" w:rsidR="0084150B" w:rsidRDefault="0084150B" w:rsidP="0084150B">
            <w:pPr>
              <w:tabs>
                <w:tab w:val="right" w:pos="9605"/>
              </w:tabs>
              <w:spacing w:line="240" w:lineRule="auto"/>
              <w:jc w:val="center"/>
              <w:rPr>
                <w:rFonts w:cs="Arial"/>
                <w:b/>
                <w:bCs/>
                <w:color w:val="000080"/>
                <w:sz w:val="56"/>
                <w:szCs w:val="32"/>
              </w:rPr>
            </w:pPr>
            <w:r>
              <w:rPr>
                <w:rFonts w:cs="Arial"/>
                <w:b/>
                <w:bCs/>
                <w:color w:val="000080"/>
                <w:sz w:val="56"/>
                <w:szCs w:val="32"/>
              </w:rPr>
              <w:t xml:space="preserve">Digital </w:t>
            </w:r>
            <w:proofErr w:type="gramStart"/>
            <w:r>
              <w:rPr>
                <w:rFonts w:cs="Arial"/>
                <w:b/>
                <w:bCs/>
                <w:color w:val="000080"/>
                <w:sz w:val="56"/>
                <w:szCs w:val="32"/>
              </w:rPr>
              <w:t>High Level</w:t>
            </w:r>
            <w:proofErr w:type="gramEnd"/>
            <w:r>
              <w:rPr>
                <w:rFonts w:cs="Arial"/>
                <w:b/>
                <w:bCs/>
                <w:color w:val="000080"/>
                <w:sz w:val="56"/>
                <w:szCs w:val="32"/>
              </w:rPr>
              <w:t xml:space="preserve"> Design</w:t>
            </w:r>
          </w:p>
          <w:p w14:paraId="50EB36F3" w14:textId="77777777" w:rsidR="0084150B" w:rsidRPr="00264323" w:rsidRDefault="0084150B" w:rsidP="0084150B">
            <w:pPr>
              <w:tabs>
                <w:tab w:val="right" w:pos="9605"/>
              </w:tabs>
              <w:bidi/>
              <w:spacing w:line="240" w:lineRule="auto"/>
              <w:jc w:val="center"/>
              <w:rPr>
                <w:rFonts w:cs="Arial"/>
                <w:b/>
                <w:bCs/>
                <w:color w:val="000080"/>
                <w:sz w:val="28"/>
                <w:szCs w:val="14"/>
              </w:rPr>
            </w:pPr>
            <w:r w:rsidRPr="00EA5947">
              <w:rPr>
                <w:rFonts w:cs="Arial"/>
                <w:b/>
                <w:bCs/>
                <w:color w:val="000080"/>
                <w:sz w:val="28"/>
                <w:szCs w:val="14"/>
              </w:rPr>
              <w:t>Version 0.1</w:t>
            </w:r>
          </w:p>
        </w:tc>
      </w:tr>
    </w:tbl>
    <w:p w14:paraId="48D36574" w14:textId="77777777" w:rsidR="0042258B" w:rsidRDefault="0042258B" w:rsidP="0084150B">
      <w:pPr>
        <w:pStyle w:val="Style1"/>
        <w:rPr>
          <w:b/>
          <w:bCs/>
          <w:sz w:val="28"/>
          <w:szCs w:val="28"/>
        </w:rPr>
      </w:pPr>
    </w:p>
    <w:p w14:paraId="70E7F30C" w14:textId="77777777" w:rsidR="0042258B" w:rsidRDefault="0042258B" w:rsidP="0084150B">
      <w:pPr>
        <w:pStyle w:val="Style1"/>
        <w:rPr>
          <w:b/>
          <w:bCs/>
          <w:sz w:val="28"/>
          <w:szCs w:val="28"/>
        </w:rPr>
      </w:pPr>
    </w:p>
    <w:p w14:paraId="0D640062" w14:textId="77777777" w:rsidR="0042258B" w:rsidRDefault="0042258B" w:rsidP="0084150B">
      <w:pPr>
        <w:pStyle w:val="Style1"/>
        <w:rPr>
          <w:b/>
          <w:bCs/>
          <w:sz w:val="28"/>
          <w:szCs w:val="28"/>
        </w:rPr>
      </w:pPr>
    </w:p>
    <w:p w14:paraId="506F6E2A" w14:textId="77777777" w:rsidR="0084150B" w:rsidRDefault="0084150B" w:rsidP="0084150B">
      <w:pPr>
        <w:pStyle w:val="Style1"/>
        <w:rPr>
          <w:b/>
          <w:bCs/>
          <w:u w:val="single"/>
        </w:rPr>
      </w:pPr>
      <w:r w:rsidRPr="003609B3">
        <w:rPr>
          <w:b/>
          <w:bCs/>
          <w:sz w:val="28"/>
          <w:szCs w:val="28"/>
        </w:rPr>
        <w:t>Revision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
        <w:gridCol w:w="1707"/>
        <w:gridCol w:w="2070"/>
        <w:gridCol w:w="2356"/>
        <w:gridCol w:w="1874"/>
        <w:gridCol w:w="1757"/>
      </w:tblGrid>
      <w:tr w:rsidR="0084150B" w14:paraId="63FCDC8E" w14:textId="77777777" w:rsidTr="00150F67">
        <w:tc>
          <w:tcPr>
            <w:tcW w:w="921" w:type="dxa"/>
          </w:tcPr>
          <w:p w14:paraId="5DE234CC" w14:textId="77777777" w:rsidR="0084150B" w:rsidRDefault="0084150B" w:rsidP="004754C3">
            <w:pPr>
              <w:pStyle w:val="Text"/>
              <w:ind w:left="0"/>
              <w:rPr>
                <w:b/>
                <w:bCs/>
                <w:sz w:val="20"/>
                <w:szCs w:val="20"/>
              </w:rPr>
            </w:pPr>
            <w:r>
              <w:rPr>
                <w:b/>
                <w:bCs/>
                <w:sz w:val="20"/>
                <w:szCs w:val="20"/>
              </w:rPr>
              <w:t>Rev</w:t>
            </w:r>
          </w:p>
        </w:tc>
        <w:tc>
          <w:tcPr>
            <w:tcW w:w="1707" w:type="dxa"/>
          </w:tcPr>
          <w:p w14:paraId="4A105365" w14:textId="77777777" w:rsidR="0084150B" w:rsidRDefault="0084150B" w:rsidP="004754C3">
            <w:pPr>
              <w:pStyle w:val="Text"/>
              <w:ind w:left="0"/>
              <w:rPr>
                <w:b/>
                <w:bCs/>
                <w:sz w:val="20"/>
                <w:szCs w:val="20"/>
              </w:rPr>
            </w:pPr>
            <w:r>
              <w:rPr>
                <w:b/>
                <w:bCs/>
                <w:sz w:val="20"/>
                <w:szCs w:val="20"/>
              </w:rPr>
              <w:t>Change</w:t>
            </w:r>
          </w:p>
        </w:tc>
        <w:tc>
          <w:tcPr>
            <w:tcW w:w="2070" w:type="dxa"/>
          </w:tcPr>
          <w:p w14:paraId="6F5C28FF" w14:textId="77777777" w:rsidR="0084150B" w:rsidRDefault="0084150B" w:rsidP="004754C3">
            <w:pPr>
              <w:pStyle w:val="Text"/>
              <w:ind w:left="0"/>
              <w:rPr>
                <w:b/>
                <w:bCs/>
                <w:sz w:val="20"/>
                <w:szCs w:val="20"/>
              </w:rPr>
            </w:pPr>
            <w:r>
              <w:rPr>
                <w:b/>
                <w:bCs/>
                <w:sz w:val="20"/>
                <w:szCs w:val="20"/>
              </w:rPr>
              <w:t>Description</w:t>
            </w:r>
          </w:p>
        </w:tc>
        <w:tc>
          <w:tcPr>
            <w:tcW w:w="2356" w:type="dxa"/>
          </w:tcPr>
          <w:p w14:paraId="3D9DC0A3" w14:textId="77777777" w:rsidR="0084150B" w:rsidRDefault="0084150B" w:rsidP="004754C3">
            <w:pPr>
              <w:pStyle w:val="Text"/>
              <w:ind w:left="0"/>
              <w:rPr>
                <w:b/>
                <w:bCs/>
                <w:sz w:val="20"/>
                <w:szCs w:val="20"/>
              </w:rPr>
            </w:pPr>
            <w:r>
              <w:rPr>
                <w:b/>
                <w:bCs/>
                <w:sz w:val="20"/>
                <w:szCs w:val="20"/>
              </w:rPr>
              <w:t>Reason for change</w:t>
            </w:r>
          </w:p>
        </w:tc>
        <w:tc>
          <w:tcPr>
            <w:tcW w:w="1874" w:type="dxa"/>
          </w:tcPr>
          <w:p w14:paraId="67F40CBF" w14:textId="77777777" w:rsidR="0084150B" w:rsidRDefault="0084150B" w:rsidP="004754C3">
            <w:pPr>
              <w:pStyle w:val="Text"/>
              <w:ind w:left="0"/>
              <w:rPr>
                <w:b/>
                <w:bCs/>
                <w:sz w:val="20"/>
                <w:szCs w:val="20"/>
              </w:rPr>
            </w:pPr>
            <w:r>
              <w:rPr>
                <w:b/>
                <w:bCs/>
                <w:sz w:val="20"/>
                <w:szCs w:val="20"/>
              </w:rPr>
              <w:t>Done By</w:t>
            </w:r>
          </w:p>
        </w:tc>
        <w:tc>
          <w:tcPr>
            <w:tcW w:w="1757" w:type="dxa"/>
          </w:tcPr>
          <w:p w14:paraId="1899EBEF" w14:textId="77777777" w:rsidR="0084150B" w:rsidRDefault="0084150B" w:rsidP="004754C3">
            <w:pPr>
              <w:pStyle w:val="Text"/>
              <w:ind w:left="0"/>
              <w:rPr>
                <w:b/>
                <w:bCs/>
                <w:sz w:val="20"/>
                <w:szCs w:val="20"/>
              </w:rPr>
            </w:pPr>
            <w:r>
              <w:rPr>
                <w:b/>
                <w:bCs/>
                <w:sz w:val="20"/>
                <w:szCs w:val="20"/>
              </w:rPr>
              <w:t>Date</w:t>
            </w:r>
          </w:p>
        </w:tc>
      </w:tr>
      <w:tr w:rsidR="0084150B" w14:paraId="2EA792D8" w14:textId="77777777" w:rsidTr="00150F67">
        <w:tc>
          <w:tcPr>
            <w:tcW w:w="921" w:type="dxa"/>
          </w:tcPr>
          <w:p w14:paraId="76A61E48" w14:textId="77777777" w:rsidR="0084150B" w:rsidRDefault="0084150B" w:rsidP="004754C3">
            <w:pPr>
              <w:pStyle w:val="Text"/>
              <w:ind w:left="0"/>
              <w:rPr>
                <w:sz w:val="20"/>
                <w:szCs w:val="20"/>
              </w:rPr>
            </w:pPr>
            <w:r>
              <w:rPr>
                <w:sz w:val="20"/>
                <w:szCs w:val="20"/>
              </w:rPr>
              <w:t>0.1</w:t>
            </w:r>
          </w:p>
        </w:tc>
        <w:tc>
          <w:tcPr>
            <w:tcW w:w="1707" w:type="dxa"/>
          </w:tcPr>
          <w:p w14:paraId="5DE4A32B" w14:textId="77777777" w:rsidR="0084150B" w:rsidRDefault="0084150B" w:rsidP="00FA1A24">
            <w:pPr>
              <w:pStyle w:val="Text"/>
              <w:ind w:left="0"/>
              <w:jc w:val="left"/>
              <w:rPr>
                <w:sz w:val="20"/>
                <w:szCs w:val="20"/>
              </w:rPr>
            </w:pPr>
            <w:r>
              <w:rPr>
                <w:sz w:val="20"/>
                <w:szCs w:val="20"/>
              </w:rPr>
              <w:t xml:space="preserve">Initial document </w:t>
            </w:r>
          </w:p>
        </w:tc>
        <w:tc>
          <w:tcPr>
            <w:tcW w:w="2070" w:type="dxa"/>
          </w:tcPr>
          <w:p w14:paraId="2754A1EF" w14:textId="77777777" w:rsidR="0084150B" w:rsidRDefault="006937A4" w:rsidP="00FA1A24">
            <w:pPr>
              <w:pStyle w:val="Text"/>
              <w:ind w:left="0"/>
              <w:jc w:val="left"/>
              <w:rPr>
                <w:sz w:val="20"/>
                <w:szCs w:val="20"/>
              </w:rPr>
            </w:pPr>
            <w:r>
              <w:rPr>
                <w:sz w:val="20"/>
                <w:szCs w:val="20"/>
              </w:rPr>
              <w:t>First Design of Encoder Decoder</w:t>
            </w:r>
          </w:p>
        </w:tc>
        <w:tc>
          <w:tcPr>
            <w:tcW w:w="2356" w:type="dxa"/>
          </w:tcPr>
          <w:p w14:paraId="74D50438" w14:textId="77777777" w:rsidR="0084150B" w:rsidRDefault="0084150B" w:rsidP="00FA1A24">
            <w:pPr>
              <w:pStyle w:val="Text"/>
              <w:ind w:left="0"/>
              <w:jc w:val="left"/>
              <w:rPr>
                <w:sz w:val="20"/>
                <w:szCs w:val="20"/>
              </w:rPr>
            </w:pPr>
          </w:p>
        </w:tc>
        <w:tc>
          <w:tcPr>
            <w:tcW w:w="1874" w:type="dxa"/>
          </w:tcPr>
          <w:p w14:paraId="2B0FD39A" w14:textId="77777777" w:rsidR="0084150B" w:rsidRDefault="00150F67" w:rsidP="00FA1A24">
            <w:pPr>
              <w:pStyle w:val="Text"/>
              <w:spacing w:line="240" w:lineRule="auto"/>
              <w:ind w:left="0"/>
              <w:jc w:val="left"/>
              <w:rPr>
                <w:sz w:val="20"/>
                <w:szCs w:val="20"/>
              </w:rPr>
            </w:pPr>
            <w:proofErr w:type="spellStart"/>
            <w:r>
              <w:rPr>
                <w:sz w:val="20"/>
                <w:szCs w:val="20"/>
              </w:rPr>
              <w:t>Refael</w:t>
            </w:r>
            <w:proofErr w:type="spellEnd"/>
            <w:r>
              <w:rPr>
                <w:sz w:val="20"/>
                <w:szCs w:val="20"/>
              </w:rPr>
              <w:t xml:space="preserve"> Ben </w:t>
            </w:r>
            <w:proofErr w:type="spellStart"/>
            <w:r>
              <w:rPr>
                <w:sz w:val="20"/>
                <w:szCs w:val="20"/>
              </w:rPr>
              <w:t>Maor</w:t>
            </w:r>
            <w:proofErr w:type="spellEnd"/>
          </w:p>
          <w:p w14:paraId="19358D25" w14:textId="77777777" w:rsidR="00150F67" w:rsidRDefault="00150F67" w:rsidP="00FA1A24">
            <w:pPr>
              <w:pStyle w:val="Text"/>
              <w:spacing w:line="240" w:lineRule="auto"/>
              <w:ind w:left="0"/>
              <w:jc w:val="left"/>
              <w:rPr>
                <w:sz w:val="20"/>
                <w:szCs w:val="20"/>
              </w:rPr>
            </w:pPr>
            <w:r>
              <w:rPr>
                <w:sz w:val="20"/>
                <w:szCs w:val="20"/>
              </w:rPr>
              <w:t>Tal Kapelnik</w:t>
            </w:r>
          </w:p>
        </w:tc>
        <w:tc>
          <w:tcPr>
            <w:tcW w:w="1757" w:type="dxa"/>
          </w:tcPr>
          <w:p w14:paraId="367481E2" w14:textId="77777777" w:rsidR="0084150B" w:rsidRDefault="00D8683A" w:rsidP="00FA1A24">
            <w:pPr>
              <w:pStyle w:val="Text"/>
              <w:ind w:left="0"/>
              <w:jc w:val="left"/>
              <w:rPr>
                <w:sz w:val="20"/>
                <w:szCs w:val="20"/>
              </w:rPr>
            </w:pPr>
            <w:r>
              <w:rPr>
                <w:sz w:val="20"/>
                <w:szCs w:val="20"/>
              </w:rPr>
              <w:t>2.12.2021</w:t>
            </w:r>
          </w:p>
        </w:tc>
      </w:tr>
      <w:tr w:rsidR="0084150B" w14:paraId="4A5C01E6" w14:textId="77777777" w:rsidTr="00150F67">
        <w:tc>
          <w:tcPr>
            <w:tcW w:w="921" w:type="dxa"/>
          </w:tcPr>
          <w:p w14:paraId="6DB936D7" w14:textId="77777777" w:rsidR="0084150B" w:rsidRDefault="0084150B" w:rsidP="004754C3">
            <w:pPr>
              <w:pStyle w:val="Text"/>
              <w:ind w:left="0"/>
              <w:rPr>
                <w:sz w:val="20"/>
                <w:szCs w:val="20"/>
              </w:rPr>
            </w:pPr>
            <w:r>
              <w:rPr>
                <w:sz w:val="20"/>
                <w:szCs w:val="20"/>
              </w:rPr>
              <w:t>0.2</w:t>
            </w:r>
          </w:p>
        </w:tc>
        <w:tc>
          <w:tcPr>
            <w:tcW w:w="1707" w:type="dxa"/>
          </w:tcPr>
          <w:p w14:paraId="7579D628" w14:textId="77777777" w:rsidR="0084150B" w:rsidRDefault="0084150B" w:rsidP="00FA1A24">
            <w:pPr>
              <w:pStyle w:val="Text"/>
              <w:ind w:left="0"/>
              <w:jc w:val="left"/>
              <w:rPr>
                <w:sz w:val="20"/>
                <w:szCs w:val="20"/>
              </w:rPr>
            </w:pPr>
          </w:p>
        </w:tc>
        <w:tc>
          <w:tcPr>
            <w:tcW w:w="2070" w:type="dxa"/>
          </w:tcPr>
          <w:p w14:paraId="5E19A6B4" w14:textId="77777777" w:rsidR="0084150B" w:rsidRDefault="0084150B" w:rsidP="00FA1A24">
            <w:pPr>
              <w:pStyle w:val="Text"/>
              <w:ind w:left="0"/>
              <w:jc w:val="left"/>
              <w:rPr>
                <w:sz w:val="20"/>
                <w:szCs w:val="20"/>
              </w:rPr>
            </w:pPr>
          </w:p>
        </w:tc>
        <w:tc>
          <w:tcPr>
            <w:tcW w:w="2356" w:type="dxa"/>
          </w:tcPr>
          <w:p w14:paraId="191D3011" w14:textId="77777777" w:rsidR="0084150B" w:rsidRDefault="0084150B" w:rsidP="00FA1A24">
            <w:pPr>
              <w:pStyle w:val="Text"/>
              <w:ind w:left="0"/>
              <w:jc w:val="left"/>
              <w:rPr>
                <w:sz w:val="20"/>
                <w:szCs w:val="20"/>
              </w:rPr>
            </w:pPr>
          </w:p>
        </w:tc>
        <w:tc>
          <w:tcPr>
            <w:tcW w:w="1874" w:type="dxa"/>
          </w:tcPr>
          <w:p w14:paraId="0FC9CC81" w14:textId="77777777" w:rsidR="0084150B" w:rsidRDefault="0084150B" w:rsidP="00FA1A24">
            <w:pPr>
              <w:pStyle w:val="Text"/>
              <w:ind w:left="0"/>
              <w:jc w:val="left"/>
              <w:rPr>
                <w:sz w:val="20"/>
                <w:szCs w:val="20"/>
              </w:rPr>
            </w:pPr>
          </w:p>
        </w:tc>
        <w:tc>
          <w:tcPr>
            <w:tcW w:w="1757" w:type="dxa"/>
          </w:tcPr>
          <w:p w14:paraId="4BB7198D" w14:textId="77777777" w:rsidR="0084150B" w:rsidRDefault="0084150B" w:rsidP="004754C3">
            <w:pPr>
              <w:pStyle w:val="Text"/>
              <w:ind w:left="0"/>
              <w:rPr>
                <w:sz w:val="20"/>
                <w:szCs w:val="20"/>
              </w:rPr>
            </w:pPr>
          </w:p>
        </w:tc>
      </w:tr>
      <w:tr w:rsidR="0084150B" w14:paraId="09DFC441" w14:textId="77777777" w:rsidTr="00150F67">
        <w:tc>
          <w:tcPr>
            <w:tcW w:w="921" w:type="dxa"/>
          </w:tcPr>
          <w:p w14:paraId="46C1BFED" w14:textId="77777777" w:rsidR="0084150B" w:rsidRDefault="0084150B" w:rsidP="004754C3">
            <w:pPr>
              <w:pStyle w:val="Text"/>
              <w:ind w:left="0"/>
              <w:rPr>
                <w:sz w:val="20"/>
                <w:szCs w:val="20"/>
              </w:rPr>
            </w:pPr>
            <w:r>
              <w:rPr>
                <w:sz w:val="20"/>
                <w:szCs w:val="20"/>
              </w:rPr>
              <w:t>0.3</w:t>
            </w:r>
          </w:p>
        </w:tc>
        <w:tc>
          <w:tcPr>
            <w:tcW w:w="1707" w:type="dxa"/>
          </w:tcPr>
          <w:p w14:paraId="11ECCC1B" w14:textId="77777777" w:rsidR="0084150B" w:rsidRDefault="0084150B" w:rsidP="004754C3">
            <w:pPr>
              <w:pStyle w:val="Text"/>
              <w:ind w:left="0"/>
              <w:rPr>
                <w:sz w:val="20"/>
                <w:szCs w:val="20"/>
              </w:rPr>
            </w:pPr>
          </w:p>
        </w:tc>
        <w:tc>
          <w:tcPr>
            <w:tcW w:w="2070" w:type="dxa"/>
          </w:tcPr>
          <w:p w14:paraId="445ED597" w14:textId="77777777" w:rsidR="0084150B" w:rsidRDefault="0084150B" w:rsidP="004754C3">
            <w:pPr>
              <w:pStyle w:val="Text"/>
              <w:ind w:left="0"/>
              <w:rPr>
                <w:sz w:val="20"/>
                <w:szCs w:val="20"/>
              </w:rPr>
            </w:pPr>
          </w:p>
        </w:tc>
        <w:tc>
          <w:tcPr>
            <w:tcW w:w="2356" w:type="dxa"/>
          </w:tcPr>
          <w:p w14:paraId="0534DB06" w14:textId="77777777" w:rsidR="0084150B" w:rsidRDefault="0084150B" w:rsidP="004754C3">
            <w:pPr>
              <w:pStyle w:val="Text"/>
              <w:ind w:left="0"/>
              <w:rPr>
                <w:sz w:val="20"/>
                <w:szCs w:val="20"/>
              </w:rPr>
            </w:pPr>
          </w:p>
        </w:tc>
        <w:tc>
          <w:tcPr>
            <w:tcW w:w="1874" w:type="dxa"/>
          </w:tcPr>
          <w:p w14:paraId="57C32E80" w14:textId="77777777" w:rsidR="0084150B" w:rsidRDefault="0084150B" w:rsidP="004754C3">
            <w:pPr>
              <w:pStyle w:val="Text"/>
              <w:ind w:left="0"/>
              <w:rPr>
                <w:sz w:val="20"/>
                <w:szCs w:val="20"/>
              </w:rPr>
            </w:pPr>
          </w:p>
        </w:tc>
        <w:tc>
          <w:tcPr>
            <w:tcW w:w="1757" w:type="dxa"/>
          </w:tcPr>
          <w:p w14:paraId="75DBBC9D" w14:textId="77777777" w:rsidR="0084150B" w:rsidRDefault="0084150B" w:rsidP="004754C3">
            <w:pPr>
              <w:pStyle w:val="Text"/>
              <w:ind w:left="0"/>
              <w:rPr>
                <w:sz w:val="20"/>
                <w:szCs w:val="20"/>
              </w:rPr>
            </w:pPr>
          </w:p>
        </w:tc>
      </w:tr>
      <w:tr w:rsidR="0084150B" w14:paraId="791E4C25" w14:textId="77777777" w:rsidTr="00150F67">
        <w:tc>
          <w:tcPr>
            <w:tcW w:w="921" w:type="dxa"/>
          </w:tcPr>
          <w:p w14:paraId="6878B6C5" w14:textId="77777777" w:rsidR="0084150B" w:rsidRDefault="0084150B" w:rsidP="004754C3">
            <w:pPr>
              <w:pStyle w:val="Text"/>
              <w:ind w:left="0"/>
              <w:rPr>
                <w:sz w:val="20"/>
                <w:szCs w:val="20"/>
              </w:rPr>
            </w:pPr>
          </w:p>
        </w:tc>
        <w:tc>
          <w:tcPr>
            <w:tcW w:w="1707" w:type="dxa"/>
          </w:tcPr>
          <w:p w14:paraId="7A089681" w14:textId="77777777" w:rsidR="0084150B" w:rsidRDefault="0084150B" w:rsidP="004754C3">
            <w:pPr>
              <w:pStyle w:val="Text"/>
              <w:ind w:left="0"/>
              <w:rPr>
                <w:sz w:val="20"/>
                <w:szCs w:val="20"/>
              </w:rPr>
            </w:pPr>
          </w:p>
        </w:tc>
        <w:tc>
          <w:tcPr>
            <w:tcW w:w="2070" w:type="dxa"/>
          </w:tcPr>
          <w:p w14:paraId="3682C521" w14:textId="77777777" w:rsidR="0084150B" w:rsidRDefault="0084150B" w:rsidP="004754C3">
            <w:pPr>
              <w:pStyle w:val="Text"/>
              <w:ind w:left="0"/>
              <w:rPr>
                <w:sz w:val="20"/>
                <w:szCs w:val="20"/>
              </w:rPr>
            </w:pPr>
          </w:p>
        </w:tc>
        <w:tc>
          <w:tcPr>
            <w:tcW w:w="2356" w:type="dxa"/>
          </w:tcPr>
          <w:p w14:paraId="51D15CFA" w14:textId="77777777" w:rsidR="0084150B" w:rsidRDefault="0084150B" w:rsidP="004754C3">
            <w:pPr>
              <w:pStyle w:val="Text"/>
              <w:ind w:left="0"/>
              <w:rPr>
                <w:sz w:val="20"/>
                <w:szCs w:val="20"/>
              </w:rPr>
            </w:pPr>
          </w:p>
        </w:tc>
        <w:tc>
          <w:tcPr>
            <w:tcW w:w="1874" w:type="dxa"/>
          </w:tcPr>
          <w:p w14:paraId="67E8C26D" w14:textId="77777777" w:rsidR="0084150B" w:rsidRDefault="0084150B" w:rsidP="004754C3">
            <w:pPr>
              <w:pStyle w:val="Text"/>
              <w:ind w:left="0"/>
              <w:rPr>
                <w:sz w:val="20"/>
                <w:szCs w:val="20"/>
              </w:rPr>
            </w:pPr>
          </w:p>
        </w:tc>
        <w:tc>
          <w:tcPr>
            <w:tcW w:w="1757" w:type="dxa"/>
          </w:tcPr>
          <w:p w14:paraId="6777C71B" w14:textId="77777777" w:rsidR="0084150B" w:rsidRDefault="0084150B" w:rsidP="004754C3">
            <w:pPr>
              <w:pStyle w:val="Text"/>
              <w:ind w:left="0"/>
              <w:rPr>
                <w:sz w:val="20"/>
                <w:szCs w:val="20"/>
              </w:rPr>
            </w:pPr>
          </w:p>
        </w:tc>
      </w:tr>
      <w:tr w:rsidR="0084150B" w14:paraId="674C8EB5" w14:textId="77777777" w:rsidTr="00150F67">
        <w:tc>
          <w:tcPr>
            <w:tcW w:w="921" w:type="dxa"/>
          </w:tcPr>
          <w:p w14:paraId="1A5C1284" w14:textId="77777777" w:rsidR="0084150B" w:rsidRDefault="0084150B" w:rsidP="004754C3">
            <w:pPr>
              <w:pStyle w:val="Text"/>
              <w:ind w:left="0"/>
              <w:rPr>
                <w:sz w:val="20"/>
                <w:szCs w:val="20"/>
              </w:rPr>
            </w:pPr>
          </w:p>
        </w:tc>
        <w:tc>
          <w:tcPr>
            <w:tcW w:w="1707" w:type="dxa"/>
          </w:tcPr>
          <w:p w14:paraId="593F1B28" w14:textId="77777777" w:rsidR="0084150B" w:rsidRDefault="0084150B" w:rsidP="004754C3">
            <w:pPr>
              <w:pStyle w:val="Text"/>
              <w:ind w:left="0"/>
              <w:rPr>
                <w:sz w:val="20"/>
                <w:szCs w:val="20"/>
              </w:rPr>
            </w:pPr>
          </w:p>
        </w:tc>
        <w:tc>
          <w:tcPr>
            <w:tcW w:w="2070" w:type="dxa"/>
          </w:tcPr>
          <w:p w14:paraId="6501B920" w14:textId="77777777" w:rsidR="0084150B" w:rsidRDefault="0084150B" w:rsidP="004754C3">
            <w:pPr>
              <w:pStyle w:val="Text"/>
              <w:ind w:left="0"/>
              <w:rPr>
                <w:sz w:val="20"/>
                <w:szCs w:val="20"/>
              </w:rPr>
            </w:pPr>
          </w:p>
        </w:tc>
        <w:tc>
          <w:tcPr>
            <w:tcW w:w="2356" w:type="dxa"/>
          </w:tcPr>
          <w:p w14:paraId="0E27FA89" w14:textId="77777777" w:rsidR="0084150B" w:rsidRDefault="0084150B" w:rsidP="004754C3">
            <w:pPr>
              <w:pStyle w:val="Text"/>
              <w:ind w:left="0"/>
              <w:rPr>
                <w:sz w:val="20"/>
                <w:szCs w:val="20"/>
              </w:rPr>
            </w:pPr>
          </w:p>
        </w:tc>
        <w:tc>
          <w:tcPr>
            <w:tcW w:w="1874" w:type="dxa"/>
          </w:tcPr>
          <w:p w14:paraId="2EC3218D" w14:textId="77777777" w:rsidR="0084150B" w:rsidRDefault="0084150B" w:rsidP="004754C3">
            <w:pPr>
              <w:pStyle w:val="Text"/>
              <w:ind w:left="0"/>
              <w:rPr>
                <w:sz w:val="20"/>
                <w:szCs w:val="20"/>
              </w:rPr>
            </w:pPr>
          </w:p>
        </w:tc>
        <w:tc>
          <w:tcPr>
            <w:tcW w:w="1757" w:type="dxa"/>
          </w:tcPr>
          <w:p w14:paraId="0EEAF884" w14:textId="77777777" w:rsidR="0084150B" w:rsidRDefault="0084150B" w:rsidP="004754C3">
            <w:pPr>
              <w:pStyle w:val="Text"/>
              <w:ind w:left="0"/>
              <w:rPr>
                <w:sz w:val="20"/>
                <w:szCs w:val="20"/>
              </w:rPr>
            </w:pPr>
          </w:p>
        </w:tc>
      </w:tr>
    </w:tbl>
    <w:p w14:paraId="7F0B9CC7" w14:textId="77777777" w:rsidR="0084150B" w:rsidRDefault="0084150B" w:rsidP="0084150B"/>
    <w:p w14:paraId="7B8A7520" w14:textId="77777777" w:rsidR="00AA6CFD" w:rsidRDefault="00AA6CFD" w:rsidP="00AA6CFD">
      <w:pPr>
        <w:jc w:val="center"/>
        <w:rPr>
          <w:sz w:val="52"/>
          <w:szCs w:val="52"/>
        </w:rPr>
      </w:pPr>
    </w:p>
    <w:p w14:paraId="09BC5021" w14:textId="77777777" w:rsidR="00AA6CFD" w:rsidRDefault="00AA6CFD" w:rsidP="00AA6CFD">
      <w:pPr>
        <w:jc w:val="center"/>
        <w:rPr>
          <w:color w:val="0000FF"/>
        </w:rPr>
      </w:pPr>
      <w:bookmarkStart w:id="3" w:name="_Toc108940237"/>
    </w:p>
    <w:p w14:paraId="185AAD13" w14:textId="77777777" w:rsidR="003609B3" w:rsidRPr="003C2D28" w:rsidRDefault="003609B3" w:rsidP="003609B3">
      <w:pPr>
        <w:pStyle w:val="Header"/>
        <w:rPr>
          <w:sz w:val="28"/>
          <w:szCs w:val="28"/>
        </w:rPr>
      </w:pPr>
      <w:bookmarkStart w:id="4" w:name="_Toc138473577"/>
      <w:bookmarkEnd w:id="3"/>
      <w:r w:rsidRPr="00EA3F17">
        <w:rPr>
          <w:b/>
          <w:bCs/>
          <w:sz w:val="28"/>
          <w:szCs w:val="28"/>
        </w:rPr>
        <w:t xml:space="preserve">Table of </w:t>
      </w:r>
      <w:r>
        <w:rPr>
          <w:b/>
          <w:bCs/>
          <w:sz w:val="28"/>
          <w:szCs w:val="28"/>
        </w:rPr>
        <w:t>C</w:t>
      </w:r>
      <w:r w:rsidRPr="00EA3F17">
        <w:rPr>
          <w:b/>
          <w:bCs/>
          <w:sz w:val="28"/>
          <w:szCs w:val="28"/>
        </w:rPr>
        <w:t>ontent</w:t>
      </w:r>
      <w:bookmarkEnd w:id="4"/>
    </w:p>
    <w:p w14:paraId="69AE7662" w14:textId="77777777" w:rsidR="00BC5DA3" w:rsidRDefault="00456F18">
      <w:pPr>
        <w:pStyle w:val="TOC1"/>
        <w:tabs>
          <w:tab w:val="right" w:leader="dot" w:pos="10459"/>
        </w:tabs>
        <w:rPr>
          <w:b w:val="0"/>
          <w:bCs w:val="0"/>
          <w:i w:val="0"/>
          <w:iCs w:val="0"/>
          <w:caps w:val="0"/>
          <w:noProof/>
          <w:color w:val="auto"/>
        </w:rPr>
      </w:pPr>
      <w:r>
        <w:rPr>
          <w:b w:val="0"/>
          <w:bCs w:val="0"/>
          <w:sz w:val="22"/>
          <w:szCs w:val="22"/>
        </w:rPr>
        <w:fldChar w:fldCharType="begin"/>
      </w:r>
      <w:r>
        <w:rPr>
          <w:b w:val="0"/>
          <w:bCs w:val="0"/>
          <w:sz w:val="22"/>
          <w:szCs w:val="22"/>
        </w:rPr>
        <w:instrText xml:space="preserve"> TOC \o "2-3" \h \z \t "</w:instrText>
      </w:r>
      <w:r>
        <w:rPr>
          <w:b w:val="0"/>
          <w:bCs w:val="0"/>
          <w:sz w:val="22"/>
          <w:szCs w:val="22"/>
          <w:rtl/>
        </w:rPr>
        <w:instrText>כותרת 1,1</w:instrText>
      </w:r>
      <w:r>
        <w:rPr>
          <w:b w:val="0"/>
          <w:bCs w:val="0"/>
          <w:sz w:val="22"/>
          <w:szCs w:val="22"/>
        </w:rPr>
        <w:instrText xml:space="preserve">" </w:instrText>
      </w:r>
      <w:r>
        <w:rPr>
          <w:b w:val="0"/>
          <w:bCs w:val="0"/>
          <w:sz w:val="22"/>
          <w:szCs w:val="22"/>
        </w:rPr>
        <w:fldChar w:fldCharType="separate"/>
      </w:r>
      <w:hyperlink w:anchor="_Toc175011761" w:history="1">
        <w:r w:rsidR="00BC5DA3" w:rsidRPr="00281CB3">
          <w:rPr>
            <w:rStyle w:val="Hyperlink"/>
            <w:noProof/>
          </w:rPr>
          <w:t>LISt of figures</w:t>
        </w:r>
        <w:r w:rsidR="00BC5DA3">
          <w:rPr>
            <w:noProof/>
            <w:webHidden/>
          </w:rPr>
          <w:tab/>
        </w:r>
        <w:r w:rsidR="00BC5DA3">
          <w:rPr>
            <w:rStyle w:val="Hyperlink"/>
            <w:noProof/>
            <w:rtl/>
          </w:rPr>
          <w:fldChar w:fldCharType="begin"/>
        </w:r>
        <w:r w:rsidR="00BC5DA3">
          <w:rPr>
            <w:noProof/>
            <w:webHidden/>
          </w:rPr>
          <w:instrText xml:space="preserve"> PAGEREF _Toc175011761 \h </w:instrText>
        </w:r>
        <w:r w:rsidR="00BC5DA3">
          <w:rPr>
            <w:rStyle w:val="Hyperlink"/>
            <w:noProof/>
            <w:rtl/>
          </w:rPr>
        </w:r>
        <w:r w:rsidR="00BC5DA3">
          <w:rPr>
            <w:rStyle w:val="Hyperlink"/>
            <w:noProof/>
            <w:rtl/>
          </w:rPr>
          <w:fldChar w:fldCharType="separate"/>
        </w:r>
        <w:r w:rsidR="003C0889">
          <w:rPr>
            <w:noProof/>
            <w:webHidden/>
          </w:rPr>
          <w:t>4</w:t>
        </w:r>
        <w:r w:rsidR="00BC5DA3">
          <w:rPr>
            <w:rStyle w:val="Hyperlink"/>
            <w:noProof/>
            <w:rtl/>
          </w:rPr>
          <w:fldChar w:fldCharType="end"/>
        </w:r>
      </w:hyperlink>
    </w:p>
    <w:p w14:paraId="65008E8D" w14:textId="77777777" w:rsidR="00BC5DA3" w:rsidRDefault="00577EF4">
      <w:pPr>
        <w:pStyle w:val="TOC1"/>
        <w:tabs>
          <w:tab w:val="right" w:leader="dot" w:pos="10459"/>
        </w:tabs>
        <w:rPr>
          <w:b w:val="0"/>
          <w:bCs w:val="0"/>
          <w:i w:val="0"/>
          <w:iCs w:val="0"/>
          <w:caps w:val="0"/>
          <w:noProof/>
          <w:color w:val="auto"/>
        </w:rPr>
      </w:pPr>
      <w:hyperlink w:anchor="_Toc175011762" w:history="1">
        <w:r w:rsidR="00BC5DA3" w:rsidRPr="00281CB3">
          <w:rPr>
            <w:rStyle w:val="Hyperlink"/>
            <w:noProof/>
          </w:rPr>
          <w:t>List of tables</w:t>
        </w:r>
        <w:r w:rsidR="00BC5DA3">
          <w:rPr>
            <w:noProof/>
            <w:webHidden/>
          </w:rPr>
          <w:tab/>
        </w:r>
        <w:r w:rsidR="00BC5DA3">
          <w:rPr>
            <w:rStyle w:val="Hyperlink"/>
            <w:noProof/>
            <w:rtl/>
          </w:rPr>
          <w:fldChar w:fldCharType="begin"/>
        </w:r>
        <w:r w:rsidR="00BC5DA3">
          <w:rPr>
            <w:noProof/>
            <w:webHidden/>
          </w:rPr>
          <w:instrText xml:space="preserve"> PAGEREF _Toc175011762 \h </w:instrText>
        </w:r>
        <w:r w:rsidR="00BC5DA3">
          <w:rPr>
            <w:rStyle w:val="Hyperlink"/>
            <w:noProof/>
            <w:rtl/>
          </w:rPr>
        </w:r>
        <w:r w:rsidR="00BC5DA3">
          <w:rPr>
            <w:rStyle w:val="Hyperlink"/>
            <w:noProof/>
            <w:rtl/>
          </w:rPr>
          <w:fldChar w:fldCharType="separate"/>
        </w:r>
        <w:r w:rsidR="003C0889">
          <w:rPr>
            <w:noProof/>
            <w:webHidden/>
          </w:rPr>
          <w:t>5</w:t>
        </w:r>
        <w:r w:rsidR="00BC5DA3">
          <w:rPr>
            <w:rStyle w:val="Hyperlink"/>
            <w:noProof/>
            <w:rtl/>
          </w:rPr>
          <w:fldChar w:fldCharType="end"/>
        </w:r>
      </w:hyperlink>
    </w:p>
    <w:p w14:paraId="6169A836" w14:textId="77777777" w:rsidR="00BC5DA3" w:rsidRDefault="00577EF4">
      <w:pPr>
        <w:pStyle w:val="TOC1"/>
        <w:tabs>
          <w:tab w:val="right" w:leader="dot" w:pos="10459"/>
        </w:tabs>
        <w:rPr>
          <w:b w:val="0"/>
          <w:bCs w:val="0"/>
          <w:i w:val="0"/>
          <w:iCs w:val="0"/>
          <w:caps w:val="0"/>
          <w:noProof/>
          <w:color w:val="auto"/>
        </w:rPr>
      </w:pPr>
      <w:hyperlink w:anchor="_Toc175011767" w:history="1">
        <w:r w:rsidR="00BC5DA3" w:rsidRPr="00281CB3">
          <w:rPr>
            <w:rStyle w:val="Hyperlink"/>
            <w:noProof/>
          </w:rPr>
          <w:t>2. Blocks Functional Descriptions</w:t>
        </w:r>
        <w:r w:rsidR="00BC5DA3">
          <w:rPr>
            <w:noProof/>
            <w:webHidden/>
          </w:rPr>
          <w:tab/>
        </w:r>
        <w:r w:rsidR="00BC5DA3">
          <w:rPr>
            <w:rStyle w:val="Hyperlink"/>
            <w:noProof/>
            <w:rtl/>
          </w:rPr>
          <w:fldChar w:fldCharType="begin"/>
        </w:r>
        <w:r w:rsidR="00BC5DA3">
          <w:rPr>
            <w:noProof/>
            <w:webHidden/>
          </w:rPr>
          <w:instrText xml:space="preserve"> PAGEREF _Toc175011767 \h </w:instrText>
        </w:r>
        <w:r w:rsidR="00BC5DA3">
          <w:rPr>
            <w:rStyle w:val="Hyperlink"/>
            <w:noProof/>
            <w:rtl/>
          </w:rPr>
        </w:r>
        <w:r w:rsidR="00BC5DA3">
          <w:rPr>
            <w:rStyle w:val="Hyperlink"/>
            <w:noProof/>
            <w:rtl/>
          </w:rPr>
          <w:fldChar w:fldCharType="separate"/>
        </w:r>
        <w:r w:rsidR="003C0889">
          <w:rPr>
            <w:noProof/>
            <w:webHidden/>
          </w:rPr>
          <w:t>6</w:t>
        </w:r>
        <w:r w:rsidR="00BC5DA3">
          <w:rPr>
            <w:rStyle w:val="Hyperlink"/>
            <w:noProof/>
            <w:rtl/>
          </w:rPr>
          <w:fldChar w:fldCharType="end"/>
        </w:r>
      </w:hyperlink>
    </w:p>
    <w:p w14:paraId="2D671C86" w14:textId="77777777" w:rsidR="00BC5DA3" w:rsidRDefault="00577EF4">
      <w:pPr>
        <w:pStyle w:val="TOC3"/>
        <w:tabs>
          <w:tab w:val="left" w:pos="1200"/>
          <w:tab w:val="right" w:leader="dot" w:pos="10459"/>
        </w:tabs>
        <w:rPr>
          <w:noProof/>
          <w:color w:val="auto"/>
          <w:sz w:val="24"/>
          <w:szCs w:val="24"/>
        </w:rPr>
      </w:pPr>
      <w:hyperlink w:anchor="_Toc175011768" w:history="1">
        <w:r w:rsidR="00BC5DA3" w:rsidRPr="00281CB3">
          <w:rPr>
            <w:rStyle w:val="Hyperlink"/>
            <w:noProof/>
          </w:rPr>
          <w:t>2.1.1</w:t>
        </w:r>
        <w:r w:rsidR="00BC5DA3">
          <w:rPr>
            <w:noProof/>
            <w:color w:val="auto"/>
            <w:sz w:val="24"/>
            <w:szCs w:val="24"/>
          </w:rPr>
          <w:tab/>
        </w:r>
        <w:r w:rsidR="00BC5DA3" w:rsidRPr="00281CB3">
          <w:rPr>
            <w:rStyle w:val="Hyperlink"/>
            <w:noProof/>
          </w:rPr>
          <w:t>&lt;&lt; component/feature #1 name&gt;&gt;</w:t>
        </w:r>
        <w:r w:rsidR="00BC5DA3">
          <w:rPr>
            <w:noProof/>
            <w:webHidden/>
          </w:rPr>
          <w:tab/>
        </w:r>
        <w:r w:rsidR="00BC5DA3">
          <w:rPr>
            <w:rStyle w:val="Hyperlink"/>
            <w:noProof/>
            <w:rtl/>
          </w:rPr>
          <w:fldChar w:fldCharType="begin"/>
        </w:r>
        <w:r w:rsidR="00BC5DA3">
          <w:rPr>
            <w:noProof/>
            <w:webHidden/>
          </w:rPr>
          <w:instrText xml:space="preserve"> PAGEREF _Toc175011768 \h </w:instrText>
        </w:r>
        <w:r w:rsidR="00BC5DA3">
          <w:rPr>
            <w:rStyle w:val="Hyperlink"/>
            <w:noProof/>
            <w:rtl/>
          </w:rPr>
        </w:r>
        <w:r w:rsidR="00BC5DA3">
          <w:rPr>
            <w:rStyle w:val="Hyperlink"/>
            <w:noProof/>
            <w:rtl/>
          </w:rPr>
          <w:fldChar w:fldCharType="separate"/>
        </w:r>
        <w:r w:rsidR="003C0889">
          <w:rPr>
            <w:noProof/>
            <w:webHidden/>
          </w:rPr>
          <w:t>6</w:t>
        </w:r>
        <w:r w:rsidR="00BC5DA3">
          <w:rPr>
            <w:rStyle w:val="Hyperlink"/>
            <w:noProof/>
            <w:rtl/>
          </w:rPr>
          <w:fldChar w:fldCharType="end"/>
        </w:r>
      </w:hyperlink>
    </w:p>
    <w:p w14:paraId="67BE12A6" w14:textId="77777777" w:rsidR="00BC5DA3" w:rsidRDefault="00577EF4">
      <w:pPr>
        <w:pStyle w:val="TOC3"/>
        <w:tabs>
          <w:tab w:val="left" w:pos="1200"/>
          <w:tab w:val="right" w:leader="dot" w:pos="10459"/>
        </w:tabs>
        <w:rPr>
          <w:noProof/>
          <w:color w:val="auto"/>
          <w:sz w:val="24"/>
          <w:szCs w:val="24"/>
        </w:rPr>
      </w:pPr>
      <w:hyperlink w:anchor="_Toc175011769" w:history="1">
        <w:r w:rsidR="00BC5DA3" w:rsidRPr="00281CB3">
          <w:rPr>
            <w:rStyle w:val="Hyperlink"/>
            <w:noProof/>
          </w:rPr>
          <w:t>2.1.2</w:t>
        </w:r>
        <w:r w:rsidR="00BC5DA3">
          <w:rPr>
            <w:noProof/>
            <w:color w:val="auto"/>
            <w:sz w:val="24"/>
            <w:szCs w:val="24"/>
          </w:rPr>
          <w:tab/>
        </w:r>
        <w:r w:rsidR="00BC5DA3" w:rsidRPr="00281CB3">
          <w:rPr>
            <w:rStyle w:val="Hyperlink"/>
            <w:noProof/>
          </w:rPr>
          <w:t>&lt;&lt; component/feature #2 name&gt;&gt;</w:t>
        </w:r>
        <w:r w:rsidR="00BC5DA3">
          <w:rPr>
            <w:noProof/>
            <w:webHidden/>
          </w:rPr>
          <w:tab/>
        </w:r>
        <w:r w:rsidR="00BC5DA3">
          <w:rPr>
            <w:rStyle w:val="Hyperlink"/>
            <w:noProof/>
            <w:rtl/>
          </w:rPr>
          <w:fldChar w:fldCharType="begin"/>
        </w:r>
        <w:r w:rsidR="00BC5DA3">
          <w:rPr>
            <w:noProof/>
            <w:webHidden/>
          </w:rPr>
          <w:instrText xml:space="preserve"> PAGEREF _Toc175011769 \h </w:instrText>
        </w:r>
        <w:r w:rsidR="00BC5DA3">
          <w:rPr>
            <w:rStyle w:val="Hyperlink"/>
            <w:noProof/>
            <w:rtl/>
          </w:rPr>
        </w:r>
        <w:r w:rsidR="00BC5DA3">
          <w:rPr>
            <w:rStyle w:val="Hyperlink"/>
            <w:noProof/>
            <w:rtl/>
          </w:rPr>
          <w:fldChar w:fldCharType="separate"/>
        </w:r>
        <w:r w:rsidR="003C0889">
          <w:rPr>
            <w:noProof/>
            <w:webHidden/>
          </w:rPr>
          <w:t>7</w:t>
        </w:r>
        <w:r w:rsidR="00BC5DA3">
          <w:rPr>
            <w:rStyle w:val="Hyperlink"/>
            <w:noProof/>
            <w:rtl/>
          </w:rPr>
          <w:fldChar w:fldCharType="end"/>
        </w:r>
      </w:hyperlink>
    </w:p>
    <w:p w14:paraId="01DE5F92" w14:textId="77777777" w:rsidR="00BC5DA3" w:rsidRDefault="00577EF4">
      <w:pPr>
        <w:pStyle w:val="TOC3"/>
        <w:tabs>
          <w:tab w:val="left" w:pos="1200"/>
          <w:tab w:val="right" w:leader="dot" w:pos="10459"/>
        </w:tabs>
        <w:rPr>
          <w:noProof/>
          <w:color w:val="auto"/>
          <w:sz w:val="24"/>
          <w:szCs w:val="24"/>
        </w:rPr>
      </w:pPr>
      <w:hyperlink w:anchor="_Toc175011770" w:history="1">
        <w:r w:rsidR="00BC5DA3" w:rsidRPr="00281CB3">
          <w:rPr>
            <w:rStyle w:val="Hyperlink"/>
            <w:noProof/>
          </w:rPr>
          <w:t>2.1.3</w:t>
        </w:r>
        <w:r w:rsidR="00BC5DA3">
          <w:rPr>
            <w:noProof/>
            <w:color w:val="auto"/>
            <w:sz w:val="24"/>
            <w:szCs w:val="24"/>
          </w:rPr>
          <w:tab/>
        </w:r>
        <w:r w:rsidR="00BC5DA3" w:rsidRPr="00281CB3">
          <w:rPr>
            <w:rStyle w:val="Hyperlink"/>
            <w:noProof/>
          </w:rPr>
          <w:t>&lt;&lt; component/feature #3 name&gt;&gt;</w:t>
        </w:r>
        <w:r w:rsidR="00BC5DA3">
          <w:rPr>
            <w:noProof/>
            <w:webHidden/>
          </w:rPr>
          <w:tab/>
        </w:r>
        <w:r w:rsidR="00BC5DA3">
          <w:rPr>
            <w:rStyle w:val="Hyperlink"/>
            <w:noProof/>
            <w:rtl/>
          </w:rPr>
          <w:fldChar w:fldCharType="begin"/>
        </w:r>
        <w:r w:rsidR="00BC5DA3">
          <w:rPr>
            <w:noProof/>
            <w:webHidden/>
          </w:rPr>
          <w:instrText xml:space="preserve"> PAGEREF _Toc175011770 \h </w:instrText>
        </w:r>
        <w:r w:rsidR="00BC5DA3">
          <w:rPr>
            <w:rStyle w:val="Hyperlink"/>
            <w:noProof/>
            <w:rtl/>
          </w:rPr>
        </w:r>
        <w:r w:rsidR="00BC5DA3">
          <w:rPr>
            <w:rStyle w:val="Hyperlink"/>
            <w:noProof/>
            <w:rtl/>
          </w:rPr>
          <w:fldChar w:fldCharType="separate"/>
        </w:r>
        <w:r w:rsidR="003C0889">
          <w:rPr>
            <w:noProof/>
            <w:webHidden/>
          </w:rPr>
          <w:t>7</w:t>
        </w:r>
        <w:r w:rsidR="00BC5DA3">
          <w:rPr>
            <w:rStyle w:val="Hyperlink"/>
            <w:noProof/>
            <w:rtl/>
          </w:rPr>
          <w:fldChar w:fldCharType="end"/>
        </w:r>
      </w:hyperlink>
    </w:p>
    <w:p w14:paraId="4B0521C8" w14:textId="77777777" w:rsidR="00BC5DA3" w:rsidRDefault="00577EF4">
      <w:pPr>
        <w:pStyle w:val="TOC3"/>
        <w:tabs>
          <w:tab w:val="left" w:pos="1200"/>
          <w:tab w:val="right" w:leader="dot" w:pos="10459"/>
        </w:tabs>
        <w:rPr>
          <w:noProof/>
          <w:color w:val="auto"/>
          <w:sz w:val="24"/>
          <w:szCs w:val="24"/>
        </w:rPr>
      </w:pPr>
      <w:hyperlink w:anchor="_Toc175011771" w:history="1">
        <w:r w:rsidR="00BC5DA3" w:rsidRPr="00281CB3">
          <w:rPr>
            <w:rStyle w:val="Hyperlink"/>
            <w:noProof/>
          </w:rPr>
          <w:t>2.1.4</w:t>
        </w:r>
        <w:r w:rsidR="00BC5DA3">
          <w:rPr>
            <w:noProof/>
            <w:color w:val="auto"/>
            <w:sz w:val="24"/>
            <w:szCs w:val="24"/>
          </w:rPr>
          <w:tab/>
        </w:r>
        <w:r w:rsidR="00BC5DA3" w:rsidRPr="00281CB3">
          <w:rPr>
            <w:rStyle w:val="Hyperlink"/>
            <w:noProof/>
          </w:rPr>
          <w:t>&lt;&lt; component/feature #4 name&gt;&gt;</w:t>
        </w:r>
        <w:r w:rsidR="00BC5DA3">
          <w:rPr>
            <w:noProof/>
            <w:webHidden/>
          </w:rPr>
          <w:tab/>
        </w:r>
        <w:r w:rsidR="00BC5DA3">
          <w:rPr>
            <w:rStyle w:val="Hyperlink"/>
            <w:noProof/>
            <w:rtl/>
          </w:rPr>
          <w:fldChar w:fldCharType="begin"/>
        </w:r>
        <w:r w:rsidR="00BC5DA3">
          <w:rPr>
            <w:noProof/>
            <w:webHidden/>
          </w:rPr>
          <w:instrText xml:space="preserve"> PAGEREF _Toc175011771 \h </w:instrText>
        </w:r>
        <w:r w:rsidR="00BC5DA3">
          <w:rPr>
            <w:rStyle w:val="Hyperlink"/>
            <w:noProof/>
            <w:rtl/>
          </w:rPr>
        </w:r>
        <w:r w:rsidR="00BC5DA3">
          <w:rPr>
            <w:rStyle w:val="Hyperlink"/>
            <w:noProof/>
            <w:rtl/>
          </w:rPr>
          <w:fldChar w:fldCharType="separate"/>
        </w:r>
        <w:r w:rsidR="003C0889">
          <w:rPr>
            <w:noProof/>
            <w:webHidden/>
          </w:rPr>
          <w:t>7</w:t>
        </w:r>
        <w:r w:rsidR="00BC5DA3">
          <w:rPr>
            <w:rStyle w:val="Hyperlink"/>
            <w:noProof/>
            <w:rtl/>
          </w:rPr>
          <w:fldChar w:fldCharType="end"/>
        </w:r>
      </w:hyperlink>
    </w:p>
    <w:p w14:paraId="1EEDC2E9" w14:textId="77777777" w:rsidR="00BC5DA3" w:rsidRDefault="00577EF4">
      <w:pPr>
        <w:pStyle w:val="TOC1"/>
        <w:tabs>
          <w:tab w:val="right" w:leader="dot" w:pos="10459"/>
        </w:tabs>
        <w:rPr>
          <w:b w:val="0"/>
          <w:bCs w:val="0"/>
          <w:i w:val="0"/>
          <w:iCs w:val="0"/>
          <w:caps w:val="0"/>
          <w:noProof/>
          <w:color w:val="auto"/>
        </w:rPr>
      </w:pPr>
      <w:hyperlink w:anchor="_Toc175011772" w:history="1">
        <w:r w:rsidR="00BC5DA3" w:rsidRPr="00281CB3">
          <w:rPr>
            <w:rStyle w:val="Hyperlink"/>
            <w:noProof/>
          </w:rPr>
          <w:t>3. Appendix</w:t>
        </w:r>
        <w:r w:rsidR="00BC5DA3">
          <w:rPr>
            <w:noProof/>
            <w:webHidden/>
          </w:rPr>
          <w:tab/>
        </w:r>
        <w:r w:rsidR="00BC5DA3">
          <w:rPr>
            <w:rStyle w:val="Hyperlink"/>
            <w:noProof/>
            <w:rtl/>
          </w:rPr>
          <w:fldChar w:fldCharType="begin"/>
        </w:r>
        <w:r w:rsidR="00BC5DA3">
          <w:rPr>
            <w:noProof/>
            <w:webHidden/>
          </w:rPr>
          <w:instrText xml:space="preserve"> PAGEREF _Toc175011772 \h </w:instrText>
        </w:r>
        <w:r w:rsidR="00BC5DA3">
          <w:rPr>
            <w:rStyle w:val="Hyperlink"/>
            <w:noProof/>
            <w:rtl/>
          </w:rPr>
        </w:r>
        <w:r w:rsidR="00BC5DA3">
          <w:rPr>
            <w:rStyle w:val="Hyperlink"/>
            <w:noProof/>
            <w:rtl/>
          </w:rPr>
          <w:fldChar w:fldCharType="separate"/>
        </w:r>
        <w:r w:rsidR="003C0889">
          <w:rPr>
            <w:noProof/>
            <w:webHidden/>
          </w:rPr>
          <w:t>8</w:t>
        </w:r>
        <w:r w:rsidR="00BC5DA3">
          <w:rPr>
            <w:rStyle w:val="Hyperlink"/>
            <w:noProof/>
            <w:rtl/>
          </w:rPr>
          <w:fldChar w:fldCharType="end"/>
        </w:r>
      </w:hyperlink>
    </w:p>
    <w:p w14:paraId="225B398A" w14:textId="77777777" w:rsidR="00BC5DA3" w:rsidRDefault="00577EF4">
      <w:pPr>
        <w:pStyle w:val="TOC2"/>
        <w:tabs>
          <w:tab w:val="right" w:leader="dot" w:pos="10459"/>
        </w:tabs>
        <w:rPr>
          <w:b w:val="0"/>
          <w:bCs w:val="0"/>
          <w:noProof/>
          <w:color w:val="auto"/>
          <w:sz w:val="24"/>
          <w:szCs w:val="24"/>
        </w:rPr>
      </w:pPr>
      <w:hyperlink w:anchor="_Toc175011773" w:history="1">
        <w:r w:rsidR="00BC5DA3" w:rsidRPr="00281CB3">
          <w:rPr>
            <w:rStyle w:val="Hyperlink"/>
            <w:noProof/>
          </w:rPr>
          <w:t>3.1 Terminology</w:t>
        </w:r>
        <w:r w:rsidR="00BC5DA3">
          <w:rPr>
            <w:noProof/>
            <w:webHidden/>
          </w:rPr>
          <w:tab/>
        </w:r>
        <w:r w:rsidR="00BC5DA3">
          <w:rPr>
            <w:rStyle w:val="Hyperlink"/>
            <w:noProof/>
            <w:rtl/>
          </w:rPr>
          <w:fldChar w:fldCharType="begin"/>
        </w:r>
        <w:r w:rsidR="00BC5DA3">
          <w:rPr>
            <w:noProof/>
            <w:webHidden/>
          </w:rPr>
          <w:instrText xml:space="preserve"> PAGEREF _Toc175011773 \h </w:instrText>
        </w:r>
        <w:r w:rsidR="00BC5DA3">
          <w:rPr>
            <w:rStyle w:val="Hyperlink"/>
            <w:noProof/>
            <w:rtl/>
          </w:rPr>
        </w:r>
        <w:r w:rsidR="00BC5DA3">
          <w:rPr>
            <w:rStyle w:val="Hyperlink"/>
            <w:noProof/>
            <w:rtl/>
          </w:rPr>
          <w:fldChar w:fldCharType="separate"/>
        </w:r>
        <w:r w:rsidR="003C0889">
          <w:rPr>
            <w:noProof/>
            <w:webHidden/>
          </w:rPr>
          <w:t>8</w:t>
        </w:r>
        <w:r w:rsidR="00BC5DA3">
          <w:rPr>
            <w:rStyle w:val="Hyperlink"/>
            <w:noProof/>
            <w:rtl/>
          </w:rPr>
          <w:fldChar w:fldCharType="end"/>
        </w:r>
      </w:hyperlink>
    </w:p>
    <w:p w14:paraId="20BB3542" w14:textId="77777777" w:rsidR="00BC5DA3" w:rsidRDefault="00577EF4">
      <w:pPr>
        <w:pStyle w:val="TOC2"/>
        <w:tabs>
          <w:tab w:val="right" w:leader="dot" w:pos="10459"/>
        </w:tabs>
        <w:rPr>
          <w:b w:val="0"/>
          <w:bCs w:val="0"/>
          <w:noProof/>
          <w:color w:val="auto"/>
          <w:sz w:val="24"/>
          <w:szCs w:val="24"/>
        </w:rPr>
      </w:pPr>
      <w:hyperlink w:anchor="_Toc175011774" w:history="1">
        <w:r w:rsidR="00BC5DA3" w:rsidRPr="00281CB3">
          <w:rPr>
            <w:rStyle w:val="Hyperlink"/>
            <w:noProof/>
          </w:rPr>
          <w:t>3.2 References</w:t>
        </w:r>
        <w:r w:rsidR="00BC5DA3">
          <w:rPr>
            <w:noProof/>
            <w:webHidden/>
          </w:rPr>
          <w:tab/>
        </w:r>
        <w:r w:rsidR="00BC5DA3">
          <w:rPr>
            <w:rStyle w:val="Hyperlink"/>
            <w:noProof/>
            <w:rtl/>
          </w:rPr>
          <w:fldChar w:fldCharType="begin"/>
        </w:r>
        <w:r w:rsidR="00BC5DA3">
          <w:rPr>
            <w:noProof/>
            <w:webHidden/>
          </w:rPr>
          <w:instrText xml:space="preserve"> PAGEREF _Toc175011774 \h </w:instrText>
        </w:r>
        <w:r w:rsidR="00BC5DA3">
          <w:rPr>
            <w:rStyle w:val="Hyperlink"/>
            <w:noProof/>
            <w:rtl/>
          </w:rPr>
        </w:r>
        <w:r w:rsidR="00BC5DA3">
          <w:rPr>
            <w:rStyle w:val="Hyperlink"/>
            <w:noProof/>
            <w:rtl/>
          </w:rPr>
          <w:fldChar w:fldCharType="separate"/>
        </w:r>
        <w:r w:rsidR="003C0889">
          <w:rPr>
            <w:noProof/>
            <w:webHidden/>
          </w:rPr>
          <w:t>8</w:t>
        </w:r>
        <w:r w:rsidR="00BC5DA3">
          <w:rPr>
            <w:rStyle w:val="Hyperlink"/>
            <w:noProof/>
            <w:rtl/>
          </w:rPr>
          <w:fldChar w:fldCharType="end"/>
        </w:r>
      </w:hyperlink>
    </w:p>
    <w:p w14:paraId="48F6DB73" w14:textId="77777777" w:rsidR="000815F8" w:rsidRDefault="00456F18" w:rsidP="000815F8">
      <w:r>
        <w:rPr>
          <w:b/>
          <w:bCs/>
          <w:sz w:val="22"/>
          <w:szCs w:val="22"/>
        </w:rPr>
        <w:fldChar w:fldCharType="end"/>
      </w:r>
    </w:p>
    <w:p w14:paraId="414DA6A4" w14:textId="77777777" w:rsidR="00D62B4A" w:rsidRDefault="00D62B4A" w:rsidP="00D62B4A">
      <w:pPr>
        <w:pStyle w:val="Heading1"/>
        <w:numPr>
          <w:ilvl w:val="0"/>
          <w:numId w:val="0"/>
        </w:numPr>
        <w:rPr>
          <w:kern w:val="0"/>
        </w:rPr>
      </w:pPr>
      <w:r>
        <w:rPr>
          <w:kern w:val="0"/>
        </w:rPr>
        <w:br w:type="page"/>
      </w:r>
      <w:bookmarkStart w:id="5" w:name="_Toc156109045"/>
      <w:bookmarkStart w:id="6" w:name="_Toc168727924"/>
      <w:bookmarkStart w:id="7" w:name="_Toc175011761"/>
      <w:r>
        <w:rPr>
          <w:kern w:val="0"/>
        </w:rPr>
        <w:lastRenderedPageBreak/>
        <w:t xml:space="preserve">LISt of </w:t>
      </w:r>
      <w:r w:rsidRPr="00D62B4A">
        <w:t>figures</w:t>
      </w:r>
      <w:bookmarkEnd w:id="5"/>
      <w:bookmarkEnd w:id="6"/>
      <w:bookmarkEnd w:id="7"/>
    </w:p>
    <w:p w14:paraId="208865CE" w14:textId="5E3CDA0A" w:rsidR="00AC1F14" w:rsidRPr="00577EF4" w:rsidRDefault="000815F8">
      <w:pPr>
        <w:pStyle w:val="TOC3"/>
        <w:tabs>
          <w:tab w:val="right" w:leader="dot" w:pos="10459"/>
        </w:tabs>
        <w:rPr>
          <w:rFonts w:ascii="Calibri" w:hAnsi="Calibri" w:cs="Arial"/>
          <w:noProof/>
          <w:color w:val="auto"/>
          <w:sz w:val="22"/>
          <w:szCs w:val="22"/>
          <w:lang w:val="en-IL" w:eastAsia="en-IL"/>
        </w:rPr>
      </w:pPr>
      <w:r>
        <w:rPr>
          <w:i/>
        </w:rPr>
        <w:fldChar w:fldCharType="begin"/>
      </w:r>
      <w:r>
        <w:rPr>
          <w:i/>
        </w:rPr>
        <w:instrText xml:space="preserve"> TOC \h \z \t "Figure,3" </w:instrText>
      </w:r>
      <w:r>
        <w:rPr>
          <w:i/>
        </w:rPr>
        <w:fldChar w:fldCharType="separate"/>
      </w:r>
      <w:hyperlink r:id="rId8" w:anchor="_Toc89355462" w:history="1">
        <w:r w:rsidR="00AC1F14" w:rsidRPr="00481542">
          <w:rPr>
            <w:rStyle w:val="Hyperlink"/>
            <w:noProof/>
          </w:rPr>
          <w:t>Figure 1: view of the block.</w:t>
        </w:r>
        <w:r w:rsidR="00AC1F14">
          <w:rPr>
            <w:noProof/>
            <w:webHidden/>
          </w:rPr>
          <w:tab/>
        </w:r>
        <w:r w:rsidR="00AC1F14">
          <w:rPr>
            <w:noProof/>
            <w:webHidden/>
          </w:rPr>
          <w:fldChar w:fldCharType="begin"/>
        </w:r>
        <w:r w:rsidR="00AC1F14">
          <w:rPr>
            <w:noProof/>
            <w:webHidden/>
          </w:rPr>
          <w:instrText xml:space="preserve"> PAGEREF _Toc89355462 \h </w:instrText>
        </w:r>
        <w:r w:rsidR="00AC1F14">
          <w:rPr>
            <w:noProof/>
            <w:webHidden/>
          </w:rPr>
        </w:r>
        <w:r w:rsidR="00AC1F14">
          <w:rPr>
            <w:noProof/>
            <w:webHidden/>
          </w:rPr>
          <w:fldChar w:fldCharType="separate"/>
        </w:r>
        <w:r w:rsidR="00AC1F14">
          <w:rPr>
            <w:noProof/>
            <w:webHidden/>
          </w:rPr>
          <w:t>6</w:t>
        </w:r>
        <w:r w:rsidR="00AC1F14">
          <w:rPr>
            <w:noProof/>
            <w:webHidden/>
          </w:rPr>
          <w:fldChar w:fldCharType="end"/>
        </w:r>
      </w:hyperlink>
    </w:p>
    <w:p w14:paraId="2BB64C61" w14:textId="796F6A8D" w:rsidR="00AC1F14" w:rsidRPr="00577EF4" w:rsidRDefault="00AC1F14">
      <w:pPr>
        <w:pStyle w:val="TOC3"/>
        <w:tabs>
          <w:tab w:val="right" w:leader="dot" w:pos="10459"/>
        </w:tabs>
        <w:rPr>
          <w:rFonts w:ascii="Calibri" w:hAnsi="Calibri" w:cs="Arial"/>
          <w:noProof/>
          <w:color w:val="auto"/>
          <w:sz w:val="22"/>
          <w:szCs w:val="22"/>
          <w:lang w:val="en-IL" w:eastAsia="en-IL"/>
        </w:rPr>
      </w:pPr>
      <w:hyperlink r:id="rId9" w:anchor="_Toc89355463" w:history="1">
        <w:r w:rsidRPr="00481542">
          <w:rPr>
            <w:rStyle w:val="Hyperlink"/>
            <w:noProof/>
          </w:rPr>
          <w:t>Figure 2: view of the block.</w:t>
        </w:r>
        <w:r>
          <w:rPr>
            <w:noProof/>
            <w:webHidden/>
          </w:rPr>
          <w:tab/>
        </w:r>
        <w:r>
          <w:rPr>
            <w:noProof/>
            <w:webHidden/>
          </w:rPr>
          <w:fldChar w:fldCharType="begin"/>
        </w:r>
        <w:r>
          <w:rPr>
            <w:noProof/>
            <w:webHidden/>
          </w:rPr>
          <w:instrText xml:space="preserve"> PAGEREF _Toc89355463 \h </w:instrText>
        </w:r>
        <w:r>
          <w:rPr>
            <w:noProof/>
            <w:webHidden/>
          </w:rPr>
        </w:r>
        <w:r>
          <w:rPr>
            <w:noProof/>
            <w:webHidden/>
          </w:rPr>
          <w:fldChar w:fldCharType="separate"/>
        </w:r>
        <w:r>
          <w:rPr>
            <w:noProof/>
            <w:webHidden/>
          </w:rPr>
          <w:t>8</w:t>
        </w:r>
        <w:r>
          <w:rPr>
            <w:noProof/>
            <w:webHidden/>
          </w:rPr>
          <w:fldChar w:fldCharType="end"/>
        </w:r>
      </w:hyperlink>
    </w:p>
    <w:p w14:paraId="0B9CF617" w14:textId="0FB2EA21" w:rsidR="00AC1F14" w:rsidRPr="00577EF4" w:rsidRDefault="00AC1F14">
      <w:pPr>
        <w:pStyle w:val="TOC3"/>
        <w:tabs>
          <w:tab w:val="right" w:leader="dot" w:pos="10459"/>
        </w:tabs>
        <w:rPr>
          <w:rFonts w:ascii="Calibri" w:hAnsi="Calibri" w:cs="Arial"/>
          <w:noProof/>
          <w:color w:val="auto"/>
          <w:sz w:val="22"/>
          <w:szCs w:val="22"/>
          <w:lang w:val="en-IL" w:eastAsia="en-IL"/>
        </w:rPr>
      </w:pPr>
      <w:hyperlink r:id="rId10" w:anchor="_Toc89355464" w:history="1">
        <w:r w:rsidRPr="00481542">
          <w:rPr>
            <w:rStyle w:val="Hyperlink"/>
            <w:noProof/>
          </w:rPr>
          <w:t>Figure 7: v</w:t>
        </w:r>
        <w:r w:rsidRPr="00481542">
          <w:rPr>
            <w:rStyle w:val="Hyperlink"/>
            <w:noProof/>
          </w:rPr>
          <w:t>i</w:t>
        </w:r>
        <w:r w:rsidRPr="00481542">
          <w:rPr>
            <w:rStyle w:val="Hyperlink"/>
            <w:noProof/>
          </w:rPr>
          <w:t>ew of the block.</w:t>
        </w:r>
        <w:r>
          <w:rPr>
            <w:noProof/>
            <w:webHidden/>
          </w:rPr>
          <w:tab/>
        </w:r>
        <w:r>
          <w:rPr>
            <w:noProof/>
            <w:webHidden/>
          </w:rPr>
          <w:fldChar w:fldCharType="begin"/>
        </w:r>
        <w:r>
          <w:rPr>
            <w:noProof/>
            <w:webHidden/>
          </w:rPr>
          <w:instrText xml:space="preserve"> PAGEREF _Toc89355464 \h </w:instrText>
        </w:r>
        <w:r>
          <w:rPr>
            <w:noProof/>
            <w:webHidden/>
          </w:rPr>
        </w:r>
        <w:r>
          <w:rPr>
            <w:noProof/>
            <w:webHidden/>
          </w:rPr>
          <w:fldChar w:fldCharType="separate"/>
        </w:r>
        <w:r>
          <w:rPr>
            <w:noProof/>
            <w:webHidden/>
          </w:rPr>
          <w:t>9</w:t>
        </w:r>
        <w:r>
          <w:rPr>
            <w:noProof/>
            <w:webHidden/>
          </w:rPr>
          <w:fldChar w:fldCharType="end"/>
        </w:r>
      </w:hyperlink>
    </w:p>
    <w:p w14:paraId="1F998375" w14:textId="3A84E39D" w:rsidR="00AC1F14" w:rsidRPr="00577EF4" w:rsidRDefault="00AC1F14">
      <w:pPr>
        <w:pStyle w:val="TOC3"/>
        <w:tabs>
          <w:tab w:val="right" w:leader="dot" w:pos="10459"/>
        </w:tabs>
        <w:rPr>
          <w:rFonts w:ascii="Calibri" w:hAnsi="Calibri" w:cs="Arial"/>
          <w:noProof/>
          <w:color w:val="auto"/>
          <w:sz w:val="22"/>
          <w:szCs w:val="22"/>
          <w:lang w:val="en-IL" w:eastAsia="en-IL"/>
        </w:rPr>
      </w:pPr>
      <w:hyperlink r:id="rId11" w:anchor="_Toc89355465" w:history="1">
        <w:r w:rsidRPr="00481542">
          <w:rPr>
            <w:rStyle w:val="Hyperlink"/>
            <w:noProof/>
          </w:rPr>
          <w:t>Figure 6: view of the block.</w:t>
        </w:r>
        <w:r>
          <w:rPr>
            <w:noProof/>
            <w:webHidden/>
          </w:rPr>
          <w:tab/>
        </w:r>
        <w:r>
          <w:rPr>
            <w:noProof/>
            <w:webHidden/>
          </w:rPr>
          <w:fldChar w:fldCharType="begin"/>
        </w:r>
        <w:r>
          <w:rPr>
            <w:noProof/>
            <w:webHidden/>
          </w:rPr>
          <w:instrText xml:space="preserve"> PAGEREF _Toc89355465 \h </w:instrText>
        </w:r>
        <w:r>
          <w:rPr>
            <w:noProof/>
            <w:webHidden/>
          </w:rPr>
        </w:r>
        <w:r>
          <w:rPr>
            <w:noProof/>
            <w:webHidden/>
          </w:rPr>
          <w:fldChar w:fldCharType="separate"/>
        </w:r>
        <w:r>
          <w:rPr>
            <w:noProof/>
            <w:webHidden/>
          </w:rPr>
          <w:t>10</w:t>
        </w:r>
        <w:r>
          <w:rPr>
            <w:noProof/>
            <w:webHidden/>
          </w:rPr>
          <w:fldChar w:fldCharType="end"/>
        </w:r>
      </w:hyperlink>
    </w:p>
    <w:p w14:paraId="5F54F4B2" w14:textId="1F109CDE" w:rsidR="00AC1F14" w:rsidRPr="00577EF4" w:rsidRDefault="00AC1F14">
      <w:pPr>
        <w:pStyle w:val="TOC3"/>
        <w:tabs>
          <w:tab w:val="right" w:leader="dot" w:pos="10459"/>
        </w:tabs>
        <w:rPr>
          <w:rFonts w:ascii="Calibri" w:hAnsi="Calibri" w:cs="Arial"/>
          <w:noProof/>
          <w:color w:val="auto"/>
          <w:sz w:val="22"/>
          <w:szCs w:val="22"/>
          <w:lang w:val="en-IL" w:eastAsia="en-IL"/>
        </w:rPr>
      </w:pPr>
      <w:hyperlink r:id="rId12" w:anchor="_Toc89355466" w:history="1">
        <w:r w:rsidRPr="00481542">
          <w:rPr>
            <w:rStyle w:val="Hyperlink"/>
            <w:noProof/>
          </w:rPr>
          <w:t>Figure 3: view of the block.</w:t>
        </w:r>
        <w:r>
          <w:rPr>
            <w:noProof/>
            <w:webHidden/>
          </w:rPr>
          <w:tab/>
        </w:r>
        <w:r>
          <w:rPr>
            <w:noProof/>
            <w:webHidden/>
          </w:rPr>
          <w:fldChar w:fldCharType="begin"/>
        </w:r>
        <w:r>
          <w:rPr>
            <w:noProof/>
            <w:webHidden/>
          </w:rPr>
          <w:instrText xml:space="preserve"> PAGEREF _Toc89355466 \h </w:instrText>
        </w:r>
        <w:r>
          <w:rPr>
            <w:noProof/>
            <w:webHidden/>
          </w:rPr>
        </w:r>
        <w:r>
          <w:rPr>
            <w:noProof/>
            <w:webHidden/>
          </w:rPr>
          <w:fldChar w:fldCharType="separate"/>
        </w:r>
        <w:r>
          <w:rPr>
            <w:noProof/>
            <w:webHidden/>
          </w:rPr>
          <w:t>11</w:t>
        </w:r>
        <w:r>
          <w:rPr>
            <w:noProof/>
            <w:webHidden/>
          </w:rPr>
          <w:fldChar w:fldCharType="end"/>
        </w:r>
      </w:hyperlink>
    </w:p>
    <w:p w14:paraId="593C3EA8" w14:textId="1E58C323" w:rsidR="00AC1F14" w:rsidRPr="00577EF4" w:rsidRDefault="00AC1F14">
      <w:pPr>
        <w:pStyle w:val="TOC3"/>
        <w:tabs>
          <w:tab w:val="right" w:leader="dot" w:pos="10459"/>
        </w:tabs>
        <w:rPr>
          <w:rFonts w:ascii="Calibri" w:hAnsi="Calibri" w:cs="Arial"/>
          <w:noProof/>
          <w:color w:val="auto"/>
          <w:sz w:val="22"/>
          <w:szCs w:val="22"/>
          <w:lang w:val="en-IL" w:eastAsia="en-IL"/>
        </w:rPr>
      </w:pPr>
      <w:hyperlink r:id="rId13" w:anchor="_Toc89355467" w:history="1">
        <w:r w:rsidRPr="00481542">
          <w:rPr>
            <w:rStyle w:val="Hyperlink"/>
            <w:noProof/>
          </w:rPr>
          <w:t>Figure 8: view of the block.</w:t>
        </w:r>
        <w:r>
          <w:rPr>
            <w:noProof/>
            <w:webHidden/>
          </w:rPr>
          <w:tab/>
        </w:r>
        <w:r>
          <w:rPr>
            <w:noProof/>
            <w:webHidden/>
          </w:rPr>
          <w:fldChar w:fldCharType="begin"/>
        </w:r>
        <w:r>
          <w:rPr>
            <w:noProof/>
            <w:webHidden/>
          </w:rPr>
          <w:instrText xml:space="preserve"> PAGEREF _Toc89355467 \h </w:instrText>
        </w:r>
        <w:r>
          <w:rPr>
            <w:noProof/>
            <w:webHidden/>
          </w:rPr>
        </w:r>
        <w:r>
          <w:rPr>
            <w:noProof/>
            <w:webHidden/>
          </w:rPr>
          <w:fldChar w:fldCharType="separate"/>
        </w:r>
        <w:r>
          <w:rPr>
            <w:noProof/>
            <w:webHidden/>
          </w:rPr>
          <w:t>12</w:t>
        </w:r>
        <w:r>
          <w:rPr>
            <w:noProof/>
            <w:webHidden/>
          </w:rPr>
          <w:fldChar w:fldCharType="end"/>
        </w:r>
      </w:hyperlink>
    </w:p>
    <w:p w14:paraId="773CA5BE" w14:textId="5B973B49" w:rsidR="00AC1F14" w:rsidRPr="00577EF4" w:rsidRDefault="00AC1F14">
      <w:pPr>
        <w:pStyle w:val="TOC3"/>
        <w:tabs>
          <w:tab w:val="right" w:leader="dot" w:pos="10459"/>
        </w:tabs>
        <w:rPr>
          <w:rFonts w:ascii="Calibri" w:hAnsi="Calibri" w:cs="Arial"/>
          <w:noProof/>
          <w:color w:val="auto"/>
          <w:sz w:val="22"/>
          <w:szCs w:val="22"/>
          <w:lang w:val="en-IL" w:eastAsia="en-IL"/>
        </w:rPr>
      </w:pPr>
      <w:hyperlink r:id="rId14" w:anchor="_Toc89355468" w:history="1">
        <w:r w:rsidRPr="00481542">
          <w:rPr>
            <w:rStyle w:val="Hyperlink"/>
            <w:noProof/>
          </w:rPr>
          <w:t>Figure 9: view of the block.</w:t>
        </w:r>
        <w:r>
          <w:rPr>
            <w:noProof/>
            <w:webHidden/>
          </w:rPr>
          <w:tab/>
        </w:r>
        <w:r>
          <w:rPr>
            <w:noProof/>
            <w:webHidden/>
          </w:rPr>
          <w:fldChar w:fldCharType="begin"/>
        </w:r>
        <w:r>
          <w:rPr>
            <w:noProof/>
            <w:webHidden/>
          </w:rPr>
          <w:instrText xml:space="preserve"> PAGEREF _Toc89355468 \h </w:instrText>
        </w:r>
        <w:r>
          <w:rPr>
            <w:noProof/>
            <w:webHidden/>
          </w:rPr>
        </w:r>
        <w:r>
          <w:rPr>
            <w:noProof/>
            <w:webHidden/>
          </w:rPr>
          <w:fldChar w:fldCharType="separate"/>
        </w:r>
        <w:r>
          <w:rPr>
            <w:noProof/>
            <w:webHidden/>
          </w:rPr>
          <w:t>13</w:t>
        </w:r>
        <w:r>
          <w:rPr>
            <w:noProof/>
            <w:webHidden/>
          </w:rPr>
          <w:fldChar w:fldCharType="end"/>
        </w:r>
      </w:hyperlink>
    </w:p>
    <w:p w14:paraId="6CAF6DBF" w14:textId="287F284A" w:rsidR="00AC1F14" w:rsidRPr="00577EF4" w:rsidRDefault="00AC1F14">
      <w:pPr>
        <w:pStyle w:val="TOC3"/>
        <w:tabs>
          <w:tab w:val="right" w:leader="dot" w:pos="10459"/>
        </w:tabs>
        <w:rPr>
          <w:rFonts w:ascii="Calibri" w:hAnsi="Calibri" w:cs="Arial"/>
          <w:noProof/>
          <w:color w:val="auto"/>
          <w:sz w:val="22"/>
          <w:szCs w:val="22"/>
          <w:lang w:val="en-IL" w:eastAsia="en-IL"/>
        </w:rPr>
      </w:pPr>
      <w:hyperlink r:id="rId15" w:anchor="_Toc89355469" w:history="1">
        <w:r w:rsidRPr="00481542">
          <w:rPr>
            <w:rStyle w:val="Hyperlink"/>
            <w:noProof/>
          </w:rPr>
          <w:t>Figure 10: view of the block.</w:t>
        </w:r>
        <w:r>
          <w:rPr>
            <w:noProof/>
            <w:webHidden/>
          </w:rPr>
          <w:tab/>
        </w:r>
        <w:r>
          <w:rPr>
            <w:noProof/>
            <w:webHidden/>
          </w:rPr>
          <w:fldChar w:fldCharType="begin"/>
        </w:r>
        <w:r>
          <w:rPr>
            <w:noProof/>
            <w:webHidden/>
          </w:rPr>
          <w:instrText xml:space="preserve"> PAGEREF _Toc89355469 \h </w:instrText>
        </w:r>
        <w:r>
          <w:rPr>
            <w:noProof/>
            <w:webHidden/>
          </w:rPr>
        </w:r>
        <w:r>
          <w:rPr>
            <w:noProof/>
            <w:webHidden/>
          </w:rPr>
          <w:fldChar w:fldCharType="separate"/>
        </w:r>
        <w:r>
          <w:rPr>
            <w:noProof/>
            <w:webHidden/>
          </w:rPr>
          <w:t>13</w:t>
        </w:r>
        <w:r>
          <w:rPr>
            <w:noProof/>
            <w:webHidden/>
          </w:rPr>
          <w:fldChar w:fldCharType="end"/>
        </w:r>
      </w:hyperlink>
    </w:p>
    <w:p w14:paraId="21121ED1" w14:textId="1B0BD0AD" w:rsidR="00AC1F14" w:rsidRPr="00577EF4" w:rsidRDefault="00AC1F14">
      <w:pPr>
        <w:pStyle w:val="TOC3"/>
        <w:tabs>
          <w:tab w:val="right" w:leader="dot" w:pos="10459"/>
        </w:tabs>
        <w:rPr>
          <w:rFonts w:ascii="Calibri" w:hAnsi="Calibri" w:cs="Arial"/>
          <w:noProof/>
          <w:color w:val="auto"/>
          <w:sz w:val="22"/>
          <w:szCs w:val="22"/>
          <w:lang w:val="en-IL" w:eastAsia="en-IL"/>
        </w:rPr>
      </w:pPr>
      <w:hyperlink r:id="rId16" w:anchor="_Toc89355470" w:history="1">
        <w:r w:rsidRPr="00481542">
          <w:rPr>
            <w:rStyle w:val="Hyperlink"/>
            <w:noProof/>
          </w:rPr>
          <w:t>Figure 4: view of the block.</w:t>
        </w:r>
        <w:r>
          <w:rPr>
            <w:noProof/>
            <w:webHidden/>
          </w:rPr>
          <w:tab/>
        </w:r>
        <w:r>
          <w:rPr>
            <w:noProof/>
            <w:webHidden/>
          </w:rPr>
          <w:fldChar w:fldCharType="begin"/>
        </w:r>
        <w:r>
          <w:rPr>
            <w:noProof/>
            <w:webHidden/>
          </w:rPr>
          <w:instrText xml:space="preserve"> PAGEREF _Toc89355470 \h </w:instrText>
        </w:r>
        <w:r>
          <w:rPr>
            <w:noProof/>
            <w:webHidden/>
          </w:rPr>
        </w:r>
        <w:r>
          <w:rPr>
            <w:noProof/>
            <w:webHidden/>
          </w:rPr>
          <w:fldChar w:fldCharType="separate"/>
        </w:r>
        <w:r>
          <w:rPr>
            <w:noProof/>
            <w:webHidden/>
          </w:rPr>
          <w:t>14</w:t>
        </w:r>
        <w:r>
          <w:rPr>
            <w:noProof/>
            <w:webHidden/>
          </w:rPr>
          <w:fldChar w:fldCharType="end"/>
        </w:r>
      </w:hyperlink>
    </w:p>
    <w:p w14:paraId="4F34F717" w14:textId="59313527" w:rsidR="00AC1F14" w:rsidRPr="00577EF4" w:rsidRDefault="00AC1F14">
      <w:pPr>
        <w:pStyle w:val="TOC3"/>
        <w:tabs>
          <w:tab w:val="right" w:leader="dot" w:pos="10459"/>
        </w:tabs>
        <w:rPr>
          <w:rFonts w:ascii="Calibri" w:hAnsi="Calibri" w:cs="Arial"/>
          <w:noProof/>
          <w:color w:val="auto"/>
          <w:sz w:val="22"/>
          <w:szCs w:val="22"/>
          <w:lang w:val="en-IL" w:eastAsia="en-IL"/>
        </w:rPr>
      </w:pPr>
      <w:hyperlink r:id="rId17" w:anchor="_Toc89355471" w:history="1">
        <w:r w:rsidRPr="00481542">
          <w:rPr>
            <w:rStyle w:val="Hyperlink"/>
            <w:noProof/>
          </w:rPr>
          <w:t>Figure 11: view of the block.</w:t>
        </w:r>
        <w:r>
          <w:rPr>
            <w:noProof/>
            <w:webHidden/>
          </w:rPr>
          <w:tab/>
        </w:r>
        <w:r>
          <w:rPr>
            <w:noProof/>
            <w:webHidden/>
          </w:rPr>
          <w:fldChar w:fldCharType="begin"/>
        </w:r>
        <w:r>
          <w:rPr>
            <w:noProof/>
            <w:webHidden/>
          </w:rPr>
          <w:instrText xml:space="preserve"> PAGEREF _Toc89355471 \h </w:instrText>
        </w:r>
        <w:r>
          <w:rPr>
            <w:noProof/>
            <w:webHidden/>
          </w:rPr>
        </w:r>
        <w:r>
          <w:rPr>
            <w:noProof/>
            <w:webHidden/>
          </w:rPr>
          <w:fldChar w:fldCharType="separate"/>
        </w:r>
        <w:r>
          <w:rPr>
            <w:noProof/>
            <w:webHidden/>
          </w:rPr>
          <w:t>15</w:t>
        </w:r>
        <w:r>
          <w:rPr>
            <w:noProof/>
            <w:webHidden/>
          </w:rPr>
          <w:fldChar w:fldCharType="end"/>
        </w:r>
      </w:hyperlink>
    </w:p>
    <w:p w14:paraId="3DF80BEA" w14:textId="13F7EBC4" w:rsidR="00AC1F14" w:rsidRPr="00577EF4" w:rsidRDefault="00AC1F14">
      <w:pPr>
        <w:pStyle w:val="TOC3"/>
        <w:tabs>
          <w:tab w:val="right" w:leader="dot" w:pos="10459"/>
        </w:tabs>
        <w:rPr>
          <w:rFonts w:ascii="Calibri" w:hAnsi="Calibri" w:cs="Arial"/>
          <w:noProof/>
          <w:color w:val="auto"/>
          <w:sz w:val="22"/>
          <w:szCs w:val="22"/>
          <w:lang w:val="en-IL" w:eastAsia="en-IL"/>
        </w:rPr>
      </w:pPr>
      <w:hyperlink r:id="rId18" w:anchor="_Toc89355472" w:history="1">
        <w:r w:rsidRPr="00481542">
          <w:rPr>
            <w:rStyle w:val="Hyperlink"/>
            <w:noProof/>
          </w:rPr>
          <w:t>Figure 12: view of the block.</w:t>
        </w:r>
        <w:r>
          <w:rPr>
            <w:noProof/>
            <w:webHidden/>
          </w:rPr>
          <w:tab/>
        </w:r>
        <w:r>
          <w:rPr>
            <w:noProof/>
            <w:webHidden/>
          </w:rPr>
          <w:fldChar w:fldCharType="begin"/>
        </w:r>
        <w:r>
          <w:rPr>
            <w:noProof/>
            <w:webHidden/>
          </w:rPr>
          <w:instrText xml:space="preserve"> PAGEREF _Toc89355472 \h </w:instrText>
        </w:r>
        <w:r>
          <w:rPr>
            <w:noProof/>
            <w:webHidden/>
          </w:rPr>
        </w:r>
        <w:r>
          <w:rPr>
            <w:noProof/>
            <w:webHidden/>
          </w:rPr>
          <w:fldChar w:fldCharType="separate"/>
        </w:r>
        <w:r>
          <w:rPr>
            <w:noProof/>
            <w:webHidden/>
          </w:rPr>
          <w:t>16</w:t>
        </w:r>
        <w:r>
          <w:rPr>
            <w:noProof/>
            <w:webHidden/>
          </w:rPr>
          <w:fldChar w:fldCharType="end"/>
        </w:r>
      </w:hyperlink>
    </w:p>
    <w:p w14:paraId="6FEDF2B0" w14:textId="3BE01F42" w:rsidR="00AC1F14" w:rsidRPr="00577EF4" w:rsidRDefault="00AC1F14">
      <w:pPr>
        <w:pStyle w:val="TOC3"/>
        <w:tabs>
          <w:tab w:val="right" w:leader="dot" w:pos="10459"/>
        </w:tabs>
        <w:rPr>
          <w:rFonts w:ascii="Calibri" w:hAnsi="Calibri" w:cs="Arial"/>
          <w:noProof/>
          <w:color w:val="auto"/>
          <w:sz w:val="22"/>
          <w:szCs w:val="22"/>
          <w:lang w:val="en-IL" w:eastAsia="en-IL"/>
        </w:rPr>
      </w:pPr>
      <w:hyperlink r:id="rId19" w:anchor="_Toc89355473" w:history="1">
        <w:r w:rsidRPr="00481542">
          <w:rPr>
            <w:rStyle w:val="Hyperlink"/>
            <w:noProof/>
          </w:rPr>
          <w:t>Figure 5: view of the block.</w:t>
        </w:r>
        <w:r>
          <w:rPr>
            <w:noProof/>
            <w:webHidden/>
          </w:rPr>
          <w:tab/>
        </w:r>
        <w:r>
          <w:rPr>
            <w:noProof/>
            <w:webHidden/>
          </w:rPr>
          <w:fldChar w:fldCharType="begin"/>
        </w:r>
        <w:r>
          <w:rPr>
            <w:noProof/>
            <w:webHidden/>
          </w:rPr>
          <w:instrText xml:space="preserve"> PAGEREF _Toc89355473 \h </w:instrText>
        </w:r>
        <w:r>
          <w:rPr>
            <w:noProof/>
            <w:webHidden/>
          </w:rPr>
        </w:r>
        <w:r>
          <w:rPr>
            <w:noProof/>
            <w:webHidden/>
          </w:rPr>
          <w:fldChar w:fldCharType="separate"/>
        </w:r>
        <w:r>
          <w:rPr>
            <w:noProof/>
            <w:webHidden/>
          </w:rPr>
          <w:t>17</w:t>
        </w:r>
        <w:r>
          <w:rPr>
            <w:noProof/>
            <w:webHidden/>
          </w:rPr>
          <w:fldChar w:fldCharType="end"/>
        </w:r>
      </w:hyperlink>
    </w:p>
    <w:p w14:paraId="16842C3F" w14:textId="6152427A" w:rsidR="00AC1F14" w:rsidRPr="00577EF4" w:rsidRDefault="00AC1F14">
      <w:pPr>
        <w:pStyle w:val="TOC3"/>
        <w:tabs>
          <w:tab w:val="right" w:leader="dot" w:pos="10459"/>
        </w:tabs>
        <w:rPr>
          <w:rFonts w:ascii="Calibri" w:hAnsi="Calibri" w:cs="Arial"/>
          <w:noProof/>
          <w:color w:val="auto"/>
          <w:sz w:val="22"/>
          <w:szCs w:val="22"/>
          <w:lang w:val="en-IL" w:eastAsia="en-IL"/>
        </w:rPr>
      </w:pPr>
      <w:hyperlink r:id="rId20" w:anchor="_Toc89355474" w:history="1">
        <w:r w:rsidRPr="00481542">
          <w:rPr>
            <w:rStyle w:val="Hyperlink"/>
            <w:noProof/>
          </w:rPr>
          <w:t>Figure 13: view of the block.</w:t>
        </w:r>
        <w:r>
          <w:rPr>
            <w:noProof/>
            <w:webHidden/>
          </w:rPr>
          <w:tab/>
        </w:r>
        <w:r>
          <w:rPr>
            <w:noProof/>
            <w:webHidden/>
          </w:rPr>
          <w:fldChar w:fldCharType="begin"/>
        </w:r>
        <w:r>
          <w:rPr>
            <w:noProof/>
            <w:webHidden/>
          </w:rPr>
          <w:instrText xml:space="preserve"> PAGEREF _Toc89355474 \h </w:instrText>
        </w:r>
        <w:r>
          <w:rPr>
            <w:noProof/>
            <w:webHidden/>
          </w:rPr>
        </w:r>
        <w:r>
          <w:rPr>
            <w:noProof/>
            <w:webHidden/>
          </w:rPr>
          <w:fldChar w:fldCharType="separate"/>
        </w:r>
        <w:r>
          <w:rPr>
            <w:noProof/>
            <w:webHidden/>
          </w:rPr>
          <w:t>18</w:t>
        </w:r>
        <w:r>
          <w:rPr>
            <w:noProof/>
            <w:webHidden/>
          </w:rPr>
          <w:fldChar w:fldCharType="end"/>
        </w:r>
      </w:hyperlink>
    </w:p>
    <w:p w14:paraId="67A22C59" w14:textId="2E69CB73" w:rsidR="00AC1F14" w:rsidRPr="00577EF4" w:rsidRDefault="00AC1F14">
      <w:pPr>
        <w:pStyle w:val="TOC3"/>
        <w:tabs>
          <w:tab w:val="right" w:leader="dot" w:pos="10459"/>
        </w:tabs>
        <w:rPr>
          <w:rFonts w:ascii="Calibri" w:hAnsi="Calibri" w:cs="Arial"/>
          <w:noProof/>
          <w:color w:val="auto"/>
          <w:sz w:val="22"/>
          <w:szCs w:val="22"/>
          <w:lang w:val="en-IL" w:eastAsia="en-IL"/>
        </w:rPr>
      </w:pPr>
      <w:hyperlink r:id="rId21" w:anchor="_Toc89355475" w:history="1">
        <w:r w:rsidRPr="00481542">
          <w:rPr>
            <w:rStyle w:val="Hyperlink"/>
            <w:noProof/>
          </w:rPr>
          <w:t>Figure 14: view of the block.</w:t>
        </w:r>
        <w:r>
          <w:rPr>
            <w:noProof/>
            <w:webHidden/>
          </w:rPr>
          <w:tab/>
        </w:r>
        <w:r>
          <w:rPr>
            <w:noProof/>
            <w:webHidden/>
          </w:rPr>
          <w:fldChar w:fldCharType="begin"/>
        </w:r>
        <w:r>
          <w:rPr>
            <w:noProof/>
            <w:webHidden/>
          </w:rPr>
          <w:instrText xml:space="preserve"> PAGEREF _Toc89355475 \h </w:instrText>
        </w:r>
        <w:r>
          <w:rPr>
            <w:noProof/>
            <w:webHidden/>
          </w:rPr>
        </w:r>
        <w:r>
          <w:rPr>
            <w:noProof/>
            <w:webHidden/>
          </w:rPr>
          <w:fldChar w:fldCharType="separate"/>
        </w:r>
        <w:r>
          <w:rPr>
            <w:noProof/>
            <w:webHidden/>
          </w:rPr>
          <w:t>19</w:t>
        </w:r>
        <w:r>
          <w:rPr>
            <w:noProof/>
            <w:webHidden/>
          </w:rPr>
          <w:fldChar w:fldCharType="end"/>
        </w:r>
      </w:hyperlink>
    </w:p>
    <w:p w14:paraId="77A29DF9" w14:textId="538C4CC4" w:rsidR="00E60A8A" w:rsidRDefault="000815F8" w:rsidP="00D62B4A">
      <w:pPr>
        <w:rPr>
          <w:i/>
        </w:rPr>
      </w:pPr>
      <w:r>
        <w:rPr>
          <w:i/>
        </w:rPr>
        <w:fldChar w:fldCharType="end"/>
      </w:r>
    </w:p>
    <w:p w14:paraId="34935829" w14:textId="77777777" w:rsidR="00D62B4A" w:rsidRDefault="00E60A8A" w:rsidP="00E60A8A">
      <w:pPr>
        <w:pStyle w:val="Heading1"/>
        <w:numPr>
          <w:ilvl w:val="0"/>
          <w:numId w:val="0"/>
        </w:numPr>
      </w:pPr>
      <w:r>
        <w:rPr>
          <w:i/>
        </w:rPr>
        <w:br w:type="page"/>
      </w:r>
      <w:bookmarkStart w:id="8" w:name="_Toc156109046"/>
      <w:bookmarkStart w:id="9" w:name="_Toc168727925"/>
      <w:bookmarkStart w:id="10" w:name="_Toc175011762"/>
      <w:r w:rsidR="00D62B4A">
        <w:lastRenderedPageBreak/>
        <w:t>List of tables</w:t>
      </w:r>
      <w:bookmarkEnd w:id="8"/>
      <w:bookmarkEnd w:id="9"/>
      <w:bookmarkEnd w:id="10"/>
      <w:r w:rsidR="00D62B4A">
        <w:t xml:space="preserve"> </w:t>
      </w:r>
    </w:p>
    <w:p w14:paraId="13A9FCBB" w14:textId="77777777" w:rsidR="00BC5DA3" w:rsidRDefault="000815F8">
      <w:pPr>
        <w:pStyle w:val="TOC3"/>
        <w:tabs>
          <w:tab w:val="right" w:leader="underscore" w:pos="10459"/>
        </w:tabs>
        <w:rPr>
          <w:noProof/>
          <w:color w:val="auto"/>
          <w:sz w:val="24"/>
          <w:szCs w:val="24"/>
        </w:rPr>
      </w:pPr>
      <w:r>
        <w:fldChar w:fldCharType="begin"/>
      </w:r>
      <w:r>
        <w:instrText xml:space="preserve"> TOC \h \z \t "Table,3" </w:instrText>
      </w:r>
      <w:r>
        <w:fldChar w:fldCharType="separate"/>
      </w:r>
      <w:hyperlink w:anchor="_Toc175011869" w:history="1">
        <w:r w:rsidR="00BC5DA3" w:rsidRPr="00996222">
          <w:rPr>
            <w:rStyle w:val="Hyperlink"/>
            <w:noProof/>
          </w:rPr>
          <w:t>Table 1: Block interface.</w:t>
        </w:r>
        <w:r w:rsidR="00BC5DA3">
          <w:rPr>
            <w:noProof/>
            <w:webHidden/>
          </w:rPr>
          <w:tab/>
        </w:r>
        <w:r w:rsidR="00BC5DA3">
          <w:rPr>
            <w:rStyle w:val="Hyperlink"/>
            <w:noProof/>
            <w:rtl/>
          </w:rPr>
          <w:fldChar w:fldCharType="begin"/>
        </w:r>
        <w:r w:rsidR="00BC5DA3">
          <w:rPr>
            <w:noProof/>
            <w:webHidden/>
          </w:rPr>
          <w:instrText xml:space="preserve"> PAGEREF _Toc175011869 \h </w:instrText>
        </w:r>
        <w:r w:rsidR="00BC5DA3">
          <w:rPr>
            <w:rStyle w:val="Hyperlink"/>
            <w:noProof/>
            <w:rtl/>
          </w:rPr>
        </w:r>
        <w:r w:rsidR="00BC5DA3">
          <w:rPr>
            <w:rStyle w:val="Hyperlink"/>
            <w:noProof/>
            <w:rtl/>
          </w:rPr>
          <w:fldChar w:fldCharType="separate"/>
        </w:r>
        <w:r w:rsidR="00BC5DA3">
          <w:rPr>
            <w:noProof/>
            <w:webHidden/>
          </w:rPr>
          <w:t>9</w:t>
        </w:r>
        <w:r w:rsidR="00BC5DA3">
          <w:rPr>
            <w:rStyle w:val="Hyperlink"/>
            <w:noProof/>
            <w:rtl/>
          </w:rPr>
          <w:fldChar w:fldCharType="end"/>
        </w:r>
      </w:hyperlink>
    </w:p>
    <w:p w14:paraId="7B51519F" w14:textId="77777777" w:rsidR="00E60A8A" w:rsidRPr="00E60A8A" w:rsidRDefault="000815F8" w:rsidP="00E60A8A">
      <w:r>
        <w:fldChar w:fldCharType="end"/>
      </w:r>
    </w:p>
    <w:p w14:paraId="79B529BC" w14:textId="77777777" w:rsidR="00F90AC9" w:rsidRDefault="00F90AC9" w:rsidP="003C0889">
      <w:bookmarkStart w:id="11" w:name="_Toc6230478"/>
      <w:bookmarkStart w:id="12" w:name="_Toc6231184"/>
      <w:bookmarkStart w:id="13" w:name="_Toc6231542"/>
      <w:bookmarkStart w:id="14" w:name="_Toc6231874"/>
      <w:bookmarkStart w:id="15" w:name="_Toc28868762"/>
      <w:bookmarkStart w:id="16" w:name="_Toc108252384"/>
    </w:p>
    <w:p w14:paraId="360EFD92" w14:textId="77777777" w:rsidR="003C0889" w:rsidRDefault="003C0889" w:rsidP="003C0889"/>
    <w:p w14:paraId="78228FA5" w14:textId="77777777" w:rsidR="003C0889" w:rsidRDefault="003C0889" w:rsidP="003C0889"/>
    <w:p w14:paraId="60EDA354" w14:textId="77777777" w:rsidR="003C0889" w:rsidRDefault="003C0889" w:rsidP="003C0889"/>
    <w:p w14:paraId="179FA70F" w14:textId="77777777" w:rsidR="003C0889" w:rsidRDefault="003C0889" w:rsidP="003C0889"/>
    <w:p w14:paraId="62D8A03F" w14:textId="77777777" w:rsidR="003C0889" w:rsidRDefault="003C0889" w:rsidP="003C0889"/>
    <w:p w14:paraId="2B887AC3" w14:textId="77777777" w:rsidR="003C0889" w:rsidRDefault="003C0889" w:rsidP="003C0889"/>
    <w:p w14:paraId="2DDA5791" w14:textId="77777777" w:rsidR="003C0889" w:rsidRDefault="003C0889" w:rsidP="003C0889"/>
    <w:p w14:paraId="2C5E2F84" w14:textId="77777777" w:rsidR="003C0889" w:rsidRDefault="003C0889" w:rsidP="003C0889"/>
    <w:p w14:paraId="3451ACA0" w14:textId="77777777" w:rsidR="003C0889" w:rsidRDefault="003C0889" w:rsidP="003C0889"/>
    <w:p w14:paraId="3C584F84" w14:textId="77777777" w:rsidR="003C0889" w:rsidRDefault="003C0889" w:rsidP="003C0889"/>
    <w:p w14:paraId="22EF492E" w14:textId="77777777" w:rsidR="003C0889" w:rsidRDefault="003C0889" w:rsidP="003C0889"/>
    <w:p w14:paraId="50D73576" w14:textId="77777777" w:rsidR="003C0889" w:rsidRDefault="003C0889" w:rsidP="003C0889"/>
    <w:p w14:paraId="6B2AE235" w14:textId="77777777" w:rsidR="003C0889" w:rsidRDefault="003C0889" w:rsidP="003C0889"/>
    <w:p w14:paraId="6734EC22" w14:textId="77777777" w:rsidR="003C0889" w:rsidRDefault="003C0889" w:rsidP="003C0889"/>
    <w:p w14:paraId="7453CF4E" w14:textId="77777777" w:rsidR="003C0889" w:rsidRDefault="003C0889" w:rsidP="003C0889"/>
    <w:p w14:paraId="4E44E64F" w14:textId="77777777" w:rsidR="003C0889" w:rsidRPr="008B6B25" w:rsidRDefault="003C0889" w:rsidP="003C0889"/>
    <w:p w14:paraId="44445205" w14:textId="77777777" w:rsidR="00C219EA" w:rsidRDefault="00F35548" w:rsidP="00354029">
      <w:pPr>
        <w:pStyle w:val="Heading1"/>
      </w:pPr>
      <w:bookmarkStart w:id="17" w:name="_Toc175011767"/>
      <w:r>
        <w:br w:type="page"/>
      </w:r>
      <w:r w:rsidR="00354029">
        <w:lastRenderedPageBreak/>
        <w:t xml:space="preserve">Blocks </w:t>
      </w:r>
      <w:r w:rsidR="00C219EA">
        <w:t>Functional Description</w:t>
      </w:r>
      <w:r w:rsidR="00354029">
        <w:t>s</w:t>
      </w:r>
      <w:bookmarkEnd w:id="17"/>
    </w:p>
    <w:p w14:paraId="0C0B642F" w14:textId="77777777" w:rsidR="00F35548" w:rsidRDefault="00F35548" w:rsidP="00F35548">
      <w:pPr>
        <w:pStyle w:val="Heading2"/>
      </w:pPr>
      <w:r>
        <w:t>Top Level – Encoder Decoder &amp; Error Fixer</w:t>
      </w:r>
    </w:p>
    <w:p w14:paraId="2C0F14CD" w14:textId="77777777" w:rsidR="00FA784B" w:rsidRDefault="00FA784B" w:rsidP="00FA784B">
      <w:pPr>
        <w:pStyle w:val="Text"/>
        <w:ind w:left="720"/>
      </w:pPr>
      <w:r w:rsidRPr="00FA784B">
        <w:rPr>
          <w:b/>
          <w:bCs/>
        </w:rPr>
        <w:t>Functional Description</w:t>
      </w:r>
      <w:r>
        <w:t>:</w:t>
      </w:r>
    </w:p>
    <w:p w14:paraId="599DB903" w14:textId="77777777" w:rsidR="006F3B6A" w:rsidRDefault="006F3B6A" w:rsidP="00D703CC">
      <w:pPr>
        <w:pStyle w:val="Text"/>
        <w:ind w:left="720"/>
        <w:jc w:val="left"/>
      </w:pPr>
      <w:r>
        <w:t xml:space="preserve">This module is a slave to the </w:t>
      </w:r>
      <w:proofErr w:type="gramStart"/>
      <w:r>
        <w:t>CPU ,</w:t>
      </w:r>
      <w:proofErr w:type="gramEnd"/>
      <w:r>
        <w:t xml:space="preserve"> which control it with the APB bus and the register files.</w:t>
      </w:r>
      <w:r>
        <w:br/>
        <w:t>The CPU send encoder or decoder data to the Error correction</w:t>
      </w:r>
      <w:r w:rsidR="00EE6EA0">
        <w:t xml:space="preserve"> Encoder &amp; Decoder diagram block and it give back the data result, </w:t>
      </w:r>
      <w:proofErr w:type="spellStart"/>
      <w:r w:rsidR="00EE6EA0">
        <w:t>operation_done</w:t>
      </w:r>
      <w:proofErr w:type="spellEnd"/>
      <w:r w:rsidR="00EE6EA0">
        <w:t xml:space="preserve"> </w:t>
      </w:r>
      <w:proofErr w:type="spellStart"/>
      <w:r w:rsidR="00EE6EA0">
        <w:t>out put</w:t>
      </w:r>
      <w:proofErr w:type="spellEnd"/>
      <w:r w:rsidR="00EE6EA0">
        <w:t xml:space="preserve"> ‘1’ when he finish, and </w:t>
      </w:r>
      <w:proofErr w:type="spellStart"/>
      <w:r w:rsidR="00EE6EA0">
        <w:t>num_of_errors</w:t>
      </w:r>
      <w:proofErr w:type="spellEnd"/>
      <w:r w:rsidR="00EE6EA0">
        <w:t xml:space="preserve"> that tell if was between 0-2 errors.</w:t>
      </w:r>
    </w:p>
    <w:p w14:paraId="12CF9F4E" w14:textId="5B88B2B4" w:rsidR="002750B1" w:rsidRDefault="00D703CC" w:rsidP="002750B1">
      <w:pPr>
        <w:pStyle w:val="Text"/>
        <w:ind w:left="720"/>
        <w:jc w:val="left"/>
      </w:pPr>
      <w:r>
        <w:t xml:space="preserve">The Top-Level Error correction Encoder &amp; Decoder consist </w:t>
      </w:r>
      <w:r w:rsidR="00CA35B9">
        <w:t>4</w:t>
      </w:r>
      <w:r>
        <w:t xml:space="preserve"> modules:</w:t>
      </w:r>
      <w:r>
        <w:br/>
        <w:t xml:space="preserve">1) </w:t>
      </w:r>
      <w:proofErr w:type="spellStart"/>
      <w:r>
        <w:t>Registor_selctor</w:t>
      </w:r>
      <w:proofErr w:type="spellEnd"/>
      <w:r>
        <w:t xml:space="preserve"> – save the information about the Error correction encoder&amp; decoder and initial parameters and send the date to </w:t>
      </w:r>
      <w:r w:rsidR="00CA35B9">
        <w:t>require modules and also the CPU if he want to read from the registers.</w:t>
      </w:r>
      <w:r w:rsidR="00CA35B9">
        <w:br/>
        <w:t xml:space="preserve">2) Encoder – Get the data from the </w:t>
      </w:r>
      <w:proofErr w:type="spellStart"/>
      <w:r w:rsidR="00CA35B9">
        <w:t>Registers_selector</w:t>
      </w:r>
      <w:proofErr w:type="spellEnd"/>
      <w:r w:rsidR="00CA35B9">
        <w:t xml:space="preserve"> and the Top to encode the wanted data, also this module is use for the decoder part to save a space in the design the decoder part using the same components as the decoder</w:t>
      </w:r>
      <w:r w:rsidR="002750B1">
        <w:t>.</w:t>
      </w:r>
      <w:r w:rsidR="002750B1">
        <w:br/>
        <w:t xml:space="preserve">3) </w:t>
      </w:r>
      <w:proofErr w:type="spellStart"/>
      <w:r w:rsidR="002750B1">
        <w:t>Num_of_errors</w:t>
      </w:r>
      <w:proofErr w:type="spellEnd"/>
      <w:r w:rsidR="002750B1">
        <w:t xml:space="preserve"> – Get data from the Top and the encoder to tell us how much errors we have in the wanted data , this data we sending out with </w:t>
      </w:r>
      <w:proofErr w:type="spellStart"/>
      <w:r w:rsidR="002750B1">
        <w:t>num_of_errors</w:t>
      </w:r>
      <w:proofErr w:type="spellEnd"/>
      <w:r w:rsidR="002750B1">
        <w:t xml:space="preserve"> and sending it to the next module </w:t>
      </w:r>
      <w:proofErr w:type="spellStart"/>
      <w:r w:rsidR="002750B1">
        <w:t>Error_fix</w:t>
      </w:r>
      <w:proofErr w:type="spellEnd"/>
      <w:r w:rsidR="002750B1">
        <w:t xml:space="preserve"> .</w:t>
      </w:r>
      <w:r w:rsidR="002750B1">
        <w:br/>
        <w:t xml:space="preserve">4) </w:t>
      </w:r>
      <w:proofErr w:type="spellStart"/>
      <w:r w:rsidR="002750B1">
        <w:t>Error_fix</w:t>
      </w:r>
      <w:proofErr w:type="spellEnd"/>
      <w:r w:rsidR="002750B1">
        <w:t xml:space="preserve"> – Get data from the Top and the </w:t>
      </w:r>
      <w:proofErr w:type="spellStart"/>
      <w:r w:rsidR="002750B1">
        <w:t>Num_of_errors</w:t>
      </w:r>
      <w:proofErr w:type="spellEnd"/>
      <w:r w:rsidR="002750B1">
        <w:t xml:space="preserve"> to fix the error in the data if he can, only when we have 1 error we fixing the data at the bit spot that need the correction.</w:t>
      </w:r>
    </w:p>
    <w:p w14:paraId="421F2670" w14:textId="77777777" w:rsidR="00FA784B" w:rsidRDefault="00E42B49" w:rsidP="00FA784B">
      <w:pPr>
        <w:pStyle w:val="Text"/>
        <w:ind w:left="720"/>
        <w:rPr>
          <w:b/>
          <w:bCs/>
        </w:rPr>
      </w:pPr>
      <w:r>
        <w:rPr>
          <w:b/>
          <w:bCs/>
        </w:rPr>
        <w:br w:type="page"/>
      </w:r>
      <w:r w:rsidR="00FA784B">
        <w:rPr>
          <w:b/>
          <w:bCs/>
        </w:rPr>
        <w:lastRenderedPageBreak/>
        <w:t>Top State Machine:</w:t>
      </w:r>
    </w:p>
    <w:p w14:paraId="40126BE2" w14:textId="77777777" w:rsidR="00FA784B" w:rsidRPr="00FA784B" w:rsidRDefault="00577EF4" w:rsidP="006F3C4D">
      <w:pPr>
        <w:pStyle w:val="Text"/>
        <w:ind w:left="0"/>
        <w:rPr>
          <w:b/>
          <w:bCs/>
          <w:rtl/>
        </w:rPr>
      </w:pPr>
      <w:r>
        <w:rPr>
          <w:noProof/>
          <w:rtl/>
        </w:rPr>
        <w:pict w14:anchorId="0D5A34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69" type="#_x0000_t75" style="position:absolute;left:0;text-align:left;margin-left:-.6pt;margin-top:3.8pt;width:523.8pt;height:245.4pt;z-index:1;visibility:visible">
            <v:imagedata r:id="rId22" o:title=""/>
            <w10:wrap type="square"/>
          </v:shape>
        </w:pict>
      </w:r>
    </w:p>
    <w:p w14:paraId="1DC184BC" w14:textId="77777777" w:rsidR="00C219EA" w:rsidRDefault="00166B34" w:rsidP="00C219EA">
      <w:pPr>
        <w:pStyle w:val="Heading3"/>
      </w:pPr>
      <w:r>
        <w:t>Interface</w:t>
      </w:r>
    </w:p>
    <w:p w14:paraId="240DECA7" w14:textId="77777777" w:rsidR="00C219EA" w:rsidRDefault="00C219EA" w:rsidP="00C219EA">
      <w:r>
        <w:t>&lt;&lt;Edit the titles of these subsections with your specific names&gt;&gt;</w:t>
      </w:r>
    </w:p>
    <w:p w14:paraId="453C79AA" w14:textId="77777777" w:rsidR="00BC5DA3" w:rsidRPr="003A722E" w:rsidRDefault="00577EF4" w:rsidP="006F3C4D">
      <w:pPr>
        <w:tabs>
          <w:tab w:val="left" w:pos="7952"/>
        </w:tabs>
        <w:rPr>
          <w:i/>
          <w:iCs/>
        </w:rPr>
      </w:pPr>
      <w:r>
        <w:rPr>
          <w:noProof/>
        </w:rPr>
        <w:pict w14:anchorId="589539E0">
          <v:shape id="_x0000_s2073" type="#_x0000_t75" style="position:absolute;left:0;text-align:left;margin-left:164.9pt;margin-top:32.4pt;width:163.2pt;height:139.6pt;z-index:2">
            <v:imagedata r:id="rId23" o:title=""/>
            <w10:wrap type="square"/>
          </v:shape>
        </w:pict>
      </w:r>
      <w:r w:rsidR="00BC5DA3">
        <w:t>&gt;&gt;</w:t>
      </w:r>
      <w:r w:rsidR="006F3C4D">
        <w:tab/>
        <w:t>&lt;&lt;REMOVE</w:t>
      </w:r>
    </w:p>
    <w:p w14:paraId="3C145509" w14:textId="77777777" w:rsidR="006F3C4D" w:rsidRDefault="006F3C4D" w:rsidP="00BC5DA3"/>
    <w:p w14:paraId="730F11C8" w14:textId="77777777" w:rsidR="006F3C4D" w:rsidRDefault="006F3C4D" w:rsidP="00BC5DA3"/>
    <w:p w14:paraId="242A2BDB" w14:textId="77777777" w:rsidR="006F3C4D" w:rsidRDefault="00577EF4" w:rsidP="00BC5DA3">
      <w:r>
        <w:rPr>
          <w:noProof/>
        </w:rPr>
        <w:pict w14:anchorId="6FDA2049">
          <v:shapetype id="_x0000_t202" coordsize="21600,21600" o:spt="202" path="m,l,21600r21600,l21600,xe">
            <v:stroke joinstyle="miter"/>
            <v:path gradientshapeok="t" o:connecttype="rect"/>
          </v:shapetype>
          <v:shape id="Text Box 2" o:spid="_x0000_s2074" type="#_x0000_t202" style="position:absolute;left:0;text-align:left;margin-left:176.2pt;margin-top:73.9pt;width:135pt;height:26.95pt;z-index:3;visibility:visible;mso-wrap-distance-top:3.6pt;mso-wrap-distance-bottom:3.6pt;mso-width-relative:margin;mso-height-relative:margin">
            <v:textbox style="mso-next-textbox:#Text Box 2" inset="0,0,0,0">
              <w:txbxContent>
                <w:p w14:paraId="2BF46DA5" w14:textId="77777777" w:rsidR="006F3C4D" w:rsidRDefault="006F3C4D" w:rsidP="00AC1F14">
                  <w:pPr>
                    <w:pStyle w:val="Figure"/>
                  </w:pPr>
                  <w:bookmarkStart w:id="18" w:name="_Toc168729008"/>
                  <w:bookmarkStart w:id="19" w:name="_Toc168729756"/>
                  <w:bookmarkStart w:id="20" w:name="_Toc168729794"/>
                  <w:bookmarkStart w:id="21" w:name="_Toc89349338"/>
                  <w:bookmarkStart w:id="22" w:name="_Toc89349462"/>
                  <w:bookmarkStart w:id="23" w:name="_Toc89355462"/>
                  <w:r>
                    <w:t>view of the block.</w:t>
                  </w:r>
                </w:p>
                <w:p w14:paraId="5B1F24C3" w14:textId="77777777" w:rsidR="006F3C4D" w:rsidRDefault="006F3C4D"/>
                <w:p w14:paraId="54D2342A" w14:textId="77777777" w:rsidR="00000000" w:rsidRDefault="00577EF4"/>
                <w:p w14:paraId="1B15128C" w14:textId="1F281B9B" w:rsidR="006F3C4D" w:rsidRDefault="004643B0" w:rsidP="00AC1F14">
                  <w:pPr>
                    <w:pStyle w:val="Figure"/>
                  </w:pPr>
                  <w:r>
                    <w:t xml:space="preserve">Block </w:t>
                  </w:r>
                  <w:proofErr w:type="spellStart"/>
                  <w:proofErr w:type="gramStart"/>
                  <w:r>
                    <w:t>interface.</w:t>
                  </w:r>
                  <w:r w:rsidR="006F3C4D">
                    <w:t>view</w:t>
                  </w:r>
                  <w:proofErr w:type="spellEnd"/>
                  <w:proofErr w:type="gramEnd"/>
                  <w:r w:rsidR="006F3C4D">
                    <w:t xml:space="preserve"> of the block.</w:t>
                  </w:r>
                  <w:bookmarkEnd w:id="18"/>
                  <w:bookmarkEnd w:id="19"/>
                  <w:bookmarkEnd w:id="20"/>
                  <w:bookmarkEnd w:id="21"/>
                  <w:bookmarkEnd w:id="22"/>
                  <w:bookmarkEnd w:id="23"/>
                </w:p>
                <w:p w14:paraId="12753EEF" w14:textId="77777777" w:rsidR="006F3C4D" w:rsidRDefault="006F3C4D"/>
              </w:txbxContent>
            </v:textbox>
            <w10:wrap type="square"/>
          </v:shape>
        </w:pict>
      </w:r>
    </w:p>
    <w:p w14:paraId="00E13054" w14:textId="77777777" w:rsidR="004643B0" w:rsidRDefault="004643B0" w:rsidP="00BC5DA3"/>
    <w:p w14:paraId="5A07A9BB" w14:textId="77777777" w:rsidR="004643B0" w:rsidRDefault="004643B0" w:rsidP="00BC5DA3"/>
    <w:p w14:paraId="73075302" w14:textId="77777777" w:rsidR="004643B0" w:rsidRDefault="004643B0" w:rsidP="00BC5DA3">
      <w:r>
        <w:br w:type="page"/>
      </w:r>
    </w:p>
    <w:p w14:paraId="7B08647E" w14:textId="77777777" w:rsidR="004643B0" w:rsidRDefault="004643B0" w:rsidP="00BC5DA3"/>
    <w:p w14:paraId="0C041DDA" w14:textId="77777777" w:rsidR="004643B0" w:rsidRPr="00946D00" w:rsidRDefault="0008082B" w:rsidP="00BC5DA3">
      <w:r>
        <w:pict w14:anchorId="5120C0B8">
          <v:shape id="_x0000_i1025" type="#_x0000_t75" style="width:457.5pt;height:216.75pt">
            <v:imagedata r:id="rId24" o:title=""/>
          </v:shape>
        </w:pict>
      </w:r>
    </w:p>
    <w:p w14:paraId="14F9F337" w14:textId="150F4A46" w:rsidR="00BC5DA3" w:rsidRDefault="00577EF4" w:rsidP="00C219EA">
      <w:r>
        <w:rPr>
          <w:noProof/>
        </w:rPr>
        <w:pict w14:anchorId="1E158F86">
          <v:shape id="_x0000_s2076" type="#_x0000_t202" style="position:absolute;left:0;text-align:left;margin-left:163.45pt;margin-top:6.15pt;width:135pt;height:26.95pt;z-index:4;visibility:visible;mso-wrap-distance-top:3.6pt;mso-wrap-distance-bottom:3.6pt;mso-width-relative:margin;mso-height-relative:margin">
            <v:textbox style="mso-next-textbox:#_x0000_s2076" inset="0,0,0,0">
              <w:txbxContent>
                <w:p w14:paraId="1A7295F7" w14:textId="77777777" w:rsidR="004643B0" w:rsidRDefault="004643B0" w:rsidP="004643B0">
                  <w:pPr>
                    <w:pStyle w:val="Table"/>
                  </w:pPr>
                  <w:bookmarkStart w:id="24" w:name="_Toc168728642"/>
                  <w:bookmarkStart w:id="25" w:name="_Toc168728763"/>
                  <w:bookmarkStart w:id="26" w:name="_Toc168728829"/>
                  <w:bookmarkStart w:id="27" w:name="_Toc168728962"/>
                  <w:bookmarkStart w:id="28" w:name="_Toc175011869"/>
                  <w:r>
                    <w:t>Block interface.</w:t>
                  </w:r>
                </w:p>
                <w:p w14:paraId="38EFF37B" w14:textId="77777777" w:rsidR="004643B0" w:rsidRDefault="004643B0" w:rsidP="004643B0"/>
                <w:p w14:paraId="685C8BD9" w14:textId="77777777" w:rsidR="00000000" w:rsidRDefault="00577EF4"/>
                <w:p w14:paraId="7CD3ACC6" w14:textId="416DFFB0" w:rsidR="004643B0" w:rsidRDefault="008B17DA" w:rsidP="004643B0">
                  <w:pPr>
                    <w:pStyle w:val="Table"/>
                  </w:pPr>
                  <w:r>
                    <w:t xml:space="preserve">view of the </w:t>
                  </w:r>
                  <w:proofErr w:type="spellStart"/>
                  <w:proofErr w:type="gramStart"/>
                  <w:r>
                    <w:t>block.</w:t>
                  </w:r>
                  <w:r w:rsidR="004643B0">
                    <w:t>Block</w:t>
                  </w:r>
                  <w:proofErr w:type="spellEnd"/>
                  <w:proofErr w:type="gramEnd"/>
                  <w:r w:rsidR="004643B0">
                    <w:t xml:space="preserve"> interface.</w:t>
                  </w:r>
                  <w:bookmarkEnd w:id="24"/>
                  <w:bookmarkEnd w:id="25"/>
                  <w:bookmarkEnd w:id="26"/>
                  <w:bookmarkEnd w:id="27"/>
                  <w:bookmarkEnd w:id="28"/>
                </w:p>
                <w:p w14:paraId="5F98171F" w14:textId="77777777" w:rsidR="004643B0" w:rsidRDefault="004643B0" w:rsidP="004643B0"/>
              </w:txbxContent>
            </v:textbox>
            <w10:wrap type="square"/>
          </v:shape>
        </w:pict>
      </w:r>
    </w:p>
    <w:p w14:paraId="53F42F3D" w14:textId="77777777" w:rsidR="00C219EA" w:rsidRPr="00C219EA" w:rsidRDefault="00166B34" w:rsidP="00C219EA">
      <w:pPr>
        <w:pStyle w:val="Heading3"/>
      </w:pPr>
      <w:r>
        <w:t>Block Diagram</w:t>
      </w:r>
    </w:p>
    <w:p w14:paraId="59C52215" w14:textId="77777777" w:rsidR="00C219EA" w:rsidRDefault="00C219EA" w:rsidP="00C219EA">
      <w:r>
        <w:t>&lt;&lt; Simply copy/paste the Heading 2 line and rename it if you need more subsections that what is here. &gt;&gt;</w:t>
      </w:r>
    </w:p>
    <w:p w14:paraId="7AB9612F" w14:textId="77777777" w:rsidR="00C219EA" w:rsidRPr="00C219EA" w:rsidRDefault="00C219EA" w:rsidP="00C219EA">
      <w:pPr>
        <w:pStyle w:val="Heading3"/>
      </w:pPr>
      <w:bookmarkStart w:id="29" w:name="_Toc175011770"/>
      <w:r w:rsidRPr="00C219EA">
        <w:t>&lt;&lt; component/feature #3 name&gt;&gt;</w:t>
      </w:r>
      <w:bookmarkEnd w:id="29"/>
    </w:p>
    <w:p w14:paraId="34D234F2" w14:textId="77777777" w:rsidR="00C219EA" w:rsidRDefault="00C219EA" w:rsidP="00C219EA">
      <w:r>
        <w:t>&lt;&lt; Delete the Heading 2 lines you don’t need. &gt;&gt;</w:t>
      </w:r>
    </w:p>
    <w:p w14:paraId="7F45FEE7" w14:textId="77777777" w:rsidR="00C219EA" w:rsidRDefault="00C219EA" w:rsidP="00C219EA">
      <w:pPr>
        <w:pStyle w:val="Heading3"/>
      </w:pPr>
      <w:bookmarkStart w:id="30" w:name="_Toc175011771"/>
      <w:r>
        <w:t>&lt;&lt; component/feature #4 name&gt;&gt;</w:t>
      </w:r>
      <w:bookmarkEnd w:id="30"/>
    </w:p>
    <w:p w14:paraId="3B50DFB3" w14:textId="77777777" w:rsidR="00C219EA" w:rsidRDefault="00C219EA" w:rsidP="00C219EA">
      <w:r>
        <w:t xml:space="preserve">&lt;&lt; For any figures, number them sequentially, and copy/paste them into the document.  Use </w:t>
      </w:r>
      <w:proofErr w:type="spellStart"/>
      <w:r>
        <w:t>Hdl</w:t>
      </w:r>
      <w:proofErr w:type="spellEnd"/>
      <w:r>
        <w:t xml:space="preserve"> Designer OLE drag and drop for drawing diagrams instead of Word’s drawing </w:t>
      </w:r>
      <w:proofErr w:type="gramStart"/>
      <w:r>
        <w:t>tools..</w:t>
      </w:r>
      <w:proofErr w:type="gramEnd"/>
      <w:r>
        <w:t xml:space="preserve"> &gt;&gt;</w:t>
      </w:r>
    </w:p>
    <w:p w14:paraId="28A2B291" w14:textId="77777777" w:rsidR="00C219EA" w:rsidRDefault="00C219EA" w:rsidP="00C219EA">
      <w:pPr>
        <w:pStyle w:val="Header"/>
        <w:tabs>
          <w:tab w:val="clear" w:pos="4320"/>
          <w:tab w:val="clear" w:pos="8640"/>
        </w:tabs>
      </w:pPr>
    </w:p>
    <w:p w14:paraId="04A924AB" w14:textId="77777777" w:rsidR="000578BA" w:rsidRDefault="000578BA" w:rsidP="00C219EA">
      <w:pPr>
        <w:pStyle w:val="Header"/>
        <w:tabs>
          <w:tab w:val="clear" w:pos="4320"/>
          <w:tab w:val="clear" w:pos="8640"/>
        </w:tabs>
      </w:pPr>
    </w:p>
    <w:p w14:paraId="67F06C3E" w14:textId="77777777" w:rsidR="000578BA" w:rsidRDefault="000578BA" w:rsidP="00C219EA">
      <w:pPr>
        <w:pStyle w:val="Header"/>
        <w:tabs>
          <w:tab w:val="clear" w:pos="4320"/>
          <w:tab w:val="clear" w:pos="8640"/>
        </w:tabs>
      </w:pPr>
    </w:p>
    <w:p w14:paraId="0D75623D" w14:textId="77777777" w:rsidR="000578BA" w:rsidRDefault="000578BA" w:rsidP="000578BA">
      <w:pPr>
        <w:pStyle w:val="Heading2"/>
      </w:pPr>
      <w:r>
        <w:lastRenderedPageBreak/>
        <w:t>Register Selector</w:t>
      </w:r>
    </w:p>
    <w:p w14:paraId="6B467E39" w14:textId="77777777" w:rsidR="000578BA" w:rsidRDefault="000578BA" w:rsidP="000578BA">
      <w:pPr>
        <w:pStyle w:val="Text"/>
        <w:ind w:left="720"/>
      </w:pPr>
      <w:r w:rsidRPr="00FA784B">
        <w:rPr>
          <w:b/>
          <w:bCs/>
        </w:rPr>
        <w:t>Functional Description</w:t>
      </w:r>
      <w:r>
        <w:t>:</w:t>
      </w:r>
    </w:p>
    <w:p w14:paraId="0A65362A" w14:textId="77777777" w:rsidR="000578BA" w:rsidRPr="001F5759" w:rsidRDefault="000578BA" w:rsidP="001F5759">
      <w:pPr>
        <w:pStyle w:val="Text"/>
        <w:ind w:left="720"/>
        <w:jc w:val="left"/>
      </w:pPr>
      <w:r>
        <w:t xml:space="preserve">This module has the registers files that contains all the data for the Top-Level to work, </w:t>
      </w:r>
      <w:r w:rsidR="00F72031">
        <w:t xml:space="preserve">all </w:t>
      </w:r>
      <w:proofErr w:type="gramStart"/>
      <w:r w:rsidR="00F72031">
        <w:t>the  registers</w:t>
      </w:r>
      <w:proofErr w:type="gramEnd"/>
      <w:r w:rsidR="00F72031">
        <w:t xml:space="preserve"> get the data from the CPU via the APB bus . The Error correction Encoder &amp; Decoder module can only read from this module with the wires DATA_IN_REG, CTRL_REG, </w:t>
      </w:r>
      <w:r w:rsidR="001F5759" w:rsidRPr="001F5759">
        <w:t>CODEWORD_WIDTH_REG</w:t>
      </w:r>
      <w:r w:rsidR="001F5759">
        <w:t xml:space="preserve">, </w:t>
      </w:r>
      <w:r w:rsidR="001F5759" w:rsidRPr="001F5759">
        <w:t>NOISE_REG</w:t>
      </w:r>
      <w:r w:rsidR="001F5759">
        <w:t xml:space="preserve">, </w:t>
      </w:r>
      <w:r w:rsidR="001F5759" w:rsidRPr="001F5759">
        <w:t>PRDATA_REG</w:t>
      </w:r>
      <w:r w:rsidR="001F5759">
        <w:t xml:space="preserve"> when the </w:t>
      </w:r>
      <w:r w:rsidR="001F5759" w:rsidRPr="001F5759">
        <w:t>PRDATA_REG</w:t>
      </w:r>
      <w:r w:rsidR="001F5759">
        <w:t xml:space="preserve"> is used to send data from the registers to the CPU when he </w:t>
      </w:r>
      <w:proofErr w:type="gramStart"/>
      <w:r w:rsidR="001F5759">
        <w:t>ask</w:t>
      </w:r>
      <w:proofErr w:type="gramEnd"/>
      <w:r w:rsidR="001F5759">
        <w:t xml:space="preserve"> for it.</w:t>
      </w:r>
    </w:p>
    <w:p w14:paraId="6208E29F" w14:textId="77777777" w:rsidR="008B17DA" w:rsidRDefault="008B17DA" w:rsidP="008B17DA">
      <w:pPr>
        <w:pStyle w:val="Heading3"/>
      </w:pPr>
      <w:r>
        <w:t>Interface</w:t>
      </w:r>
    </w:p>
    <w:p w14:paraId="09EAD158" w14:textId="77777777" w:rsidR="008B17DA" w:rsidRDefault="008B17DA" w:rsidP="008B17DA">
      <w:r>
        <w:t>&lt;&lt;Edit the titles of these subsections with your specific names&gt;&gt;</w:t>
      </w:r>
    </w:p>
    <w:p w14:paraId="106DDFCF" w14:textId="77777777" w:rsidR="008B17DA" w:rsidRPr="003A722E" w:rsidRDefault="00577EF4" w:rsidP="008B17DA">
      <w:pPr>
        <w:tabs>
          <w:tab w:val="left" w:pos="7952"/>
        </w:tabs>
        <w:rPr>
          <w:i/>
          <w:iCs/>
        </w:rPr>
      </w:pPr>
      <w:r>
        <w:rPr>
          <w:noProof/>
        </w:rPr>
        <w:pict w14:anchorId="0DE68290">
          <v:shape id="_x0000_s2080" type="#_x0000_t75" style="position:absolute;left:0;text-align:left;margin-left:164.9pt;margin-top:32.4pt;width:163.2pt;height:139.6pt;z-index:5">
            <v:imagedata r:id="rId23" o:title=""/>
            <w10:wrap type="square"/>
          </v:shape>
        </w:pict>
      </w:r>
      <w:r w:rsidR="008B17DA">
        <w:t>&gt;&gt;</w:t>
      </w:r>
      <w:r w:rsidR="008B17DA">
        <w:tab/>
        <w:t>&lt;&lt;REMOVE</w:t>
      </w:r>
    </w:p>
    <w:p w14:paraId="622FBC93" w14:textId="77777777" w:rsidR="008B17DA" w:rsidRDefault="008B17DA" w:rsidP="008B17DA"/>
    <w:p w14:paraId="5C622BF7" w14:textId="77777777" w:rsidR="008B17DA" w:rsidRDefault="008B17DA" w:rsidP="008B17DA"/>
    <w:p w14:paraId="3D3D9765" w14:textId="77777777" w:rsidR="008B17DA" w:rsidRDefault="00577EF4" w:rsidP="008B17DA">
      <w:r>
        <w:rPr>
          <w:noProof/>
        </w:rPr>
        <w:pict w14:anchorId="5F2B8336">
          <v:shape id="_x0000_s2081" type="#_x0000_t202" style="position:absolute;left:0;text-align:left;margin-left:176.2pt;margin-top:73.9pt;width:135pt;height:26.95pt;z-index:6;visibility:visible;mso-wrap-distance-top:3.6pt;mso-wrap-distance-bottom:3.6pt;mso-width-relative:margin;mso-height-relative:margin">
            <v:textbox style="mso-next-textbox:#_x0000_s2081" inset="0,0,0,0">
              <w:txbxContent>
                <w:p w14:paraId="18B53F40" w14:textId="77777777" w:rsidR="008B17DA" w:rsidRDefault="008B17DA" w:rsidP="008B17DA">
                  <w:pPr>
                    <w:pStyle w:val="Figure"/>
                  </w:pPr>
                  <w:bookmarkStart w:id="31" w:name="_Toc89355463"/>
                  <w:r>
                    <w:t>view of the block.</w:t>
                  </w:r>
                </w:p>
                <w:p w14:paraId="7C4834FE" w14:textId="77777777" w:rsidR="008B17DA" w:rsidRDefault="008B17DA" w:rsidP="008B17DA"/>
                <w:p w14:paraId="7925DDB2" w14:textId="77777777" w:rsidR="00000000" w:rsidRDefault="00577EF4"/>
                <w:p w14:paraId="5F948865" w14:textId="3CB6E562" w:rsidR="008B17DA" w:rsidRDefault="008B17DA" w:rsidP="008B17DA">
                  <w:pPr>
                    <w:pStyle w:val="Figure"/>
                  </w:pPr>
                  <w:r>
                    <w:t>view of the block.</w:t>
                  </w:r>
                  <w:bookmarkEnd w:id="31"/>
                </w:p>
                <w:p w14:paraId="6041869F" w14:textId="77777777" w:rsidR="008B17DA" w:rsidRDefault="008B17DA" w:rsidP="008B17DA"/>
              </w:txbxContent>
            </v:textbox>
            <w10:wrap type="square"/>
          </v:shape>
        </w:pict>
      </w:r>
    </w:p>
    <w:p w14:paraId="7EE5D069" w14:textId="77777777" w:rsidR="008B17DA" w:rsidRDefault="008B17DA" w:rsidP="008B17DA"/>
    <w:p w14:paraId="51793A5D" w14:textId="6FC20287" w:rsidR="008B17DA" w:rsidRDefault="008B17DA" w:rsidP="008B17DA"/>
    <w:p w14:paraId="00E7E896" w14:textId="77777777" w:rsidR="00CC4601" w:rsidRDefault="00CC4601" w:rsidP="008B17DA"/>
    <w:p w14:paraId="21477A91" w14:textId="1273775B" w:rsidR="008B17DA" w:rsidRPr="00946D00" w:rsidRDefault="008B17DA" w:rsidP="002E12EA">
      <w:pPr>
        <w:jc w:val="center"/>
      </w:pPr>
      <w:r>
        <w:br w:type="page"/>
      </w:r>
      <w:r w:rsidR="0008082B">
        <w:lastRenderedPageBreak/>
        <w:pict w14:anchorId="1CD25BC8">
          <v:shape id="_x0000_i1026" type="#_x0000_t75" style="width:461.25pt;height:228.75pt">
            <v:imagedata r:id="rId25" o:title=""/>
          </v:shape>
        </w:pict>
      </w:r>
    </w:p>
    <w:p w14:paraId="4E35DA00" w14:textId="77777777" w:rsidR="008B17DA" w:rsidRDefault="00577EF4" w:rsidP="008B17DA">
      <w:r>
        <w:rPr>
          <w:noProof/>
        </w:rPr>
        <w:pict w14:anchorId="23559199">
          <v:shape id="_x0000_s2082" type="#_x0000_t202" style="position:absolute;left:0;text-align:left;margin-left:163.45pt;margin-top:6.15pt;width:124.4pt;height:26.95pt;z-index:7;visibility:visible;mso-wrap-distance-top:3.6pt;mso-wrap-distance-bottom:3.6pt;mso-width-relative:margin;mso-height-relative:margin">
            <v:textbox style="mso-next-textbox:#_x0000_s2082" inset="0,0,0,0">
              <w:txbxContent>
                <w:p w14:paraId="111ED9F2" w14:textId="77777777" w:rsidR="008B17DA" w:rsidRDefault="008B17DA" w:rsidP="008B17DA">
                  <w:pPr>
                    <w:pStyle w:val="Table"/>
                  </w:pPr>
                  <w:r>
                    <w:t>Block interface.</w:t>
                  </w:r>
                </w:p>
                <w:p w14:paraId="679BCCFD" w14:textId="77777777" w:rsidR="008B17DA" w:rsidRDefault="008B17DA" w:rsidP="008B17DA"/>
                <w:p w14:paraId="5F13E8F7" w14:textId="77777777" w:rsidR="00000000" w:rsidRDefault="00577EF4"/>
                <w:p w14:paraId="4CD66C3C" w14:textId="19DD2A84" w:rsidR="008B17DA" w:rsidRDefault="008B17DA" w:rsidP="008B17DA">
                  <w:pPr>
                    <w:pStyle w:val="Table"/>
                  </w:pPr>
                  <w:r>
                    <w:t xml:space="preserve">view of the </w:t>
                  </w:r>
                  <w:proofErr w:type="spellStart"/>
                  <w:proofErr w:type="gramStart"/>
                  <w:r>
                    <w:t>block.Block</w:t>
                  </w:r>
                  <w:proofErr w:type="spellEnd"/>
                  <w:proofErr w:type="gramEnd"/>
                  <w:r>
                    <w:t xml:space="preserve"> interface.</w:t>
                  </w:r>
                </w:p>
                <w:p w14:paraId="590317E8" w14:textId="77777777" w:rsidR="008B17DA" w:rsidRDefault="008B17DA" w:rsidP="008B17DA"/>
              </w:txbxContent>
            </v:textbox>
            <w10:wrap type="square"/>
          </v:shape>
        </w:pict>
      </w:r>
    </w:p>
    <w:p w14:paraId="02F91D3A" w14:textId="72B6A9CF" w:rsidR="008B17DA" w:rsidRDefault="008B17DA" w:rsidP="008B17DA">
      <w:pPr>
        <w:pStyle w:val="Heading3"/>
      </w:pPr>
      <w:r>
        <w:t>Block Diagram</w:t>
      </w:r>
    </w:p>
    <w:p w14:paraId="649D5C8A" w14:textId="5ACF6916" w:rsidR="002E12EA" w:rsidRDefault="0008082B" w:rsidP="002E12EA">
      <w:r>
        <w:pict w14:anchorId="7F649AED">
          <v:shape id="_x0000_i1027" type="#_x0000_t75" style="width:509.25pt;height:154.5pt">
            <v:imagedata r:id="rId26" o:title=""/>
          </v:shape>
        </w:pict>
      </w:r>
    </w:p>
    <w:p w14:paraId="0FBC5DDF" w14:textId="61FF6461" w:rsidR="00CC4601" w:rsidRPr="002E12EA" w:rsidRDefault="00CC4601" w:rsidP="002E12EA">
      <w:r>
        <w:rPr>
          <w:noProof/>
        </w:rPr>
        <w:pict w14:anchorId="6FDA2049">
          <v:shape id="_x0000_s2120" type="#_x0000_t202" style="position:absolute;left:0;text-align:left;margin-left:169.85pt;margin-top:5.15pt;width:135pt;height:26.95pt;z-index:17;visibility:visible;mso-wrap-distance-top:3.6pt;mso-wrap-distance-bottom:3.6pt;mso-width-relative:margin;mso-height-relative:margin">
            <v:textbox style="mso-next-textbox:#_x0000_s2120" inset="0,0,0,0">
              <w:txbxContent>
                <w:p w14:paraId="2D8B7877" w14:textId="77777777" w:rsidR="00CC4601" w:rsidRDefault="00CC4601" w:rsidP="00AC1F14">
                  <w:pPr>
                    <w:pStyle w:val="Figure"/>
                  </w:pPr>
                  <w:bookmarkStart w:id="32" w:name="_Toc89355464"/>
                  <w:r>
                    <w:t>view of the block.</w:t>
                  </w:r>
                </w:p>
                <w:p w14:paraId="5A994485" w14:textId="77777777" w:rsidR="00CC4601" w:rsidRDefault="00CC4601" w:rsidP="00CC4601"/>
                <w:p w14:paraId="44E6939C" w14:textId="77777777" w:rsidR="00CC4601" w:rsidRDefault="00CC4601"/>
                <w:p w14:paraId="65955830" w14:textId="5CB993B9" w:rsidR="00CC4601" w:rsidRDefault="00CC4601" w:rsidP="00AC1F14">
                  <w:pPr>
                    <w:pStyle w:val="Figure"/>
                  </w:pPr>
                  <w:r>
                    <w:t xml:space="preserve">view of the </w:t>
                  </w:r>
                  <w:proofErr w:type="spellStart"/>
                  <w:proofErr w:type="gramStart"/>
                  <w:r>
                    <w:t>block.view</w:t>
                  </w:r>
                  <w:proofErr w:type="spellEnd"/>
                  <w:proofErr w:type="gramEnd"/>
                  <w:r>
                    <w:t xml:space="preserve"> of the block.</w:t>
                  </w:r>
                  <w:bookmarkEnd w:id="32"/>
                </w:p>
                <w:p w14:paraId="2D651064" w14:textId="77777777" w:rsidR="00CC4601" w:rsidRDefault="00CC4601" w:rsidP="00CC4601"/>
              </w:txbxContent>
            </v:textbox>
            <w10:wrap type="square"/>
          </v:shape>
        </w:pict>
      </w:r>
    </w:p>
    <w:p w14:paraId="01558A53" w14:textId="7AF1E356" w:rsidR="008B17DA" w:rsidRDefault="00EC5DCE" w:rsidP="008B17DA">
      <w:pPr>
        <w:pStyle w:val="Heading3"/>
      </w:pPr>
      <w:r>
        <w:lastRenderedPageBreak/>
        <w:t>Flow Diagram</w:t>
      </w:r>
    </w:p>
    <w:p w14:paraId="2CAB61B7" w14:textId="3A224C5D" w:rsidR="00EC5DCE" w:rsidRPr="00EC5DCE" w:rsidRDefault="0008082B" w:rsidP="00EC5DCE">
      <w:r>
        <w:pict w14:anchorId="43CE9E90">
          <v:shape id="_x0000_i1028" type="#_x0000_t75" style="width:522.4pt;height:321.75pt">
            <v:imagedata r:id="rId27" o:title=""/>
          </v:shape>
        </w:pict>
      </w:r>
    </w:p>
    <w:p w14:paraId="51A0826C" w14:textId="0AAEA157" w:rsidR="000578BA" w:rsidRDefault="00CC4601" w:rsidP="00EC5DCE">
      <w:pPr>
        <w:pStyle w:val="Header"/>
        <w:tabs>
          <w:tab w:val="clear" w:pos="4320"/>
          <w:tab w:val="clear" w:pos="8640"/>
        </w:tabs>
      </w:pPr>
      <w:r>
        <w:rPr>
          <w:noProof/>
        </w:rPr>
        <w:pict w14:anchorId="6FDA2049">
          <v:shape id="_x0000_s2122" type="#_x0000_t202" style="position:absolute;left:0;text-align:left;margin-left:166.8pt;margin-top:18.7pt;width:135pt;height:26.95pt;z-index:18;visibility:visible;mso-wrap-distance-top:3.6pt;mso-wrap-distance-bottom:3.6pt;mso-width-relative:margin;mso-height-relative:margin">
            <v:textbox style="mso-next-textbox:#_x0000_s2122" inset="0,0,0,0">
              <w:txbxContent>
                <w:p w14:paraId="7A2213C0" w14:textId="77777777" w:rsidR="00CC4601" w:rsidRDefault="00CC4601" w:rsidP="00CC4601">
                  <w:pPr>
                    <w:pStyle w:val="Figure"/>
                  </w:pPr>
                  <w:bookmarkStart w:id="33" w:name="_Toc89355465"/>
                  <w:r>
                    <w:t>view of the block.</w:t>
                  </w:r>
                </w:p>
                <w:p w14:paraId="085C9880" w14:textId="77777777" w:rsidR="00CC4601" w:rsidRDefault="00CC4601" w:rsidP="00CC4601"/>
                <w:p w14:paraId="635321C4" w14:textId="77777777" w:rsidR="00CC4601" w:rsidRDefault="00CC4601"/>
                <w:p w14:paraId="7DD34DA0" w14:textId="0743500C" w:rsidR="00CC4601" w:rsidRDefault="00CC4601" w:rsidP="00CC4601">
                  <w:pPr>
                    <w:pStyle w:val="Figure"/>
                  </w:pPr>
                  <w:r>
                    <w:t xml:space="preserve">view of the </w:t>
                  </w:r>
                  <w:proofErr w:type="spellStart"/>
                  <w:proofErr w:type="gramStart"/>
                  <w:r>
                    <w:t>block.view</w:t>
                  </w:r>
                  <w:proofErr w:type="spellEnd"/>
                  <w:proofErr w:type="gramEnd"/>
                  <w:r>
                    <w:t xml:space="preserve"> of the block.</w:t>
                  </w:r>
                  <w:bookmarkEnd w:id="33"/>
                </w:p>
                <w:p w14:paraId="2E55EF95" w14:textId="77777777" w:rsidR="00CC4601" w:rsidRDefault="00CC4601" w:rsidP="00CC4601"/>
              </w:txbxContent>
            </v:textbox>
            <w10:wrap type="square"/>
          </v:shape>
        </w:pict>
      </w:r>
    </w:p>
    <w:p w14:paraId="15B842C7" w14:textId="05F02D4E" w:rsidR="000578BA" w:rsidRDefault="00EC5DCE" w:rsidP="00552F9B">
      <w:pPr>
        <w:pStyle w:val="Heading2"/>
      </w:pPr>
      <w:r>
        <w:br w:type="page"/>
      </w:r>
      <w:r w:rsidR="00552F9B">
        <w:lastRenderedPageBreak/>
        <w:t>Encoder</w:t>
      </w:r>
    </w:p>
    <w:p w14:paraId="58E68217" w14:textId="77777777" w:rsidR="000578BA" w:rsidRDefault="000578BA" w:rsidP="000578BA">
      <w:pPr>
        <w:pStyle w:val="Text"/>
        <w:ind w:left="720"/>
      </w:pPr>
      <w:r w:rsidRPr="00FA784B">
        <w:rPr>
          <w:b/>
          <w:bCs/>
        </w:rPr>
        <w:t>Functional Description</w:t>
      </w:r>
      <w:r>
        <w:t>:</w:t>
      </w:r>
    </w:p>
    <w:p w14:paraId="1E19963B" w14:textId="7B4D1184" w:rsidR="000578BA" w:rsidRDefault="000578BA" w:rsidP="000578BA">
      <w:pPr>
        <w:pStyle w:val="Text"/>
        <w:ind w:left="720"/>
        <w:jc w:val="left"/>
      </w:pPr>
      <w:r>
        <w:t>This module</w:t>
      </w:r>
      <w:r w:rsidR="00EC5DCE">
        <w:t xml:space="preserve"> gets the data from the </w:t>
      </w:r>
      <w:r w:rsidR="0016232B">
        <w:t>t</w:t>
      </w:r>
      <w:r w:rsidR="00C40F58">
        <w:t xml:space="preserve">op </w:t>
      </w:r>
      <w:r w:rsidR="0016232B">
        <w:t xml:space="preserve">entity </w:t>
      </w:r>
      <w:r w:rsidR="00C40F58">
        <w:t xml:space="preserve">and from the Register_Selctor module. </w:t>
      </w:r>
      <w:r w:rsidR="0016232B">
        <w:t xml:space="preserve">This module is being used in each of the functions available, Encode, Decode, and full channel. For that reason, we put special attention to the details, and tried to minimize the calculation needed, </w:t>
      </w:r>
      <w:proofErr w:type="gramStart"/>
      <w:r w:rsidR="0016232B">
        <w:t>in order to</w:t>
      </w:r>
      <w:proofErr w:type="gramEnd"/>
      <w:r w:rsidR="0016232B">
        <w:t xml:space="preserve"> find the parity bits.</w:t>
      </w:r>
      <w:r w:rsidR="0016232B" w:rsidRPr="0016232B">
        <w:t xml:space="preserve"> </w:t>
      </w:r>
      <w:r w:rsidR="0016232B">
        <w:t>To support all width sizes, the encoder works for each of the sizes possible. To do that, we set the data to the MSB in the input, padder with zeroes from the left LSBs.</w:t>
      </w:r>
      <w:r w:rsidR="00C40F58">
        <w:br/>
      </w:r>
    </w:p>
    <w:p w14:paraId="0C7C1A87" w14:textId="77777777" w:rsidR="008B17DA" w:rsidRDefault="008B17DA" w:rsidP="008B17DA">
      <w:pPr>
        <w:pStyle w:val="Heading3"/>
      </w:pPr>
      <w:r>
        <w:t>Interface</w:t>
      </w:r>
    </w:p>
    <w:p w14:paraId="10126518" w14:textId="77777777" w:rsidR="008B17DA" w:rsidRDefault="008B17DA" w:rsidP="008B17DA">
      <w:r>
        <w:t>&lt;&lt;Edit the titles of these subsections with your specific names&gt;&gt;</w:t>
      </w:r>
    </w:p>
    <w:p w14:paraId="2CBCF81A" w14:textId="77777777" w:rsidR="008B17DA" w:rsidRPr="003A722E" w:rsidRDefault="00577EF4" w:rsidP="008B17DA">
      <w:pPr>
        <w:tabs>
          <w:tab w:val="left" w:pos="7952"/>
        </w:tabs>
        <w:rPr>
          <w:i/>
          <w:iCs/>
        </w:rPr>
      </w:pPr>
      <w:r>
        <w:rPr>
          <w:noProof/>
        </w:rPr>
        <w:pict w14:anchorId="4B80FE8A">
          <v:shape id="_x0000_s2083" type="#_x0000_t75" style="position:absolute;left:0;text-align:left;margin-left:164.9pt;margin-top:32.4pt;width:163.2pt;height:139.6pt;z-index:8">
            <v:imagedata r:id="rId23" o:title=""/>
            <w10:wrap type="square"/>
          </v:shape>
        </w:pict>
      </w:r>
      <w:r w:rsidR="008B17DA">
        <w:t>&gt;&gt;</w:t>
      </w:r>
      <w:r w:rsidR="008B17DA">
        <w:tab/>
        <w:t>&lt;&lt;REMOVE</w:t>
      </w:r>
    </w:p>
    <w:p w14:paraId="6886C1A1" w14:textId="77777777" w:rsidR="008B17DA" w:rsidRDefault="008B17DA" w:rsidP="008B17DA"/>
    <w:p w14:paraId="14BF2292" w14:textId="77777777" w:rsidR="008B17DA" w:rsidRDefault="008B17DA" w:rsidP="008B17DA"/>
    <w:p w14:paraId="039DEFCB" w14:textId="77777777" w:rsidR="008B17DA" w:rsidRDefault="00577EF4" w:rsidP="008B17DA">
      <w:r>
        <w:rPr>
          <w:noProof/>
        </w:rPr>
        <w:pict w14:anchorId="2EB1C4C2">
          <v:shape id="_x0000_s2084" type="#_x0000_t202" style="position:absolute;left:0;text-align:left;margin-left:176.2pt;margin-top:73.9pt;width:135pt;height:26.95pt;z-index:9;visibility:visible;mso-wrap-distance-top:3.6pt;mso-wrap-distance-bottom:3.6pt;mso-width-relative:margin;mso-height-relative:margin">
            <v:textbox style="mso-next-textbox:#_x0000_s2084" inset="0,0,0,0">
              <w:txbxContent>
                <w:p w14:paraId="21F80B2D" w14:textId="77777777" w:rsidR="008B17DA" w:rsidRDefault="008B17DA" w:rsidP="00AC1F14">
                  <w:pPr>
                    <w:pStyle w:val="Figure"/>
                  </w:pPr>
                  <w:bookmarkStart w:id="34" w:name="_Toc89355466"/>
                  <w:r>
                    <w:t>view of the block.</w:t>
                  </w:r>
                </w:p>
                <w:p w14:paraId="43D16F7A" w14:textId="77777777" w:rsidR="008B17DA" w:rsidRDefault="008B17DA" w:rsidP="008B17DA"/>
                <w:p w14:paraId="54AE62A7" w14:textId="77777777" w:rsidR="00000000" w:rsidRDefault="00577EF4"/>
                <w:p w14:paraId="6B3689DE" w14:textId="410B7783" w:rsidR="008B17DA" w:rsidRDefault="008B17DA" w:rsidP="00AC1F14">
                  <w:pPr>
                    <w:pStyle w:val="Figure"/>
                  </w:pPr>
                  <w:r>
                    <w:t>view of the block.</w:t>
                  </w:r>
                  <w:bookmarkEnd w:id="34"/>
                </w:p>
                <w:p w14:paraId="2653FA7E" w14:textId="77777777" w:rsidR="008B17DA" w:rsidRDefault="008B17DA" w:rsidP="008B17DA"/>
              </w:txbxContent>
            </v:textbox>
            <w10:wrap type="square"/>
          </v:shape>
        </w:pict>
      </w:r>
    </w:p>
    <w:p w14:paraId="5D04ED6D" w14:textId="77777777" w:rsidR="008B17DA" w:rsidRDefault="008B17DA" w:rsidP="008B17DA"/>
    <w:p w14:paraId="21154EA8" w14:textId="77777777" w:rsidR="008B17DA" w:rsidRDefault="008B17DA" w:rsidP="008B17DA"/>
    <w:p w14:paraId="497757A0" w14:textId="77777777" w:rsidR="008B17DA" w:rsidRDefault="008B17DA" w:rsidP="008B17DA">
      <w:r>
        <w:br w:type="page"/>
      </w:r>
    </w:p>
    <w:p w14:paraId="026971BE" w14:textId="77777777" w:rsidR="008B17DA" w:rsidRDefault="008B17DA" w:rsidP="008B17DA"/>
    <w:p w14:paraId="223D269F" w14:textId="277AA8AA" w:rsidR="008B17DA" w:rsidRPr="00946D00" w:rsidRDefault="00577EF4" w:rsidP="00C40F58">
      <w:pPr>
        <w:jc w:val="center"/>
      </w:pPr>
      <w:r>
        <w:pict w14:anchorId="27A55947">
          <v:shape id="_x0000_i1029" type="#_x0000_t75" style="width:460.5pt;height:158.25pt">
            <v:imagedata r:id="rId28" o:title=""/>
          </v:shape>
        </w:pict>
      </w:r>
    </w:p>
    <w:p w14:paraId="1EFF55C4" w14:textId="77777777" w:rsidR="008B17DA" w:rsidRDefault="00577EF4" w:rsidP="008B17DA">
      <w:r>
        <w:rPr>
          <w:noProof/>
        </w:rPr>
        <w:pict w14:anchorId="74D6167F">
          <v:shape id="_x0000_s2085" type="#_x0000_t202" style="position:absolute;left:0;text-align:left;margin-left:163.45pt;margin-top:6.15pt;width:135pt;height:26.95pt;z-index:10;visibility:visible;mso-wrap-distance-top:3.6pt;mso-wrap-distance-bottom:3.6pt;mso-width-relative:margin;mso-height-relative:margin">
            <v:textbox style="mso-next-textbox:#_x0000_s2085" inset="0,0,0,0">
              <w:txbxContent>
                <w:p w14:paraId="661C468C" w14:textId="77777777" w:rsidR="008B17DA" w:rsidRDefault="008B17DA" w:rsidP="008B17DA">
                  <w:pPr>
                    <w:pStyle w:val="Table"/>
                  </w:pPr>
                  <w:r>
                    <w:t>Block interface.</w:t>
                  </w:r>
                </w:p>
                <w:p w14:paraId="65CB4A30" w14:textId="77777777" w:rsidR="008B17DA" w:rsidRDefault="008B17DA" w:rsidP="008B17DA"/>
                <w:p w14:paraId="42EA11C4" w14:textId="77777777" w:rsidR="00000000" w:rsidRDefault="00577EF4"/>
                <w:p w14:paraId="465F2F31" w14:textId="28B86F7C" w:rsidR="008B17DA" w:rsidRDefault="008B17DA" w:rsidP="008B17DA">
                  <w:pPr>
                    <w:pStyle w:val="Table"/>
                  </w:pPr>
                  <w:r>
                    <w:t xml:space="preserve">view of the </w:t>
                  </w:r>
                  <w:proofErr w:type="spellStart"/>
                  <w:proofErr w:type="gramStart"/>
                  <w:r>
                    <w:t>block.Block</w:t>
                  </w:r>
                  <w:proofErr w:type="spellEnd"/>
                  <w:proofErr w:type="gramEnd"/>
                  <w:r>
                    <w:t xml:space="preserve"> interface.</w:t>
                  </w:r>
                </w:p>
                <w:p w14:paraId="4CA25739" w14:textId="77777777" w:rsidR="008B17DA" w:rsidRDefault="008B17DA" w:rsidP="008B17DA"/>
              </w:txbxContent>
            </v:textbox>
            <w10:wrap type="square"/>
          </v:shape>
        </w:pict>
      </w:r>
    </w:p>
    <w:p w14:paraId="448A0CEE" w14:textId="0D5EB244" w:rsidR="008B17DA" w:rsidRDefault="008B17DA" w:rsidP="008B17DA">
      <w:pPr>
        <w:pStyle w:val="Heading3"/>
      </w:pPr>
      <w:r>
        <w:t>Block Diagram</w:t>
      </w:r>
    </w:p>
    <w:p w14:paraId="04E99A65" w14:textId="68704731" w:rsidR="00C40F58" w:rsidRDefault="00577EF4" w:rsidP="00C40F58">
      <w:r>
        <w:pict w14:anchorId="005F0567">
          <v:shape id="_x0000_i1030" type="#_x0000_t75" style="width:523.15pt;height:169.15pt">
            <v:imagedata r:id="rId29" o:title=""/>
          </v:shape>
        </w:pict>
      </w:r>
    </w:p>
    <w:p w14:paraId="366812AB" w14:textId="51A10B3A" w:rsidR="00CC4601" w:rsidRPr="00C40F58" w:rsidRDefault="00CC4601" w:rsidP="00C40F58">
      <w:r>
        <w:rPr>
          <w:noProof/>
        </w:rPr>
        <w:pict w14:anchorId="6FDA2049">
          <v:shape id="_x0000_s2123" type="#_x0000_t202" style="position:absolute;left:0;text-align:left;margin-left:182.95pt;margin-top:5.05pt;width:135pt;height:26.95pt;z-index:19;visibility:visible;mso-wrap-distance-top:3.6pt;mso-wrap-distance-bottom:3.6pt;mso-width-relative:margin;mso-height-relative:margin">
            <v:textbox style="mso-next-textbox:#_x0000_s2123" inset="0,0,0,0">
              <w:txbxContent>
                <w:p w14:paraId="1009152A" w14:textId="77777777" w:rsidR="00CC4601" w:rsidRDefault="00CC4601" w:rsidP="00AC1F14">
                  <w:pPr>
                    <w:pStyle w:val="Figure"/>
                    <w:numPr>
                      <w:ilvl w:val="0"/>
                      <w:numId w:val="45"/>
                    </w:numPr>
                  </w:pPr>
                  <w:bookmarkStart w:id="35" w:name="_Toc89355467"/>
                  <w:r>
                    <w:t>view of the block.</w:t>
                  </w:r>
                </w:p>
                <w:p w14:paraId="477DAAD3" w14:textId="77777777" w:rsidR="00CC4601" w:rsidRDefault="00CC4601" w:rsidP="00CC4601"/>
                <w:p w14:paraId="3B0F2DD4" w14:textId="77777777" w:rsidR="00CC4601" w:rsidRDefault="00CC4601"/>
                <w:p w14:paraId="4516E313" w14:textId="505DFB4D" w:rsidR="00CC4601" w:rsidRDefault="00CC4601" w:rsidP="00AC1F14">
                  <w:pPr>
                    <w:pStyle w:val="Figure"/>
                    <w:numPr>
                      <w:ilvl w:val="0"/>
                      <w:numId w:val="45"/>
                    </w:numPr>
                  </w:pPr>
                  <w:r>
                    <w:t xml:space="preserve">view of the </w:t>
                  </w:r>
                  <w:proofErr w:type="spellStart"/>
                  <w:proofErr w:type="gramStart"/>
                  <w:r>
                    <w:t>block.view</w:t>
                  </w:r>
                  <w:proofErr w:type="spellEnd"/>
                  <w:proofErr w:type="gramEnd"/>
                  <w:r>
                    <w:t xml:space="preserve"> of the block.</w:t>
                  </w:r>
                  <w:bookmarkEnd w:id="35"/>
                </w:p>
                <w:p w14:paraId="1A121F54" w14:textId="77777777" w:rsidR="00CC4601" w:rsidRDefault="00CC4601" w:rsidP="00CC4601"/>
              </w:txbxContent>
            </v:textbox>
            <w10:wrap type="square"/>
          </v:shape>
        </w:pict>
      </w:r>
    </w:p>
    <w:p w14:paraId="5E8FBBA5" w14:textId="21414818" w:rsidR="008B17DA" w:rsidRDefault="00C40F58" w:rsidP="008B17DA">
      <w:pPr>
        <w:pStyle w:val="Heading3"/>
      </w:pPr>
      <w:r>
        <w:lastRenderedPageBreak/>
        <w:t xml:space="preserve">Flow Diagram </w:t>
      </w:r>
    </w:p>
    <w:p w14:paraId="607796F6" w14:textId="7617FD48" w:rsidR="00C40F58" w:rsidRDefault="00577EF4" w:rsidP="00C40F58">
      <w:r>
        <w:pict w14:anchorId="57524933">
          <v:shape id="_x0000_i1031" type="#_x0000_t75" style="width:522.75pt;height:330.4pt">
            <v:imagedata r:id="rId30" o:title=""/>
          </v:shape>
        </w:pict>
      </w:r>
    </w:p>
    <w:p w14:paraId="68F2FA7C" w14:textId="48317D63" w:rsidR="002D7117" w:rsidRDefault="002D7117" w:rsidP="00C40F58">
      <w:r>
        <w:rPr>
          <w:noProof/>
        </w:rPr>
        <w:pict w14:anchorId="6FDA2049">
          <v:shape id="_x0000_s2124" type="#_x0000_t202" style="position:absolute;left:0;text-align:left;margin-left:194.25pt;margin-top:16.95pt;width:135pt;height:26.95pt;z-index:20;visibility:visible;mso-wrap-distance-top:3.6pt;mso-wrap-distance-bottom:3.6pt;mso-width-relative:margin;mso-height-relative:margin">
            <v:textbox style="mso-next-textbox:#_x0000_s2124" inset="0,0,0,0">
              <w:txbxContent>
                <w:p w14:paraId="0C175265" w14:textId="77777777" w:rsidR="00CC4601" w:rsidRDefault="00CC4601" w:rsidP="00CC4601">
                  <w:pPr>
                    <w:pStyle w:val="Figure"/>
                  </w:pPr>
                  <w:bookmarkStart w:id="36" w:name="_Toc89355468"/>
                  <w:r>
                    <w:t>view of the block.</w:t>
                  </w:r>
                </w:p>
                <w:p w14:paraId="75C0A87B" w14:textId="77777777" w:rsidR="00CC4601" w:rsidRDefault="00CC4601" w:rsidP="00CC4601"/>
                <w:p w14:paraId="7B0C74EF" w14:textId="77777777" w:rsidR="00CC4601" w:rsidRDefault="00CC4601"/>
                <w:p w14:paraId="29852E79" w14:textId="27EEF793" w:rsidR="00CC4601" w:rsidRDefault="002D7117" w:rsidP="00CC4601">
                  <w:pPr>
                    <w:pStyle w:val="Figure"/>
                  </w:pPr>
                  <w:r>
                    <w:t xml:space="preserve">view of the </w:t>
                  </w:r>
                  <w:proofErr w:type="spellStart"/>
                  <w:proofErr w:type="gramStart"/>
                  <w:r>
                    <w:t>block.</w:t>
                  </w:r>
                  <w:r w:rsidR="00CC4601">
                    <w:t>view</w:t>
                  </w:r>
                  <w:proofErr w:type="spellEnd"/>
                  <w:proofErr w:type="gramEnd"/>
                  <w:r w:rsidR="00CC4601">
                    <w:t xml:space="preserve"> of the block.</w:t>
                  </w:r>
                  <w:bookmarkEnd w:id="36"/>
                </w:p>
                <w:p w14:paraId="75549732" w14:textId="77777777" w:rsidR="00CC4601" w:rsidRDefault="00CC4601" w:rsidP="00CC4601"/>
              </w:txbxContent>
            </v:textbox>
            <w10:wrap type="square"/>
          </v:shape>
        </w:pict>
      </w:r>
    </w:p>
    <w:p w14:paraId="29B4EE7E" w14:textId="4F892FB9" w:rsidR="00CC4601" w:rsidRPr="00C40F58" w:rsidRDefault="00CC4601" w:rsidP="00C40F58"/>
    <w:p w14:paraId="6C8084D8" w14:textId="4A26D60D" w:rsidR="008B17DA" w:rsidRDefault="00E544CC" w:rsidP="008B17DA">
      <w:pPr>
        <w:pStyle w:val="Heading3"/>
      </w:pPr>
      <w:r>
        <w:t>Main XOR gates for the module</w:t>
      </w:r>
    </w:p>
    <w:p w14:paraId="19753C58" w14:textId="6F390ED3" w:rsidR="008B17DA" w:rsidRDefault="00E544CC" w:rsidP="00DB100A">
      <w:pPr>
        <w:ind w:left="2160"/>
      </w:pPr>
      <w:r>
        <w:t xml:space="preserve">With this component we calculate the parity, in order to reduce </w:t>
      </w:r>
      <w:r w:rsidR="00DB100A">
        <w:t>calculation and space</w:t>
      </w:r>
      <w:r w:rsidR="00FF18B7">
        <w:t xml:space="preserve"> </w:t>
      </w:r>
      <w:r w:rsidR="00DB100A">
        <w:t>(</w:t>
      </w:r>
      <w:r w:rsidR="00FF18B7">
        <w:t>XOR</w:t>
      </w:r>
      <w:r w:rsidR="00DB100A">
        <w:t xml:space="preserve"> gates) in the design, we minimized the XOR gates by using repeating calculations for C1,</w:t>
      </w:r>
      <w:r w:rsidR="0016232B">
        <w:t xml:space="preserve"> </w:t>
      </w:r>
      <w:proofErr w:type="gramStart"/>
      <w:r w:rsidR="00DB100A">
        <w:t>…</w:t>
      </w:r>
      <w:r w:rsidR="0016232B">
        <w:t xml:space="preserve"> ,</w:t>
      </w:r>
      <w:proofErr w:type="gramEnd"/>
      <w:r w:rsidR="0016232B">
        <w:t xml:space="preserve"> </w:t>
      </w:r>
      <w:r w:rsidR="00DB100A">
        <w:t xml:space="preserve">Cn. </w:t>
      </w:r>
    </w:p>
    <w:p w14:paraId="1182E184" w14:textId="5CF89C61" w:rsidR="000578BA" w:rsidRDefault="002D7117" w:rsidP="00C219EA">
      <w:pPr>
        <w:pStyle w:val="Header"/>
        <w:tabs>
          <w:tab w:val="clear" w:pos="4320"/>
          <w:tab w:val="clear" w:pos="8640"/>
        </w:tabs>
      </w:pPr>
      <w:r>
        <w:rPr>
          <w:noProof/>
        </w:rPr>
        <w:pict w14:anchorId="6FDA2049">
          <v:shape id="_x0000_s2125" type="#_x0000_t202" style="position:absolute;left:0;text-align:left;margin-left:188.2pt;margin-top:20.05pt;width:135pt;height:26.95pt;z-index:21;visibility:visible;mso-wrap-distance-top:3.6pt;mso-wrap-distance-bottom:3.6pt;mso-width-relative:margin;mso-height-relative:margin">
            <v:textbox style="mso-next-textbox:#_x0000_s2125" inset="0,0,0,0">
              <w:txbxContent>
                <w:p w14:paraId="4BB9E37C" w14:textId="77777777" w:rsidR="002D7117" w:rsidRDefault="002D7117" w:rsidP="002D7117">
                  <w:pPr>
                    <w:pStyle w:val="Figure"/>
                  </w:pPr>
                  <w:bookmarkStart w:id="37" w:name="_Toc89355469"/>
                  <w:r>
                    <w:t>view of the block.</w:t>
                  </w:r>
                </w:p>
                <w:p w14:paraId="3558D9C0" w14:textId="77777777" w:rsidR="002D7117" w:rsidRDefault="002D7117" w:rsidP="002D7117"/>
                <w:p w14:paraId="2CA65C17" w14:textId="77777777" w:rsidR="002D7117" w:rsidRDefault="002D7117"/>
                <w:p w14:paraId="751E6C66" w14:textId="0527A0D2" w:rsidR="002D7117" w:rsidRDefault="002D7117" w:rsidP="002D7117">
                  <w:pPr>
                    <w:pStyle w:val="Figure"/>
                  </w:pPr>
                  <w:r>
                    <w:t xml:space="preserve">view of the </w:t>
                  </w:r>
                  <w:proofErr w:type="spellStart"/>
                  <w:proofErr w:type="gramStart"/>
                  <w:r>
                    <w:t>block.view</w:t>
                  </w:r>
                  <w:proofErr w:type="spellEnd"/>
                  <w:proofErr w:type="gramEnd"/>
                  <w:r>
                    <w:t xml:space="preserve"> of the block.</w:t>
                  </w:r>
                  <w:bookmarkEnd w:id="37"/>
                </w:p>
                <w:p w14:paraId="2B316FAE" w14:textId="77777777" w:rsidR="002D7117" w:rsidRDefault="002D7117" w:rsidP="002D7117"/>
              </w:txbxContent>
            </v:textbox>
            <w10:wrap type="square"/>
          </v:shape>
        </w:pict>
      </w:r>
    </w:p>
    <w:p w14:paraId="6512332F" w14:textId="5E1ABCCD" w:rsidR="000578BA" w:rsidRDefault="000578BA" w:rsidP="00C219EA">
      <w:pPr>
        <w:pStyle w:val="Header"/>
        <w:tabs>
          <w:tab w:val="clear" w:pos="4320"/>
          <w:tab w:val="clear" w:pos="8640"/>
        </w:tabs>
      </w:pPr>
    </w:p>
    <w:p w14:paraId="06426EB0" w14:textId="77777777" w:rsidR="000578BA" w:rsidRDefault="000578BA" w:rsidP="00C219EA">
      <w:pPr>
        <w:pStyle w:val="Header"/>
        <w:tabs>
          <w:tab w:val="clear" w:pos="4320"/>
          <w:tab w:val="clear" w:pos="8640"/>
        </w:tabs>
      </w:pPr>
    </w:p>
    <w:p w14:paraId="3D9D1CE5" w14:textId="22F4BEDB" w:rsidR="000578BA" w:rsidRDefault="0085498D" w:rsidP="000578BA">
      <w:pPr>
        <w:pStyle w:val="Heading2"/>
      </w:pPr>
      <w:r>
        <w:br w:type="page"/>
      </w:r>
      <w:proofErr w:type="spellStart"/>
      <w:r w:rsidR="002968D3">
        <w:lastRenderedPageBreak/>
        <w:t>Num_Of_Errors</w:t>
      </w:r>
      <w:proofErr w:type="spellEnd"/>
    </w:p>
    <w:p w14:paraId="6D5254E8" w14:textId="77777777" w:rsidR="002968D3" w:rsidRDefault="002968D3" w:rsidP="002968D3">
      <w:pPr>
        <w:pStyle w:val="Text"/>
        <w:ind w:left="720"/>
      </w:pPr>
      <w:r w:rsidRPr="00FA784B">
        <w:rPr>
          <w:b/>
          <w:bCs/>
        </w:rPr>
        <w:t>Functional Description</w:t>
      </w:r>
      <w:r>
        <w:t>:</w:t>
      </w:r>
    </w:p>
    <w:p w14:paraId="5705043C" w14:textId="7DFFE432" w:rsidR="000578BA" w:rsidRPr="002D7117" w:rsidRDefault="002968D3" w:rsidP="002D7117">
      <w:pPr>
        <w:pStyle w:val="Text"/>
        <w:ind w:left="720"/>
        <w:jc w:val="left"/>
        <w:rPr>
          <w:rtl/>
        </w:rPr>
      </w:pPr>
      <w:r>
        <w:t xml:space="preserve">This module gets the data from the Encoder and from the </w:t>
      </w:r>
      <w:r w:rsidR="008D1297">
        <w:t>t</w:t>
      </w:r>
      <w:r>
        <w:t xml:space="preserve">op </w:t>
      </w:r>
      <w:r w:rsidR="008D1297">
        <w:t xml:space="preserve">entity. For the Input of a vector with its parity, the output will be the number of corrupted bits. </w:t>
      </w:r>
      <w:r>
        <w:t xml:space="preserve">The number of errors that calculated </w:t>
      </w:r>
      <w:r w:rsidR="008D1297">
        <w:t>are</w:t>
      </w:r>
      <w:r>
        <w:t xml:space="preserve"> sen</w:t>
      </w:r>
      <w:r w:rsidR="008D1297">
        <w:t>t</w:t>
      </w:r>
      <w:r>
        <w:t xml:space="preserve"> to the </w:t>
      </w:r>
      <w:r w:rsidR="008D1297">
        <w:t>top entity,</w:t>
      </w:r>
      <w:r>
        <w:t xml:space="preserve"> </w:t>
      </w:r>
      <w:r w:rsidR="008D1297">
        <w:t xml:space="preserve">and from there to </w:t>
      </w:r>
      <w:proofErr w:type="spellStart"/>
      <w:r>
        <w:t>Error_Fix</w:t>
      </w:r>
      <w:proofErr w:type="spellEnd"/>
      <w:r>
        <w:t xml:space="preserve"> module for further calculation. </w:t>
      </w:r>
    </w:p>
    <w:p w14:paraId="3D84C8C5" w14:textId="77777777" w:rsidR="008B17DA" w:rsidRDefault="008B17DA" w:rsidP="008B17DA">
      <w:pPr>
        <w:pStyle w:val="Heading3"/>
      </w:pPr>
      <w:r>
        <w:t>Interface</w:t>
      </w:r>
    </w:p>
    <w:p w14:paraId="2A16F7E6" w14:textId="77777777" w:rsidR="008B17DA" w:rsidRDefault="008B17DA" w:rsidP="008B17DA">
      <w:r>
        <w:t>&lt;&lt;Edit the titles of these subsections with your specific names&gt;&gt;</w:t>
      </w:r>
    </w:p>
    <w:p w14:paraId="4E30ED39" w14:textId="77777777" w:rsidR="008B17DA" w:rsidRPr="003A722E" w:rsidRDefault="00577EF4" w:rsidP="008B17DA">
      <w:pPr>
        <w:tabs>
          <w:tab w:val="left" w:pos="7952"/>
        </w:tabs>
        <w:rPr>
          <w:i/>
          <w:iCs/>
        </w:rPr>
      </w:pPr>
      <w:r>
        <w:rPr>
          <w:noProof/>
        </w:rPr>
        <w:pict w14:anchorId="4198C8C5">
          <v:shape id="_x0000_s2086" type="#_x0000_t75" style="position:absolute;left:0;text-align:left;margin-left:164.9pt;margin-top:32.4pt;width:163.2pt;height:139.6pt;z-index:11">
            <v:imagedata r:id="rId23" o:title=""/>
            <w10:wrap type="square"/>
          </v:shape>
        </w:pict>
      </w:r>
      <w:r w:rsidR="008B17DA">
        <w:t>&gt;&gt;</w:t>
      </w:r>
      <w:r w:rsidR="008B17DA">
        <w:tab/>
        <w:t>&lt;&lt;REMOVE</w:t>
      </w:r>
    </w:p>
    <w:p w14:paraId="4609862A" w14:textId="77777777" w:rsidR="008B17DA" w:rsidRDefault="008B17DA" w:rsidP="008B17DA"/>
    <w:p w14:paraId="766CC6A8" w14:textId="77777777" w:rsidR="008B17DA" w:rsidRDefault="008B17DA" w:rsidP="008B17DA"/>
    <w:p w14:paraId="460E0D39" w14:textId="77777777" w:rsidR="008B17DA" w:rsidRDefault="00577EF4" w:rsidP="008B17DA">
      <w:r>
        <w:rPr>
          <w:noProof/>
        </w:rPr>
        <w:pict w14:anchorId="1D5B0E60">
          <v:shape id="_x0000_s2087" type="#_x0000_t202" style="position:absolute;left:0;text-align:left;margin-left:176.2pt;margin-top:73.9pt;width:135pt;height:26.95pt;z-index:12;visibility:visible;mso-wrap-distance-top:3.6pt;mso-wrap-distance-bottom:3.6pt;mso-width-relative:margin;mso-height-relative:margin">
            <v:textbox style="mso-next-textbox:#_x0000_s2087" inset="0,0,0,0">
              <w:txbxContent>
                <w:p w14:paraId="0CD91784" w14:textId="77777777" w:rsidR="008B17DA" w:rsidRDefault="008B17DA" w:rsidP="008B17DA">
                  <w:pPr>
                    <w:pStyle w:val="Figure"/>
                  </w:pPr>
                  <w:bookmarkStart w:id="38" w:name="_Toc89355470"/>
                  <w:r>
                    <w:t>view of the block.</w:t>
                  </w:r>
                </w:p>
                <w:p w14:paraId="7F67D12E" w14:textId="77777777" w:rsidR="008B17DA" w:rsidRDefault="008B17DA" w:rsidP="008B17DA"/>
                <w:p w14:paraId="4CD0D4AF" w14:textId="77777777" w:rsidR="00000000" w:rsidRDefault="00577EF4"/>
                <w:p w14:paraId="342EC37D" w14:textId="027C2AE6" w:rsidR="008B17DA" w:rsidRDefault="008B17DA" w:rsidP="008B17DA">
                  <w:pPr>
                    <w:pStyle w:val="Figure"/>
                  </w:pPr>
                  <w:r>
                    <w:t>view of the block.</w:t>
                  </w:r>
                  <w:bookmarkEnd w:id="38"/>
                </w:p>
                <w:p w14:paraId="010E6FED" w14:textId="77777777" w:rsidR="008B17DA" w:rsidRDefault="008B17DA" w:rsidP="008B17DA"/>
              </w:txbxContent>
            </v:textbox>
            <w10:wrap type="square"/>
          </v:shape>
        </w:pict>
      </w:r>
    </w:p>
    <w:p w14:paraId="241E16A8" w14:textId="77777777" w:rsidR="008B17DA" w:rsidRDefault="008B17DA" w:rsidP="008B17DA"/>
    <w:p w14:paraId="3157E16E" w14:textId="77777777" w:rsidR="008B17DA" w:rsidRDefault="008B17DA" w:rsidP="008B17DA"/>
    <w:p w14:paraId="13700DDC" w14:textId="5CE24002" w:rsidR="008B17DA" w:rsidRDefault="008B17DA" w:rsidP="008B17DA"/>
    <w:p w14:paraId="6EBE71A7" w14:textId="1D70DF08" w:rsidR="002D7117" w:rsidRDefault="002D7117" w:rsidP="008B17DA"/>
    <w:p w14:paraId="0E28F6F3" w14:textId="54966EDD" w:rsidR="002D7117" w:rsidRDefault="002D7117" w:rsidP="008B17DA"/>
    <w:p w14:paraId="2A280308" w14:textId="5C090F37" w:rsidR="002D7117" w:rsidRDefault="002D7117" w:rsidP="008B17DA"/>
    <w:p w14:paraId="62998B7E" w14:textId="77777777" w:rsidR="002D7117" w:rsidRDefault="002D7117" w:rsidP="008B17DA"/>
    <w:p w14:paraId="70805C0B" w14:textId="0933B89F" w:rsidR="008B17DA" w:rsidRPr="00946D00" w:rsidRDefault="002D7117" w:rsidP="008B17DA">
      <w:r>
        <w:lastRenderedPageBreak/>
        <w:pict w14:anchorId="203E739F">
          <v:shape id="_x0000_i1094" type="#_x0000_t75" style="width:462.75pt;height:141pt">
            <v:imagedata r:id="rId31" o:title=""/>
          </v:shape>
        </w:pict>
      </w:r>
    </w:p>
    <w:p w14:paraId="0758143A" w14:textId="77777777" w:rsidR="008B17DA" w:rsidRDefault="00577EF4" w:rsidP="008B17DA">
      <w:r>
        <w:rPr>
          <w:noProof/>
        </w:rPr>
        <w:pict w14:anchorId="4943466D">
          <v:shape id="_x0000_s2088" type="#_x0000_t202" style="position:absolute;left:0;text-align:left;margin-left:163.45pt;margin-top:6.15pt;width:135pt;height:26.95pt;z-index:13;visibility:visible;mso-wrap-distance-top:3.6pt;mso-wrap-distance-bottom:3.6pt;mso-width-relative:margin;mso-height-relative:margin">
            <v:textbox style="mso-next-textbox:#_x0000_s2088" inset="0,0,0,0">
              <w:txbxContent>
                <w:p w14:paraId="464D4EB5" w14:textId="77777777" w:rsidR="008B17DA" w:rsidRDefault="008B17DA" w:rsidP="008B17DA">
                  <w:pPr>
                    <w:pStyle w:val="Table"/>
                  </w:pPr>
                  <w:r>
                    <w:t>Block interface.</w:t>
                  </w:r>
                </w:p>
                <w:p w14:paraId="1ED1542A" w14:textId="77777777" w:rsidR="008B17DA" w:rsidRDefault="008B17DA" w:rsidP="008B17DA"/>
                <w:p w14:paraId="5F96A400" w14:textId="77777777" w:rsidR="00000000" w:rsidRDefault="00577EF4"/>
                <w:p w14:paraId="6F4D0FC4" w14:textId="311E7E8D" w:rsidR="008B17DA" w:rsidRDefault="008B17DA" w:rsidP="008B17DA">
                  <w:pPr>
                    <w:pStyle w:val="Table"/>
                  </w:pPr>
                  <w:r>
                    <w:t>Block interface.</w:t>
                  </w:r>
                </w:p>
                <w:p w14:paraId="7A62BE49" w14:textId="77777777" w:rsidR="008B17DA" w:rsidRDefault="008B17DA" w:rsidP="008B17DA"/>
              </w:txbxContent>
            </v:textbox>
            <w10:wrap type="square"/>
          </v:shape>
        </w:pict>
      </w:r>
    </w:p>
    <w:p w14:paraId="590C9CDB" w14:textId="77777777" w:rsidR="008B17DA" w:rsidRPr="00C219EA" w:rsidRDefault="008B17DA" w:rsidP="008B17DA">
      <w:pPr>
        <w:pStyle w:val="Heading3"/>
      </w:pPr>
      <w:r>
        <w:t>Block Diagram</w:t>
      </w:r>
    </w:p>
    <w:p w14:paraId="53EA68B5" w14:textId="37894ACC" w:rsidR="008B17DA" w:rsidRDefault="008B17DA" w:rsidP="008B17DA">
      <w:r>
        <w:t>&lt;&lt; Simply copy/paste the Heading 2 line and rename it if you need more subsections that what is here. &gt;&gt;</w:t>
      </w:r>
    </w:p>
    <w:p w14:paraId="29074EC6" w14:textId="0A0256AE" w:rsidR="002D7117" w:rsidRDefault="002D7117" w:rsidP="008B17DA">
      <w:r>
        <w:pict w14:anchorId="5870F824">
          <v:shape id="_x0000_i1095" type="#_x0000_t75" style="width:522.75pt;height:129.75pt">
            <v:imagedata r:id="rId32" o:title=""/>
          </v:shape>
        </w:pict>
      </w:r>
    </w:p>
    <w:p w14:paraId="71246E9D" w14:textId="7B172CCB" w:rsidR="002D7117" w:rsidRDefault="002D7117" w:rsidP="008B17DA">
      <w:r>
        <w:rPr>
          <w:noProof/>
        </w:rPr>
        <w:pict w14:anchorId="6FDA2049">
          <v:shape id="_x0000_s2126" type="#_x0000_t202" style="position:absolute;left:0;text-align:left;margin-left:196.85pt;margin-top:13.75pt;width:135pt;height:26.95pt;z-index:22;visibility:visible;mso-wrap-distance-top:3.6pt;mso-wrap-distance-bottom:3.6pt;mso-width-relative:margin;mso-height-relative:margin">
            <v:textbox style="mso-next-textbox:#_x0000_s2126" inset="0,0,0,0">
              <w:txbxContent>
                <w:p w14:paraId="3164CD0F" w14:textId="77777777" w:rsidR="002D7117" w:rsidRDefault="002D7117" w:rsidP="002D7117">
                  <w:pPr>
                    <w:pStyle w:val="Figure"/>
                  </w:pPr>
                  <w:bookmarkStart w:id="39" w:name="_Toc89355471"/>
                  <w:r>
                    <w:t>view of the block.</w:t>
                  </w:r>
                </w:p>
                <w:p w14:paraId="031B7512" w14:textId="77777777" w:rsidR="002D7117" w:rsidRDefault="002D7117" w:rsidP="002D7117"/>
                <w:p w14:paraId="4F66E4FE" w14:textId="77777777" w:rsidR="002D7117" w:rsidRDefault="002D7117"/>
                <w:p w14:paraId="2BAC2A48" w14:textId="396BB99F" w:rsidR="002D7117" w:rsidRDefault="002D7117" w:rsidP="002D7117">
                  <w:pPr>
                    <w:pStyle w:val="Figure"/>
                  </w:pPr>
                  <w:r>
                    <w:t xml:space="preserve">view of the </w:t>
                  </w:r>
                  <w:proofErr w:type="spellStart"/>
                  <w:proofErr w:type="gramStart"/>
                  <w:r>
                    <w:t>block.view</w:t>
                  </w:r>
                  <w:proofErr w:type="spellEnd"/>
                  <w:proofErr w:type="gramEnd"/>
                  <w:r>
                    <w:t xml:space="preserve"> of the block.</w:t>
                  </w:r>
                  <w:bookmarkEnd w:id="39"/>
                </w:p>
                <w:p w14:paraId="06DED3DE" w14:textId="77777777" w:rsidR="002D7117" w:rsidRDefault="002D7117" w:rsidP="002D7117"/>
              </w:txbxContent>
            </v:textbox>
            <w10:wrap type="square"/>
          </v:shape>
        </w:pict>
      </w:r>
    </w:p>
    <w:p w14:paraId="2CFF43E5" w14:textId="77777777" w:rsidR="002D7117" w:rsidRDefault="002D7117" w:rsidP="008B17DA"/>
    <w:p w14:paraId="295A1D4D" w14:textId="03D3B1B6" w:rsidR="002D7117" w:rsidRDefault="002D7117" w:rsidP="008B17DA"/>
    <w:p w14:paraId="6B553DE6" w14:textId="403495E5" w:rsidR="002D7117" w:rsidRDefault="002D7117" w:rsidP="008B17DA"/>
    <w:p w14:paraId="3C67370D" w14:textId="5EB7C4CA" w:rsidR="002D7117" w:rsidRDefault="002D7117" w:rsidP="008B17DA"/>
    <w:p w14:paraId="4B0555C5" w14:textId="26B83EFC" w:rsidR="002D7117" w:rsidRDefault="002D7117" w:rsidP="008B17DA"/>
    <w:p w14:paraId="055509EA" w14:textId="77777777" w:rsidR="002D7117" w:rsidRDefault="002D7117" w:rsidP="008B17DA"/>
    <w:p w14:paraId="62BFB7DA" w14:textId="79DA9B5B" w:rsidR="008B17DA" w:rsidRPr="00C219EA" w:rsidRDefault="002D7117" w:rsidP="008B17DA">
      <w:pPr>
        <w:pStyle w:val="Heading3"/>
      </w:pPr>
      <w:r>
        <w:lastRenderedPageBreak/>
        <w:t>Flow Diagram</w:t>
      </w:r>
    </w:p>
    <w:p w14:paraId="6FFD06B3" w14:textId="3598F6FF" w:rsidR="008B17DA" w:rsidRDefault="008B17DA" w:rsidP="008B17DA">
      <w:r>
        <w:t>&lt;&lt; Delete the Heading 2 lines you don’t need. &gt;&gt;</w:t>
      </w:r>
    </w:p>
    <w:p w14:paraId="48485F0A" w14:textId="275B324A" w:rsidR="002D7117" w:rsidRDefault="002D7117" w:rsidP="008B17DA">
      <w:r>
        <w:pict w14:anchorId="6EBC4849">
          <v:shape id="_x0000_i1096" type="#_x0000_t75" style="width:523.15pt;height:389.65pt">
            <v:imagedata r:id="rId33" o:title=""/>
          </v:shape>
        </w:pict>
      </w:r>
    </w:p>
    <w:p w14:paraId="2399C311" w14:textId="228724BC" w:rsidR="002D7117" w:rsidRDefault="002D7117" w:rsidP="008B17DA">
      <w:r>
        <w:rPr>
          <w:noProof/>
        </w:rPr>
        <w:pict w14:anchorId="6FDA2049">
          <v:shape id="_x0000_s2128" type="#_x0000_t202" style="position:absolute;left:0;text-align:left;margin-left:149.25pt;margin-top:16.45pt;width:135pt;height:26.95pt;z-index:23;visibility:visible;mso-wrap-distance-top:3.6pt;mso-wrap-distance-bottom:3.6pt;mso-width-relative:margin;mso-height-relative:margin">
            <v:textbox style="mso-next-textbox:#_x0000_s2128" inset="0,0,0,0">
              <w:txbxContent>
                <w:p w14:paraId="1AFD4B27" w14:textId="77777777" w:rsidR="002D7117" w:rsidRDefault="002D7117" w:rsidP="002D7117">
                  <w:pPr>
                    <w:pStyle w:val="Figure"/>
                  </w:pPr>
                  <w:bookmarkStart w:id="40" w:name="_Toc89355472"/>
                  <w:r>
                    <w:t>view of the block.</w:t>
                  </w:r>
                </w:p>
                <w:p w14:paraId="0238C8ED" w14:textId="77777777" w:rsidR="002D7117" w:rsidRDefault="002D7117" w:rsidP="002D7117"/>
                <w:p w14:paraId="5780D096" w14:textId="77777777" w:rsidR="002D7117" w:rsidRDefault="002D7117"/>
                <w:p w14:paraId="16559D39" w14:textId="03CEF5F2" w:rsidR="002D7117" w:rsidRDefault="002D7117" w:rsidP="002D7117">
                  <w:pPr>
                    <w:pStyle w:val="Figure"/>
                  </w:pPr>
                  <w:r>
                    <w:t xml:space="preserve">view of the </w:t>
                  </w:r>
                  <w:proofErr w:type="spellStart"/>
                  <w:proofErr w:type="gramStart"/>
                  <w:r>
                    <w:t>block.view</w:t>
                  </w:r>
                  <w:proofErr w:type="spellEnd"/>
                  <w:proofErr w:type="gramEnd"/>
                  <w:r>
                    <w:t xml:space="preserve"> of the block.</w:t>
                  </w:r>
                  <w:bookmarkEnd w:id="40"/>
                </w:p>
                <w:p w14:paraId="6D7D4382" w14:textId="77777777" w:rsidR="002D7117" w:rsidRDefault="002D7117" w:rsidP="002D7117"/>
              </w:txbxContent>
            </v:textbox>
            <w10:wrap type="square"/>
          </v:shape>
        </w:pict>
      </w:r>
    </w:p>
    <w:p w14:paraId="2DFEF9B0" w14:textId="77777777" w:rsidR="002D7117" w:rsidRDefault="002D7117" w:rsidP="008B17DA"/>
    <w:p w14:paraId="77E0BD86" w14:textId="59FB8E18" w:rsidR="002D7117" w:rsidRDefault="002D7117" w:rsidP="008B17DA"/>
    <w:p w14:paraId="58F6FF6E" w14:textId="77777777" w:rsidR="008B17DA" w:rsidRDefault="008B17DA" w:rsidP="008B17DA">
      <w:pPr>
        <w:pStyle w:val="Heading3"/>
      </w:pPr>
      <w:r>
        <w:t>&lt;&lt; component/feature #4 name&gt;&gt;</w:t>
      </w:r>
    </w:p>
    <w:p w14:paraId="16B20949" w14:textId="09DE5389" w:rsidR="008B17DA" w:rsidRDefault="008B17DA" w:rsidP="008B17DA">
      <w:r>
        <w:t xml:space="preserve">&lt;&lt; For any figures, number them sequentially, and copy/paste them into the document.  Use </w:t>
      </w:r>
      <w:proofErr w:type="spellStart"/>
      <w:r>
        <w:t>Hdl</w:t>
      </w:r>
      <w:proofErr w:type="spellEnd"/>
      <w:r>
        <w:t xml:space="preserve"> Designer OLE drag and drop for drawing diagrams instead of Word’s drawing </w:t>
      </w:r>
      <w:proofErr w:type="gramStart"/>
      <w:r>
        <w:t>tools..</w:t>
      </w:r>
      <w:proofErr w:type="gramEnd"/>
      <w:r>
        <w:t xml:space="preserve"> &gt;&gt;</w:t>
      </w:r>
    </w:p>
    <w:p w14:paraId="739C1ACD" w14:textId="0137AADE" w:rsidR="0008082B" w:rsidRDefault="0008082B" w:rsidP="00C219EA">
      <w:pPr>
        <w:pStyle w:val="Header"/>
        <w:tabs>
          <w:tab w:val="clear" w:pos="4320"/>
          <w:tab w:val="clear" w:pos="8640"/>
        </w:tabs>
      </w:pPr>
    </w:p>
    <w:p w14:paraId="3BCBF767" w14:textId="5D1C6DDC" w:rsidR="0008082B" w:rsidRDefault="0008082B" w:rsidP="0008082B">
      <w:pPr>
        <w:pStyle w:val="Heading2"/>
      </w:pPr>
      <w:proofErr w:type="spellStart"/>
      <w:r>
        <w:lastRenderedPageBreak/>
        <w:t>Error_Fix</w:t>
      </w:r>
      <w:proofErr w:type="spellEnd"/>
    </w:p>
    <w:p w14:paraId="1ADEEBC2" w14:textId="77777777" w:rsidR="0008082B" w:rsidRDefault="0008082B" w:rsidP="0008082B">
      <w:pPr>
        <w:pStyle w:val="Text"/>
        <w:ind w:left="720"/>
      </w:pPr>
      <w:r w:rsidRPr="00FA784B">
        <w:rPr>
          <w:b/>
          <w:bCs/>
        </w:rPr>
        <w:t>Functional Description</w:t>
      </w:r>
      <w:r>
        <w:t>:</w:t>
      </w:r>
    </w:p>
    <w:p w14:paraId="750733EF" w14:textId="663815D8" w:rsidR="0008082B" w:rsidRDefault="0008082B" w:rsidP="0008082B">
      <w:pPr>
        <w:pStyle w:val="Text"/>
        <w:ind w:left="720"/>
        <w:jc w:val="left"/>
      </w:pPr>
      <w:r>
        <w:t xml:space="preserve">This module gets the data from the </w:t>
      </w:r>
      <w:proofErr w:type="spellStart"/>
      <w:r>
        <w:t>Num_Of_Errors</w:t>
      </w:r>
      <w:proofErr w:type="spellEnd"/>
      <w:r>
        <w:t xml:space="preserve"> and Top </w:t>
      </w:r>
      <w:proofErr w:type="gramStart"/>
      <w:r>
        <w:t>modules .</w:t>
      </w:r>
      <w:proofErr w:type="gramEnd"/>
      <w:r>
        <w:t xml:space="preserve"> With the data from the </w:t>
      </w:r>
      <w:proofErr w:type="spellStart"/>
      <w:r>
        <w:t>Num_Of_Errors</w:t>
      </w:r>
      <w:proofErr w:type="spellEnd"/>
      <w:r>
        <w:t xml:space="preserve"> he </w:t>
      </w:r>
      <w:proofErr w:type="gramStart"/>
      <w:r>
        <w:t>know</w:t>
      </w:r>
      <w:proofErr w:type="gramEnd"/>
      <w:r>
        <w:t xml:space="preserve"> if he need to fix (only when we have one error) </w:t>
      </w:r>
      <w:r w:rsidR="00CC4601">
        <w:t xml:space="preserve">and also know what bit is corrupt and with the data from the Top he send the </w:t>
      </w:r>
      <w:proofErr w:type="spellStart"/>
      <w:r w:rsidR="00CC4601">
        <w:t>data_out</w:t>
      </w:r>
      <w:proofErr w:type="spellEnd"/>
      <w:r w:rsidR="00CC4601">
        <w:t xml:space="preserve"> and also changing </w:t>
      </w:r>
      <w:proofErr w:type="spellStart"/>
      <w:r w:rsidR="00CC4601">
        <w:t>operation_done</w:t>
      </w:r>
      <w:proofErr w:type="spellEnd"/>
      <w:r w:rsidR="00CC4601">
        <w:t xml:space="preserve"> to ‘1’ when he done.</w:t>
      </w:r>
      <w:r>
        <w:t xml:space="preserve"> </w:t>
      </w:r>
    </w:p>
    <w:p w14:paraId="1C770055" w14:textId="77777777" w:rsidR="0008082B" w:rsidRPr="00FA784B" w:rsidRDefault="0008082B" w:rsidP="0008082B">
      <w:pPr>
        <w:pStyle w:val="Text"/>
        <w:ind w:left="720"/>
        <w:rPr>
          <w:b/>
          <w:bCs/>
          <w:rtl/>
        </w:rPr>
      </w:pPr>
    </w:p>
    <w:p w14:paraId="1C54857D" w14:textId="77777777" w:rsidR="0008082B" w:rsidRDefault="0008082B" w:rsidP="0008082B">
      <w:pPr>
        <w:pStyle w:val="Heading3"/>
      </w:pPr>
      <w:r>
        <w:t>Interface</w:t>
      </w:r>
    </w:p>
    <w:p w14:paraId="7191C042" w14:textId="77777777" w:rsidR="0008082B" w:rsidRDefault="0008082B" w:rsidP="0008082B">
      <w:r>
        <w:t>&lt;&lt;Edit the titles of these subsections with your specific names&gt;&gt;</w:t>
      </w:r>
    </w:p>
    <w:p w14:paraId="7F89987D" w14:textId="77777777" w:rsidR="0008082B" w:rsidRPr="003A722E" w:rsidRDefault="0008082B" w:rsidP="0008082B">
      <w:pPr>
        <w:tabs>
          <w:tab w:val="left" w:pos="7952"/>
        </w:tabs>
        <w:rPr>
          <w:i/>
          <w:iCs/>
        </w:rPr>
      </w:pPr>
      <w:r>
        <w:rPr>
          <w:noProof/>
        </w:rPr>
        <w:pict w14:anchorId="135A7B56">
          <v:shape id="_x0000_s2104" type="#_x0000_t75" style="position:absolute;left:0;text-align:left;margin-left:164.9pt;margin-top:32.4pt;width:163.2pt;height:139.6pt;z-index:14">
            <v:imagedata r:id="rId23" o:title=""/>
            <w10:wrap type="square"/>
          </v:shape>
        </w:pict>
      </w:r>
      <w:r>
        <w:t>&gt;&gt;</w:t>
      </w:r>
      <w:r>
        <w:tab/>
        <w:t>&lt;&lt;REMOVE</w:t>
      </w:r>
    </w:p>
    <w:p w14:paraId="5CABDEA2" w14:textId="11902C5B" w:rsidR="0008082B" w:rsidRDefault="0008082B" w:rsidP="0008082B"/>
    <w:p w14:paraId="4888C3FE" w14:textId="77777777" w:rsidR="0008082B" w:rsidRDefault="0008082B" w:rsidP="0008082B"/>
    <w:p w14:paraId="41D3CAA1" w14:textId="77777777" w:rsidR="0008082B" w:rsidRDefault="0008082B" w:rsidP="0008082B">
      <w:r>
        <w:rPr>
          <w:noProof/>
        </w:rPr>
        <w:pict w14:anchorId="113A60FF">
          <v:shape id="_x0000_s2105" type="#_x0000_t202" style="position:absolute;left:0;text-align:left;margin-left:176.2pt;margin-top:73.9pt;width:135pt;height:26.95pt;z-index:15;visibility:visible;mso-wrap-distance-top:3.6pt;mso-wrap-distance-bottom:3.6pt;mso-width-relative:margin;mso-height-relative:margin">
            <v:textbox style="mso-next-textbox:#_x0000_s2105" inset="0,0,0,0">
              <w:txbxContent>
                <w:p w14:paraId="63D5C7B8" w14:textId="77777777" w:rsidR="0008082B" w:rsidRDefault="0008082B" w:rsidP="0008082B">
                  <w:pPr>
                    <w:pStyle w:val="Figure"/>
                  </w:pPr>
                  <w:bookmarkStart w:id="41" w:name="_Toc89355473"/>
                  <w:r>
                    <w:t>view of the block.</w:t>
                  </w:r>
                </w:p>
                <w:p w14:paraId="1B5BC1BA" w14:textId="77777777" w:rsidR="0008082B" w:rsidRDefault="0008082B" w:rsidP="0008082B"/>
                <w:p w14:paraId="2A23B4EB" w14:textId="77777777" w:rsidR="0008082B" w:rsidRDefault="0008082B"/>
                <w:p w14:paraId="79F261FF" w14:textId="36E065A0" w:rsidR="0008082B" w:rsidRDefault="00CC4601" w:rsidP="0008082B">
                  <w:pPr>
                    <w:pStyle w:val="Figure"/>
                  </w:pPr>
                  <w:r>
                    <w:t xml:space="preserve">view of the </w:t>
                  </w:r>
                  <w:proofErr w:type="spellStart"/>
                  <w:proofErr w:type="gramStart"/>
                  <w:r>
                    <w:t>block.</w:t>
                  </w:r>
                  <w:r w:rsidR="0008082B">
                    <w:t>view</w:t>
                  </w:r>
                  <w:proofErr w:type="spellEnd"/>
                  <w:proofErr w:type="gramEnd"/>
                  <w:r w:rsidR="0008082B">
                    <w:t xml:space="preserve"> of the block.</w:t>
                  </w:r>
                  <w:bookmarkEnd w:id="41"/>
                </w:p>
                <w:p w14:paraId="62A67C3B" w14:textId="77777777" w:rsidR="0008082B" w:rsidRDefault="0008082B" w:rsidP="0008082B"/>
              </w:txbxContent>
            </v:textbox>
            <w10:wrap type="square"/>
          </v:shape>
        </w:pict>
      </w:r>
    </w:p>
    <w:p w14:paraId="751156C8" w14:textId="77777777" w:rsidR="0008082B" w:rsidRDefault="0008082B" w:rsidP="0008082B"/>
    <w:p w14:paraId="353B1DC2" w14:textId="77777777" w:rsidR="0008082B" w:rsidRDefault="0008082B" w:rsidP="0008082B"/>
    <w:p w14:paraId="37F172EB" w14:textId="77777777" w:rsidR="0008082B" w:rsidRDefault="0008082B" w:rsidP="0008082B">
      <w:r>
        <w:br w:type="page"/>
      </w:r>
    </w:p>
    <w:p w14:paraId="44D27A3C" w14:textId="6420FB9B" w:rsidR="0008082B" w:rsidRDefault="00552F9B" w:rsidP="0008082B">
      <w:r>
        <w:pict w14:anchorId="60615906">
          <v:shape id="_x0000_i1131" type="#_x0000_t75" style="width:460.5pt;height:171.75pt">
            <v:imagedata r:id="rId34" o:title=""/>
          </v:shape>
        </w:pict>
      </w:r>
    </w:p>
    <w:p w14:paraId="59A839F8" w14:textId="6BC003F5" w:rsidR="0008082B" w:rsidRPr="00946D00" w:rsidRDefault="0008082B" w:rsidP="0008082B"/>
    <w:p w14:paraId="25C4C7B2" w14:textId="77777777" w:rsidR="0008082B" w:rsidRDefault="0008082B" w:rsidP="0008082B">
      <w:r>
        <w:rPr>
          <w:noProof/>
        </w:rPr>
        <w:pict w14:anchorId="07A7C672">
          <v:shape id="_x0000_s2106" type="#_x0000_t202" style="position:absolute;left:0;text-align:left;margin-left:163.45pt;margin-top:6.15pt;width:135pt;height:26.95pt;z-index:16;visibility:visible;mso-wrap-distance-top:3.6pt;mso-wrap-distance-bottom:3.6pt;mso-width-relative:margin;mso-height-relative:margin">
            <v:textbox style="mso-next-textbox:#_x0000_s2106" inset="0,0,0,0">
              <w:txbxContent>
                <w:p w14:paraId="2BCDBD09" w14:textId="77777777" w:rsidR="0008082B" w:rsidRDefault="0008082B" w:rsidP="0008082B">
                  <w:pPr>
                    <w:pStyle w:val="Table"/>
                  </w:pPr>
                  <w:r>
                    <w:t>Block interface.</w:t>
                  </w:r>
                </w:p>
                <w:p w14:paraId="0ED9C376" w14:textId="77777777" w:rsidR="0008082B" w:rsidRDefault="0008082B" w:rsidP="0008082B"/>
                <w:p w14:paraId="532C3A64" w14:textId="77777777" w:rsidR="0008082B" w:rsidRDefault="0008082B"/>
                <w:p w14:paraId="27F8C25F" w14:textId="62C8F4D4" w:rsidR="0008082B" w:rsidRDefault="0008082B" w:rsidP="0008082B">
                  <w:pPr>
                    <w:pStyle w:val="Table"/>
                  </w:pPr>
                  <w:r>
                    <w:t xml:space="preserve">view of the </w:t>
                  </w:r>
                  <w:proofErr w:type="spellStart"/>
                  <w:proofErr w:type="gramStart"/>
                  <w:r>
                    <w:t>block.Block</w:t>
                  </w:r>
                  <w:proofErr w:type="spellEnd"/>
                  <w:proofErr w:type="gramEnd"/>
                  <w:r>
                    <w:t xml:space="preserve"> interface.</w:t>
                  </w:r>
                </w:p>
                <w:p w14:paraId="0D456F50" w14:textId="77777777" w:rsidR="0008082B" w:rsidRDefault="0008082B" w:rsidP="0008082B"/>
              </w:txbxContent>
            </v:textbox>
            <w10:wrap type="square"/>
          </v:shape>
        </w:pict>
      </w:r>
    </w:p>
    <w:p w14:paraId="092DC106" w14:textId="77777777" w:rsidR="0008082B" w:rsidRPr="00C219EA" w:rsidRDefault="0008082B" w:rsidP="0008082B">
      <w:pPr>
        <w:pStyle w:val="Heading3"/>
      </w:pPr>
      <w:r>
        <w:t>Block Diagram</w:t>
      </w:r>
    </w:p>
    <w:p w14:paraId="3B52AFFD" w14:textId="0B1B4BA1" w:rsidR="0008082B" w:rsidRDefault="0008082B" w:rsidP="0008082B">
      <w:r>
        <w:t>&lt;&lt; Simply copy/paste the Heading 2 line and rename it if you need more subsections that what is here. &gt;&gt;</w:t>
      </w:r>
    </w:p>
    <w:p w14:paraId="7B372A01" w14:textId="29BC9397" w:rsidR="00552F9B" w:rsidRDefault="00552F9B" w:rsidP="0008082B">
      <w:r>
        <w:pict w14:anchorId="241C223C">
          <v:shape id="_x0000_i1134" type="#_x0000_t75" style="width:522.4pt;height:129pt">
            <v:imagedata r:id="rId35" o:title=""/>
          </v:shape>
        </w:pict>
      </w:r>
    </w:p>
    <w:p w14:paraId="1B796393" w14:textId="494BC7A7" w:rsidR="002D7117" w:rsidRDefault="002D7117" w:rsidP="0008082B">
      <w:r>
        <w:rPr>
          <w:noProof/>
        </w:rPr>
        <w:pict w14:anchorId="6FDA2049">
          <v:shape id="_x0000_s2129" type="#_x0000_t202" style="position:absolute;left:0;text-align:left;margin-left:155.25pt;margin-top:31.75pt;width:135pt;height:26.95pt;z-index:24;visibility:visible;mso-wrap-distance-top:3.6pt;mso-wrap-distance-bottom:3.6pt;mso-width-relative:margin;mso-height-relative:margin">
            <v:textbox style="mso-next-textbox:#_x0000_s2129" inset="0,0,0,0">
              <w:txbxContent>
                <w:p w14:paraId="09FE4DA3" w14:textId="77777777" w:rsidR="002D7117" w:rsidRDefault="002D7117" w:rsidP="002D7117">
                  <w:pPr>
                    <w:pStyle w:val="Figure"/>
                  </w:pPr>
                  <w:bookmarkStart w:id="42" w:name="_Toc89355474"/>
                  <w:r>
                    <w:t>view of the block.</w:t>
                  </w:r>
                </w:p>
                <w:p w14:paraId="7BF520BB" w14:textId="77777777" w:rsidR="002D7117" w:rsidRDefault="002D7117" w:rsidP="002D7117"/>
                <w:p w14:paraId="05F5A0D2" w14:textId="77777777" w:rsidR="002D7117" w:rsidRDefault="002D7117"/>
                <w:p w14:paraId="1FEFAB95" w14:textId="77777777" w:rsidR="002D7117" w:rsidRDefault="002D7117" w:rsidP="002D7117">
                  <w:pPr>
                    <w:pStyle w:val="Figure"/>
                  </w:pPr>
                  <w:r>
                    <w:t xml:space="preserve">view of the </w:t>
                  </w:r>
                  <w:proofErr w:type="spellStart"/>
                  <w:proofErr w:type="gramStart"/>
                  <w:r>
                    <w:t>block.view</w:t>
                  </w:r>
                  <w:proofErr w:type="spellEnd"/>
                  <w:proofErr w:type="gramEnd"/>
                  <w:r>
                    <w:t xml:space="preserve"> of the block.</w:t>
                  </w:r>
                  <w:bookmarkEnd w:id="42"/>
                </w:p>
                <w:p w14:paraId="489630CB" w14:textId="77777777" w:rsidR="002D7117" w:rsidRDefault="002D7117" w:rsidP="002D7117"/>
              </w:txbxContent>
            </v:textbox>
            <w10:wrap type="square"/>
          </v:shape>
        </w:pict>
      </w:r>
    </w:p>
    <w:p w14:paraId="26ACB340" w14:textId="4A6555C6" w:rsidR="002D7117" w:rsidRDefault="002D7117" w:rsidP="0008082B"/>
    <w:p w14:paraId="2C985743" w14:textId="42AE7F88" w:rsidR="002D7117" w:rsidRDefault="002D7117" w:rsidP="0008082B"/>
    <w:p w14:paraId="3B5F61EB" w14:textId="553C4238" w:rsidR="002D7117" w:rsidRDefault="002D7117" w:rsidP="0008082B"/>
    <w:p w14:paraId="03C553FC" w14:textId="4433A4C4" w:rsidR="002D7117" w:rsidRDefault="002D7117" w:rsidP="0008082B"/>
    <w:p w14:paraId="0C44D237" w14:textId="474147BF" w:rsidR="002D7117" w:rsidRDefault="002D7117" w:rsidP="0008082B"/>
    <w:p w14:paraId="2E6A33F8" w14:textId="77777777" w:rsidR="002D7117" w:rsidRDefault="002D7117" w:rsidP="0008082B"/>
    <w:p w14:paraId="6E364836" w14:textId="66CA9081" w:rsidR="0008082B" w:rsidRPr="00C219EA" w:rsidRDefault="00DD66C8" w:rsidP="0008082B">
      <w:pPr>
        <w:pStyle w:val="Heading3"/>
      </w:pPr>
      <w:r>
        <w:t>Flow Diagram</w:t>
      </w:r>
    </w:p>
    <w:p w14:paraId="337D2E83" w14:textId="3B5872CE" w:rsidR="0008082B" w:rsidRDefault="0008082B" w:rsidP="0008082B">
      <w:r>
        <w:t>&lt;&lt; Delete the Heading 2 lines you don’t need. &gt;&gt;</w:t>
      </w:r>
    </w:p>
    <w:p w14:paraId="658C5D88" w14:textId="5C4C2350" w:rsidR="00552F9B" w:rsidRDefault="00552F9B" w:rsidP="0008082B">
      <w:r>
        <w:pict w14:anchorId="7D5B2D61">
          <v:shape id="_x0000_i1135" type="#_x0000_t75" style="width:523.15pt;height:224.25pt">
            <v:imagedata r:id="rId36" o:title=""/>
          </v:shape>
        </w:pict>
      </w:r>
    </w:p>
    <w:p w14:paraId="4B392E23" w14:textId="4276E06C" w:rsidR="002D7117" w:rsidRDefault="002D7117" w:rsidP="0008082B">
      <w:r>
        <w:rPr>
          <w:noProof/>
        </w:rPr>
        <w:pict w14:anchorId="6FDA2049">
          <v:shape id="_x0000_s2130" type="#_x0000_t202" style="position:absolute;left:0;text-align:left;margin-left:155.95pt;margin-top:24.95pt;width:135pt;height:26.95pt;z-index:25;visibility:visible;mso-wrap-distance-top:3.6pt;mso-wrap-distance-bottom:3.6pt;mso-width-relative:margin;mso-height-relative:margin">
            <v:textbox style="mso-next-textbox:#_x0000_s2130" inset="0,0,0,0">
              <w:txbxContent>
                <w:p w14:paraId="17FB8295" w14:textId="77777777" w:rsidR="002D7117" w:rsidRDefault="002D7117" w:rsidP="002D7117">
                  <w:pPr>
                    <w:pStyle w:val="Figure"/>
                  </w:pPr>
                  <w:bookmarkStart w:id="43" w:name="_Toc89355475"/>
                  <w:r>
                    <w:t>view of the block.</w:t>
                  </w:r>
                  <w:bookmarkEnd w:id="43"/>
                </w:p>
                <w:p w14:paraId="26CD42A8" w14:textId="77777777" w:rsidR="002D7117" w:rsidRDefault="002D7117" w:rsidP="002D7117"/>
              </w:txbxContent>
            </v:textbox>
            <w10:wrap type="square"/>
          </v:shape>
        </w:pict>
      </w:r>
    </w:p>
    <w:p w14:paraId="3C72C8FA" w14:textId="4594827E" w:rsidR="002D7117" w:rsidRDefault="002D7117" w:rsidP="0008082B"/>
    <w:p w14:paraId="646E2AD5" w14:textId="77777777" w:rsidR="0008082B" w:rsidRDefault="0008082B" w:rsidP="0008082B">
      <w:pPr>
        <w:pStyle w:val="Heading3"/>
      </w:pPr>
      <w:r>
        <w:t>&lt;&lt; component/feature #4 name&gt;&gt;</w:t>
      </w:r>
    </w:p>
    <w:p w14:paraId="716E2603" w14:textId="4D976780" w:rsidR="0008082B" w:rsidRDefault="0008082B" w:rsidP="0008082B">
      <w:r>
        <w:t xml:space="preserve">&lt;&lt; For any figures, number them sequentially, and copy/paste them into the document.  Use </w:t>
      </w:r>
      <w:proofErr w:type="spellStart"/>
      <w:r>
        <w:t>Hdl</w:t>
      </w:r>
      <w:proofErr w:type="spellEnd"/>
      <w:r>
        <w:t xml:space="preserve"> Designer OLE drag and drop for drawing diagrams instead of Word’s drawing </w:t>
      </w:r>
      <w:proofErr w:type="gramStart"/>
      <w:r>
        <w:t>tools..</w:t>
      </w:r>
      <w:proofErr w:type="gramEnd"/>
      <w:r>
        <w:t xml:space="preserve"> &gt;&gt;</w:t>
      </w:r>
    </w:p>
    <w:p w14:paraId="68F17D22" w14:textId="77777777" w:rsidR="0008082B" w:rsidRDefault="0008082B" w:rsidP="00C219EA">
      <w:pPr>
        <w:pStyle w:val="Header"/>
        <w:tabs>
          <w:tab w:val="clear" w:pos="4320"/>
          <w:tab w:val="clear" w:pos="8640"/>
        </w:tabs>
      </w:pPr>
    </w:p>
    <w:p w14:paraId="67807586" w14:textId="77777777" w:rsidR="0008082B" w:rsidRDefault="0008082B" w:rsidP="00C219EA">
      <w:pPr>
        <w:pStyle w:val="Header"/>
        <w:tabs>
          <w:tab w:val="clear" w:pos="4320"/>
          <w:tab w:val="clear" w:pos="8640"/>
        </w:tabs>
      </w:pPr>
    </w:p>
    <w:p w14:paraId="4B0DEFAB" w14:textId="6240B584" w:rsidR="00C219EA" w:rsidRDefault="008B17DA" w:rsidP="00C219EA">
      <w:pPr>
        <w:pStyle w:val="Header"/>
        <w:tabs>
          <w:tab w:val="clear" w:pos="4320"/>
          <w:tab w:val="clear" w:pos="8640"/>
        </w:tabs>
      </w:pPr>
      <w:r>
        <w:tab/>
      </w:r>
      <w:r>
        <w:tab/>
      </w:r>
    </w:p>
    <w:p w14:paraId="70B03DD2" w14:textId="77777777" w:rsidR="00C219EA" w:rsidRDefault="00C219EA" w:rsidP="00C219EA">
      <w:pPr>
        <w:pStyle w:val="Header"/>
        <w:tabs>
          <w:tab w:val="clear" w:pos="4320"/>
          <w:tab w:val="clear" w:pos="8640"/>
        </w:tabs>
      </w:pPr>
    </w:p>
    <w:p w14:paraId="3440A52A" w14:textId="08FC23B8" w:rsidR="00C219EA" w:rsidRDefault="000578BA" w:rsidP="00166B34">
      <w:pPr>
        <w:pStyle w:val="Heading1"/>
      </w:pPr>
      <w:r>
        <w:lastRenderedPageBreak/>
        <w:t xml:space="preserve">Rules in design checker </w:t>
      </w:r>
    </w:p>
    <w:p w14:paraId="4BF2FEE5" w14:textId="0B2B74B8" w:rsidR="00552F9B" w:rsidRDefault="00552F9B" w:rsidP="00552F9B">
      <w:pPr>
        <w:pStyle w:val="Heading2"/>
      </w:pPr>
      <w:r>
        <w:t>Errors</w:t>
      </w:r>
    </w:p>
    <w:p w14:paraId="1D297F27" w14:textId="2B44A671" w:rsidR="00552F9B" w:rsidRDefault="00552F9B" w:rsidP="00552F9B">
      <w:pPr>
        <w:pStyle w:val="Heading3"/>
      </w:pPr>
      <w:proofErr w:type="spellStart"/>
      <w:r>
        <w:t>Rst</w:t>
      </w:r>
      <w:proofErr w:type="spellEnd"/>
      <w:r>
        <w:t xml:space="preserve"> error</w:t>
      </w:r>
    </w:p>
    <w:p w14:paraId="03B20151" w14:textId="57EC5807" w:rsidR="00552F9B" w:rsidRPr="00552F9B" w:rsidRDefault="00552F9B" w:rsidP="00552F9B">
      <w:r>
        <w:pict w14:anchorId="057C7092">
          <v:shape id="_x0000_i1136" type="#_x0000_t75" style="width:523.15pt;height:89.65pt">
            <v:imagedata r:id="rId37" o:title=""/>
          </v:shape>
        </w:pict>
      </w:r>
    </w:p>
    <w:p w14:paraId="1217059A" w14:textId="77777777" w:rsidR="00552F9B" w:rsidRDefault="00552F9B" w:rsidP="00E9729A">
      <w:pPr>
        <w:pStyle w:val="Text"/>
      </w:pPr>
      <w:r>
        <w:t>Error that was allowed to waver because that not need to show</w:t>
      </w:r>
    </w:p>
    <w:p w14:paraId="2F0D0A1C" w14:textId="7C45ED46" w:rsidR="00C5593E" w:rsidRDefault="00552F9B" w:rsidP="00552F9B">
      <w:pPr>
        <w:pStyle w:val="Heading3"/>
      </w:pPr>
      <w:r>
        <w:t>Size error</w:t>
      </w:r>
      <w:r w:rsidR="00C219EA">
        <w:t xml:space="preserve"> </w:t>
      </w:r>
      <w:bookmarkEnd w:id="0"/>
      <w:bookmarkEnd w:id="11"/>
      <w:bookmarkEnd w:id="12"/>
      <w:bookmarkEnd w:id="13"/>
      <w:bookmarkEnd w:id="14"/>
      <w:bookmarkEnd w:id="15"/>
      <w:bookmarkEnd w:id="16"/>
    </w:p>
    <w:p w14:paraId="2249A373" w14:textId="1B5311D0" w:rsidR="00C5593E" w:rsidRDefault="009741AA" w:rsidP="009741AA">
      <w:r>
        <w:pict w14:anchorId="204E87B8">
          <v:shape id="_x0000_i1197" type="#_x0000_t75" style="width:520.9pt;height:114.75pt">
            <v:imagedata r:id="rId38" o:title=""/>
          </v:shape>
        </w:pict>
      </w:r>
    </w:p>
    <w:p w14:paraId="6E93D496" w14:textId="4E402DA3" w:rsidR="009741AA" w:rsidRDefault="00552F9B" w:rsidP="009741AA">
      <w:pPr>
        <w:pStyle w:val="Text"/>
        <w:jc w:val="left"/>
      </w:pPr>
      <w:r>
        <w:t xml:space="preserve">As we can see even though that say we have wrong bit </w:t>
      </w:r>
      <w:r w:rsidR="009741AA">
        <w:t xml:space="preserve">amount we can </w:t>
      </w:r>
      <w:proofErr w:type="spellStart"/>
      <w:r w:rsidR="009741AA">
        <w:t>se</w:t>
      </w:r>
      <w:proofErr w:type="spellEnd"/>
      <w:r w:rsidR="009741AA">
        <w:t xml:space="preserve"> ethe even on both sides</w:t>
      </w:r>
      <w:r w:rsidR="009741AA">
        <w:br/>
        <w:t xml:space="preserve">[DATA_WIDTH-1:0] = DATA_WIDTH </w:t>
      </w:r>
      <w:proofErr w:type="gramStart"/>
      <w:r w:rsidR="009741AA">
        <w:t>amount</w:t>
      </w:r>
      <w:proofErr w:type="gramEnd"/>
      <w:r w:rsidR="009741AA">
        <w:t xml:space="preserve"> of bits</w:t>
      </w:r>
      <w:r w:rsidR="009741AA">
        <w:br/>
        <w:t>Data in pad is 32 bit</w:t>
      </w:r>
      <w:r w:rsidR="009741AA">
        <w:br/>
        <w:t xml:space="preserve">so 32 = </w:t>
      </w:r>
      <w:r w:rsidR="009741AA">
        <w:t>DATA_WIDTH</w:t>
      </w:r>
      <w:r w:rsidR="009741AA">
        <w:t xml:space="preserve"> – (32 – </w:t>
      </w:r>
      <w:r w:rsidR="009741AA">
        <w:t>DATA_WIDTH</w:t>
      </w:r>
      <w:r w:rsidR="009741AA">
        <w:t>) = 32 bits</w:t>
      </w:r>
    </w:p>
    <w:p w14:paraId="0F23AF58" w14:textId="670A7060" w:rsidR="009741AA" w:rsidRDefault="009741AA" w:rsidP="009741AA">
      <w:pPr>
        <w:pStyle w:val="Text"/>
        <w:jc w:val="left"/>
      </w:pPr>
    </w:p>
    <w:p w14:paraId="72BB3B66" w14:textId="59E79D83" w:rsidR="009741AA" w:rsidRDefault="009741AA" w:rsidP="009741AA">
      <w:pPr>
        <w:pStyle w:val="Text"/>
        <w:jc w:val="left"/>
      </w:pPr>
    </w:p>
    <w:p w14:paraId="25928CD3" w14:textId="02313327" w:rsidR="00AC1F14" w:rsidRDefault="00AC1F14" w:rsidP="009741AA">
      <w:pPr>
        <w:pStyle w:val="Text"/>
        <w:jc w:val="left"/>
      </w:pPr>
    </w:p>
    <w:p w14:paraId="348410FF" w14:textId="77777777" w:rsidR="00AC1F14" w:rsidRDefault="00AC1F14" w:rsidP="009741AA">
      <w:pPr>
        <w:pStyle w:val="Text"/>
        <w:jc w:val="left"/>
      </w:pPr>
    </w:p>
    <w:p w14:paraId="1ED1C317" w14:textId="5F4FDDF7" w:rsidR="009741AA" w:rsidRDefault="009741AA" w:rsidP="009741AA">
      <w:pPr>
        <w:pStyle w:val="Heading2"/>
      </w:pPr>
      <w:r>
        <w:lastRenderedPageBreak/>
        <w:t>Warning</w:t>
      </w:r>
    </w:p>
    <w:p w14:paraId="16032A2B" w14:textId="3F665741" w:rsidR="00AC1F14" w:rsidRPr="00AC1F14" w:rsidRDefault="00AC1F14" w:rsidP="00AC1F14">
      <w:pPr>
        <w:pStyle w:val="Text"/>
        <w:ind w:left="0"/>
      </w:pPr>
      <w:r>
        <w:pict w14:anchorId="10343F20">
          <v:shape id="_x0000_i1205" type="#_x0000_t75" style="width:523.15pt;height:109.5pt">
            <v:imagedata r:id="rId39" o:title=""/>
          </v:shape>
        </w:pict>
      </w:r>
    </w:p>
    <w:p w14:paraId="787FCCFA" w14:textId="324E1B87" w:rsidR="00AC1F14" w:rsidRPr="00AC1F14" w:rsidRDefault="00AC1F14" w:rsidP="00AC1F14">
      <w:pPr>
        <w:pStyle w:val="Text"/>
        <w:jc w:val="left"/>
      </w:pPr>
      <w:r>
        <w:t>We keep those values for when the CPU reads from the registers, but we don’t use them inside the top</w:t>
      </w:r>
      <w:r>
        <w:t xml:space="preserve"> </w:t>
      </w:r>
      <w:proofErr w:type="gramStart"/>
      <w:r>
        <w:t>structure .</w:t>
      </w:r>
      <w:proofErr w:type="gramEnd"/>
    </w:p>
    <w:p w14:paraId="7C282945" w14:textId="0BB3EA68" w:rsidR="009741AA" w:rsidRDefault="009741AA" w:rsidP="009741AA">
      <w:pPr>
        <w:pStyle w:val="Text"/>
        <w:ind w:left="0"/>
      </w:pPr>
    </w:p>
    <w:p w14:paraId="10321252" w14:textId="2BB91916" w:rsidR="009741AA" w:rsidRPr="009741AA" w:rsidRDefault="009741AA" w:rsidP="009741AA">
      <w:pPr>
        <w:pStyle w:val="Text"/>
        <w:ind w:left="0"/>
      </w:pPr>
      <w:r>
        <w:tab/>
      </w:r>
    </w:p>
    <w:p w14:paraId="7E102CFE" w14:textId="77777777" w:rsidR="00404668" w:rsidRDefault="00F90AC9" w:rsidP="00F90AC9">
      <w:pPr>
        <w:pStyle w:val="Heading1"/>
      </w:pPr>
      <w:bookmarkStart w:id="44" w:name="_Toc175011772"/>
      <w:r>
        <w:t>Appendix</w:t>
      </w:r>
      <w:bookmarkEnd w:id="44"/>
    </w:p>
    <w:p w14:paraId="4D9B11A5" w14:textId="77777777" w:rsidR="00F90AC9" w:rsidRPr="00A969BB" w:rsidRDefault="00F90AC9" w:rsidP="00F90AC9">
      <w:pPr>
        <w:pStyle w:val="Heading2"/>
      </w:pPr>
      <w:bookmarkStart w:id="45" w:name="_Toc137564692"/>
      <w:bookmarkStart w:id="46" w:name="_Toc138512168"/>
      <w:bookmarkStart w:id="47" w:name="_Toc152302826"/>
      <w:bookmarkStart w:id="48" w:name="_Toc168727927"/>
      <w:bookmarkStart w:id="49" w:name="_Toc175011773"/>
      <w:r w:rsidRPr="00A969BB">
        <w:t>Terminology</w:t>
      </w:r>
      <w:bookmarkEnd w:id="45"/>
      <w:bookmarkEnd w:id="46"/>
      <w:bookmarkEnd w:id="47"/>
      <w:bookmarkEnd w:id="48"/>
      <w:bookmarkEnd w:id="49"/>
    </w:p>
    <w:p w14:paraId="5100CD11" w14:textId="0EF9E0D3" w:rsidR="00F90AC9" w:rsidRDefault="00F90AC9" w:rsidP="00F90AC9">
      <w:pPr>
        <w:rPr>
          <w:rFonts w:cs="Arial"/>
        </w:rPr>
      </w:pPr>
      <w:r w:rsidRPr="00CA3A2B">
        <w:rPr>
          <w:rFonts w:cs="Arial"/>
          <w:b/>
          <w:bCs/>
        </w:rPr>
        <w:t>LSB</w:t>
      </w:r>
      <w:r>
        <w:rPr>
          <w:rFonts w:cs="Arial"/>
        </w:rPr>
        <w:tab/>
      </w:r>
      <w:r>
        <w:rPr>
          <w:rFonts w:cs="Arial"/>
        </w:rPr>
        <w:tab/>
        <w:t>-</w:t>
      </w:r>
      <w:r>
        <w:rPr>
          <w:rFonts w:cs="Arial"/>
        </w:rPr>
        <w:tab/>
        <w:t>Least Significant Bit</w:t>
      </w:r>
    </w:p>
    <w:p w14:paraId="26C7F51F" w14:textId="77777777" w:rsidR="00F90AC9" w:rsidRDefault="00F90AC9" w:rsidP="00F90AC9">
      <w:pPr>
        <w:rPr>
          <w:rFonts w:cs="Arial"/>
        </w:rPr>
      </w:pPr>
      <w:r w:rsidRPr="00E0208A">
        <w:rPr>
          <w:rFonts w:cs="Arial"/>
          <w:b/>
          <w:bCs/>
        </w:rPr>
        <w:t>TBR</w:t>
      </w:r>
      <w:r>
        <w:rPr>
          <w:rFonts w:cs="Arial"/>
        </w:rPr>
        <w:tab/>
      </w:r>
      <w:r>
        <w:rPr>
          <w:rFonts w:cs="Arial"/>
        </w:rPr>
        <w:tab/>
        <w:t>-</w:t>
      </w:r>
      <w:r>
        <w:rPr>
          <w:rFonts w:cs="Arial"/>
        </w:rPr>
        <w:tab/>
        <w:t>To Be Reviewed</w:t>
      </w:r>
    </w:p>
    <w:p w14:paraId="601367F9" w14:textId="77777777" w:rsidR="00F90AC9" w:rsidRDefault="00F90AC9" w:rsidP="00F90AC9">
      <w:pPr>
        <w:rPr>
          <w:rFonts w:cs="Arial"/>
        </w:rPr>
      </w:pPr>
      <w:r w:rsidRPr="00E0208A">
        <w:rPr>
          <w:rFonts w:cs="Arial"/>
          <w:b/>
          <w:bCs/>
        </w:rPr>
        <w:t>TB</w:t>
      </w:r>
      <w:r>
        <w:rPr>
          <w:rFonts w:cs="Arial"/>
          <w:b/>
          <w:bCs/>
        </w:rPr>
        <w:t>D</w:t>
      </w:r>
      <w:r>
        <w:rPr>
          <w:rFonts w:cs="Arial"/>
        </w:rPr>
        <w:tab/>
      </w:r>
      <w:r>
        <w:rPr>
          <w:rFonts w:cs="Arial"/>
        </w:rPr>
        <w:tab/>
        <w:t>-</w:t>
      </w:r>
      <w:r>
        <w:rPr>
          <w:rFonts w:cs="Arial"/>
        </w:rPr>
        <w:tab/>
        <w:t>To Be Defined</w:t>
      </w:r>
    </w:p>
    <w:p w14:paraId="6388A0C2" w14:textId="77777777" w:rsidR="005B1866" w:rsidRDefault="005B1866" w:rsidP="00F90AC9">
      <w:pPr>
        <w:rPr>
          <w:rFonts w:cs="Arial"/>
        </w:rPr>
      </w:pPr>
    </w:p>
    <w:p w14:paraId="0B8C227F" w14:textId="77777777" w:rsidR="005B1866" w:rsidRDefault="005B1866" w:rsidP="005B1866">
      <w:pPr>
        <w:pStyle w:val="Heading2"/>
      </w:pPr>
      <w:bookmarkStart w:id="50" w:name="_Toc175011774"/>
      <w:r>
        <w:t>References</w:t>
      </w:r>
      <w:bookmarkEnd w:id="50"/>
    </w:p>
    <w:p w14:paraId="1A142AD2" w14:textId="77777777" w:rsidR="005B1866" w:rsidRDefault="005B1866" w:rsidP="005B1866">
      <w:pPr>
        <w:pStyle w:val="Header"/>
        <w:tabs>
          <w:tab w:val="clear" w:pos="4320"/>
          <w:tab w:val="clear" w:pos="8640"/>
        </w:tabs>
      </w:pPr>
    </w:p>
    <w:p w14:paraId="12BB751C" w14:textId="77777777" w:rsidR="005B1866" w:rsidRDefault="005B1866" w:rsidP="005B1866">
      <w:pPr>
        <w:pStyle w:val="Header"/>
        <w:tabs>
          <w:tab w:val="clear" w:pos="4320"/>
          <w:tab w:val="clear" w:pos="8640"/>
        </w:tabs>
      </w:pPr>
      <w:r>
        <w:t xml:space="preserve">&lt;&lt;I expect your team’s work to make appropriate citing of relevant literature—whether it is product manuals, the text, or other works you have read or consulted </w:t>
      </w:r>
      <w:proofErr w:type="gramStart"/>
      <w:r>
        <w:t>in order to</w:t>
      </w:r>
      <w:proofErr w:type="gramEnd"/>
      <w:r>
        <w:t xml:space="preserve"> do the project.  If you don’t have any references, then leave the section blank. &gt;&gt;</w:t>
      </w:r>
    </w:p>
    <w:p w14:paraId="3C887D34" w14:textId="77777777" w:rsidR="005B1866" w:rsidRDefault="005B1866" w:rsidP="005B1866">
      <w:pPr>
        <w:pStyle w:val="Header"/>
        <w:tabs>
          <w:tab w:val="clear" w:pos="4320"/>
          <w:tab w:val="clear" w:pos="8640"/>
        </w:tabs>
      </w:pPr>
    </w:p>
    <w:p w14:paraId="5B37F90C" w14:textId="77777777" w:rsidR="00E14D49" w:rsidRPr="00F90AC9" w:rsidRDefault="00E14D49" w:rsidP="00F90AC9"/>
    <w:sectPr w:rsidR="00E14D49" w:rsidRPr="00F90AC9">
      <w:headerReference w:type="default" r:id="rId40"/>
      <w:footerReference w:type="default" r:id="rId41"/>
      <w:pgSz w:w="11909" w:h="16834" w:code="9"/>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6B394" w14:textId="77777777" w:rsidR="00577EF4" w:rsidRDefault="00577EF4">
      <w:r>
        <w:separator/>
      </w:r>
    </w:p>
  </w:endnote>
  <w:endnote w:type="continuationSeparator" w:id="0">
    <w:p w14:paraId="310536AC" w14:textId="77777777" w:rsidR="00577EF4" w:rsidRDefault="00577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Imago Book">
    <w:altName w:val="Times New Roman"/>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06" w:type="dxa"/>
      <w:tblInd w:w="250" w:type="dxa"/>
      <w:tblLayout w:type="fixed"/>
      <w:tblLook w:val="0000" w:firstRow="0" w:lastRow="0" w:firstColumn="0" w:lastColumn="0" w:noHBand="0" w:noVBand="0"/>
    </w:tblPr>
    <w:tblGrid>
      <w:gridCol w:w="2378"/>
      <w:gridCol w:w="3420"/>
      <w:gridCol w:w="1998"/>
      <w:gridCol w:w="1276"/>
      <w:gridCol w:w="1134"/>
    </w:tblGrid>
    <w:tr w:rsidR="005327B6" w14:paraId="74730590" w14:textId="77777777">
      <w:trPr>
        <w:cantSplit/>
      </w:trPr>
      <w:tc>
        <w:tcPr>
          <w:tcW w:w="2378" w:type="dxa"/>
          <w:tcBorders>
            <w:top w:val="single" w:sz="12" w:space="0" w:color="808080"/>
            <w:left w:val="single" w:sz="4" w:space="0" w:color="808080"/>
            <w:bottom w:val="single" w:sz="4" w:space="0" w:color="808080"/>
            <w:right w:val="single" w:sz="4" w:space="0" w:color="808080"/>
          </w:tcBorders>
        </w:tcPr>
        <w:p w14:paraId="7763A8C4" w14:textId="77777777" w:rsidR="005327B6" w:rsidRDefault="005327B6">
          <w:pPr>
            <w:pStyle w:val="TableText"/>
            <w:spacing w:before="20" w:after="20"/>
            <w:rPr>
              <w:rFonts w:ascii="Arial Narrow" w:hAnsi="Arial Narrow" w:cs="Arial Narrow"/>
              <w:sz w:val="20"/>
              <w:szCs w:val="20"/>
            </w:rPr>
          </w:pPr>
          <w:r>
            <w:rPr>
              <w:rFonts w:ascii="Arial Narrow" w:hAnsi="Arial Narrow" w:cs="Arial Narrow"/>
              <w:sz w:val="20"/>
              <w:szCs w:val="20"/>
            </w:rPr>
            <w:t>Classification:</w:t>
          </w:r>
        </w:p>
      </w:tc>
      <w:tc>
        <w:tcPr>
          <w:tcW w:w="3420" w:type="dxa"/>
          <w:tcBorders>
            <w:top w:val="single" w:sz="12" w:space="0" w:color="808080"/>
            <w:left w:val="single" w:sz="4" w:space="0" w:color="808080"/>
            <w:bottom w:val="single" w:sz="4" w:space="0" w:color="808080"/>
            <w:right w:val="single" w:sz="4" w:space="0" w:color="808080"/>
          </w:tcBorders>
        </w:tcPr>
        <w:p w14:paraId="454E6F93" w14:textId="77777777" w:rsidR="005327B6" w:rsidRDefault="005327B6">
          <w:pPr>
            <w:pStyle w:val="TableText"/>
            <w:spacing w:before="20" w:after="20"/>
            <w:rPr>
              <w:rFonts w:ascii="Arial Narrow" w:hAnsi="Arial Narrow" w:cs="Arial Narrow"/>
              <w:b/>
              <w:bCs/>
              <w:sz w:val="20"/>
              <w:szCs w:val="20"/>
            </w:rPr>
          </w:pPr>
          <w:r>
            <w:rPr>
              <w:rFonts w:ascii="Arial Narrow" w:hAnsi="Arial Narrow" w:cs="Arial Narrow"/>
              <w:b/>
              <w:bCs/>
              <w:sz w:val="20"/>
              <w:szCs w:val="20"/>
            </w:rPr>
            <w:t>Template Title:</w:t>
          </w:r>
        </w:p>
      </w:tc>
      <w:tc>
        <w:tcPr>
          <w:tcW w:w="1998" w:type="dxa"/>
          <w:tcBorders>
            <w:top w:val="single" w:sz="12" w:space="0" w:color="808080"/>
            <w:left w:val="single" w:sz="4" w:space="0" w:color="808080"/>
            <w:bottom w:val="single" w:sz="4" w:space="0" w:color="808080"/>
            <w:right w:val="single" w:sz="4" w:space="0" w:color="808080"/>
          </w:tcBorders>
        </w:tcPr>
        <w:p w14:paraId="6D1B245B" w14:textId="77777777" w:rsidR="005327B6" w:rsidRDefault="005327B6">
          <w:pPr>
            <w:pStyle w:val="TableText"/>
            <w:spacing w:before="20" w:after="20"/>
            <w:rPr>
              <w:rFonts w:ascii="Arial Narrow" w:hAnsi="Arial Narrow" w:cs="Arial Narrow"/>
              <w:sz w:val="20"/>
              <w:szCs w:val="20"/>
            </w:rPr>
          </w:pPr>
          <w:r>
            <w:rPr>
              <w:rFonts w:ascii="Arial Narrow" w:hAnsi="Arial Narrow" w:cs="Arial Narrow"/>
              <w:sz w:val="20"/>
              <w:szCs w:val="20"/>
            </w:rPr>
            <w:t xml:space="preserve">Owner </w:t>
          </w:r>
        </w:p>
      </w:tc>
      <w:tc>
        <w:tcPr>
          <w:tcW w:w="1276" w:type="dxa"/>
          <w:tcBorders>
            <w:top w:val="single" w:sz="12" w:space="0" w:color="808080"/>
            <w:left w:val="single" w:sz="4" w:space="0" w:color="808080"/>
            <w:bottom w:val="single" w:sz="4" w:space="0" w:color="808080"/>
            <w:right w:val="single" w:sz="4" w:space="0" w:color="808080"/>
          </w:tcBorders>
        </w:tcPr>
        <w:p w14:paraId="454E9B9D" w14:textId="77777777" w:rsidR="005327B6" w:rsidRDefault="005327B6">
          <w:pPr>
            <w:pStyle w:val="TableText"/>
            <w:spacing w:before="20" w:after="20"/>
            <w:rPr>
              <w:rFonts w:ascii="Arial Narrow" w:hAnsi="Arial Narrow" w:cs="Arial Narrow"/>
              <w:sz w:val="20"/>
              <w:szCs w:val="20"/>
            </w:rPr>
          </w:pPr>
          <w:r>
            <w:rPr>
              <w:rFonts w:ascii="Arial Narrow" w:hAnsi="Arial Narrow" w:cs="Arial Narrow"/>
              <w:sz w:val="20"/>
              <w:szCs w:val="20"/>
            </w:rPr>
            <w:t>Creation Date</w:t>
          </w:r>
        </w:p>
      </w:tc>
      <w:tc>
        <w:tcPr>
          <w:tcW w:w="1134" w:type="dxa"/>
          <w:tcBorders>
            <w:top w:val="single" w:sz="12" w:space="0" w:color="808080"/>
            <w:left w:val="single" w:sz="4" w:space="0" w:color="808080"/>
            <w:bottom w:val="single" w:sz="4" w:space="0" w:color="808080"/>
            <w:right w:val="single" w:sz="4" w:space="0" w:color="808080"/>
          </w:tcBorders>
        </w:tcPr>
        <w:p w14:paraId="73B4A6E1" w14:textId="77777777" w:rsidR="005327B6" w:rsidRDefault="005327B6">
          <w:pPr>
            <w:pStyle w:val="TableText"/>
            <w:spacing w:before="20" w:after="20"/>
            <w:rPr>
              <w:rFonts w:ascii="Arial Narrow" w:hAnsi="Arial Narrow" w:cs="Arial Narrow"/>
              <w:sz w:val="20"/>
              <w:szCs w:val="20"/>
            </w:rPr>
          </w:pPr>
          <w:r>
            <w:rPr>
              <w:rFonts w:ascii="Arial Narrow" w:hAnsi="Arial Narrow" w:cs="Arial Narrow"/>
              <w:sz w:val="20"/>
              <w:szCs w:val="20"/>
            </w:rPr>
            <w:t>Page</w:t>
          </w:r>
        </w:p>
      </w:tc>
    </w:tr>
    <w:tr w:rsidR="005327B6" w14:paraId="556F1922" w14:textId="77777777">
      <w:trPr>
        <w:cantSplit/>
      </w:trPr>
      <w:tc>
        <w:tcPr>
          <w:tcW w:w="2378" w:type="dxa"/>
          <w:tcBorders>
            <w:top w:val="single" w:sz="4" w:space="0" w:color="808080"/>
            <w:left w:val="single" w:sz="4" w:space="0" w:color="808080"/>
            <w:bottom w:val="single" w:sz="4" w:space="0" w:color="808080"/>
            <w:right w:val="single" w:sz="4" w:space="0" w:color="808080"/>
          </w:tcBorders>
        </w:tcPr>
        <w:p w14:paraId="7BA96104" w14:textId="77777777" w:rsidR="005327B6" w:rsidRDefault="00E03BE2" w:rsidP="00070A26">
          <w:pPr>
            <w:pStyle w:val="TableText"/>
            <w:spacing w:before="20" w:after="20"/>
            <w:jc w:val="left"/>
            <w:rPr>
              <w:rFonts w:ascii="Verdana" w:hAnsi="Verdana" w:cs="Verdana"/>
              <w:sz w:val="18"/>
              <w:szCs w:val="18"/>
            </w:rPr>
          </w:pPr>
          <w:r>
            <w:rPr>
              <w:rFonts w:ascii="Verdana" w:hAnsi="Verdana" w:cs="Verdana"/>
              <w:sz w:val="18"/>
              <w:szCs w:val="18"/>
            </w:rPr>
            <w:t>Logic Design course</w:t>
          </w:r>
        </w:p>
      </w:tc>
      <w:tc>
        <w:tcPr>
          <w:tcW w:w="3420" w:type="dxa"/>
          <w:tcBorders>
            <w:top w:val="single" w:sz="4" w:space="0" w:color="808080"/>
            <w:left w:val="single" w:sz="4" w:space="0" w:color="808080"/>
            <w:bottom w:val="single" w:sz="4" w:space="0" w:color="808080"/>
            <w:right w:val="single" w:sz="4" w:space="0" w:color="808080"/>
          </w:tcBorders>
        </w:tcPr>
        <w:p w14:paraId="2BFBD276" w14:textId="77777777" w:rsidR="005327B6" w:rsidRDefault="005327B6">
          <w:pPr>
            <w:pStyle w:val="TableText"/>
            <w:spacing w:before="20" w:after="20"/>
            <w:rPr>
              <w:rFonts w:ascii="Verdana" w:hAnsi="Verdana" w:cs="Verdana"/>
              <w:sz w:val="18"/>
              <w:szCs w:val="18"/>
            </w:rPr>
          </w:pPr>
          <w:r>
            <w:rPr>
              <w:rFonts w:ascii="Verdana" w:hAnsi="Verdana" w:cs="Verdana"/>
              <w:sz w:val="18"/>
              <w:szCs w:val="18"/>
            </w:rPr>
            <w:t>Block High Level Design</w:t>
          </w:r>
        </w:p>
      </w:tc>
      <w:tc>
        <w:tcPr>
          <w:tcW w:w="1998" w:type="dxa"/>
          <w:tcBorders>
            <w:top w:val="single" w:sz="4" w:space="0" w:color="808080"/>
            <w:left w:val="single" w:sz="4" w:space="0" w:color="808080"/>
            <w:bottom w:val="single" w:sz="4" w:space="0" w:color="808080"/>
            <w:right w:val="single" w:sz="4" w:space="0" w:color="808080"/>
          </w:tcBorders>
        </w:tcPr>
        <w:p w14:paraId="76C5C404" w14:textId="77777777" w:rsidR="005327B6" w:rsidRDefault="005327B6">
          <w:pPr>
            <w:pStyle w:val="TableText"/>
            <w:spacing w:before="20" w:after="20"/>
            <w:rPr>
              <w:rFonts w:ascii="Arial Narrow" w:hAnsi="Arial Narrow" w:cs="Arial Narrow"/>
              <w:sz w:val="18"/>
              <w:szCs w:val="18"/>
            </w:rPr>
          </w:pPr>
          <w:r>
            <w:rPr>
              <w:rFonts w:ascii="Arial Narrow" w:hAnsi="Arial Narrow" w:cs="Arial Narrow"/>
              <w:sz w:val="18"/>
              <w:szCs w:val="18"/>
            </w:rPr>
            <w:t>Amir Kolaman</w:t>
          </w:r>
        </w:p>
      </w:tc>
      <w:tc>
        <w:tcPr>
          <w:tcW w:w="1276" w:type="dxa"/>
          <w:tcBorders>
            <w:top w:val="single" w:sz="4" w:space="0" w:color="808080"/>
            <w:left w:val="single" w:sz="4" w:space="0" w:color="808080"/>
            <w:bottom w:val="single" w:sz="4" w:space="0" w:color="808080"/>
            <w:right w:val="single" w:sz="4" w:space="0" w:color="808080"/>
          </w:tcBorders>
        </w:tcPr>
        <w:p w14:paraId="1BFDD4C7" w14:textId="77777777" w:rsidR="005327B6" w:rsidRDefault="00E03BE2" w:rsidP="00E03BE2">
          <w:pPr>
            <w:pStyle w:val="TableText"/>
            <w:spacing w:before="20" w:after="20"/>
            <w:rPr>
              <w:rFonts w:ascii="Arial Narrow" w:hAnsi="Arial Narrow" w:cs="Arial Narrow"/>
              <w:sz w:val="18"/>
              <w:szCs w:val="18"/>
            </w:rPr>
          </w:pPr>
          <w:r>
            <w:rPr>
              <w:rFonts w:ascii="Arial Narrow" w:hAnsi="Arial Narrow" w:cs="Arial Narrow"/>
              <w:sz w:val="18"/>
              <w:szCs w:val="18"/>
            </w:rPr>
            <w:t>3, November, 2015</w:t>
          </w:r>
        </w:p>
      </w:tc>
      <w:tc>
        <w:tcPr>
          <w:tcW w:w="1134" w:type="dxa"/>
          <w:tcBorders>
            <w:top w:val="single" w:sz="4" w:space="0" w:color="808080"/>
            <w:left w:val="single" w:sz="4" w:space="0" w:color="808080"/>
            <w:bottom w:val="single" w:sz="4" w:space="0" w:color="808080"/>
            <w:right w:val="single" w:sz="4" w:space="0" w:color="808080"/>
          </w:tcBorders>
        </w:tcPr>
        <w:p w14:paraId="73D88B90" w14:textId="77777777" w:rsidR="005327B6" w:rsidRDefault="005327B6">
          <w:pPr>
            <w:pStyle w:val="TableText"/>
            <w:tabs>
              <w:tab w:val="right" w:pos="1332"/>
            </w:tabs>
            <w:spacing w:before="20" w:after="20"/>
            <w:rPr>
              <w:rFonts w:ascii="Arial Narrow" w:hAnsi="Arial Narrow" w:cs="Arial Narrow"/>
              <w:sz w:val="18"/>
              <w:szCs w:val="18"/>
            </w:rPr>
          </w:pPr>
          <w:r>
            <w:rPr>
              <w:rStyle w:val="PageNumber"/>
              <w:rFonts w:ascii="Arial" w:hAnsi="Arial"/>
              <w:color w:val="000000"/>
              <w:sz w:val="20"/>
              <w:szCs w:val="20"/>
            </w:rPr>
            <w:fldChar w:fldCharType="begin"/>
          </w:r>
          <w:r>
            <w:rPr>
              <w:rStyle w:val="PageNumber"/>
              <w:rFonts w:ascii="Arial" w:hAnsi="Arial"/>
              <w:color w:val="000000"/>
              <w:sz w:val="20"/>
              <w:szCs w:val="20"/>
            </w:rPr>
            <w:instrText xml:space="preserve"> PAGE </w:instrText>
          </w:r>
          <w:r>
            <w:rPr>
              <w:rStyle w:val="PageNumber"/>
              <w:rFonts w:ascii="Arial" w:hAnsi="Arial"/>
              <w:color w:val="000000"/>
              <w:sz w:val="20"/>
              <w:szCs w:val="20"/>
            </w:rPr>
            <w:fldChar w:fldCharType="separate"/>
          </w:r>
          <w:r w:rsidR="00E03BE2">
            <w:rPr>
              <w:rStyle w:val="PageNumber"/>
              <w:rFonts w:ascii="Arial" w:hAnsi="Arial"/>
              <w:noProof/>
              <w:color w:val="000000"/>
              <w:sz w:val="20"/>
              <w:szCs w:val="20"/>
            </w:rPr>
            <w:t>8</w:t>
          </w:r>
          <w:r>
            <w:rPr>
              <w:rStyle w:val="PageNumber"/>
              <w:rFonts w:ascii="Arial" w:hAnsi="Arial"/>
              <w:color w:val="000000"/>
              <w:sz w:val="20"/>
              <w:szCs w:val="20"/>
            </w:rPr>
            <w:fldChar w:fldCharType="end"/>
          </w:r>
          <w:r>
            <w:rPr>
              <w:rStyle w:val="PageNumber"/>
              <w:rFonts w:ascii="Arial" w:hAnsi="Arial"/>
              <w:color w:val="000000"/>
              <w:sz w:val="20"/>
              <w:szCs w:val="20"/>
            </w:rPr>
            <w:t xml:space="preserve"> </w:t>
          </w:r>
          <w:r>
            <w:rPr>
              <w:rStyle w:val="PageNumber"/>
              <w:rFonts w:ascii="Arial Narrow" w:hAnsi="Arial Narrow" w:cs="Arial Narrow"/>
              <w:sz w:val="20"/>
              <w:szCs w:val="20"/>
            </w:rPr>
            <w:t xml:space="preserve">of </w:t>
          </w:r>
          <w:r>
            <w:rPr>
              <w:rStyle w:val="PageNumber"/>
              <w:rFonts w:ascii="Arial" w:hAnsi="Arial"/>
              <w:color w:val="000000"/>
              <w:sz w:val="20"/>
              <w:szCs w:val="20"/>
            </w:rPr>
            <w:fldChar w:fldCharType="begin"/>
          </w:r>
          <w:r>
            <w:rPr>
              <w:rStyle w:val="PageNumber"/>
              <w:rFonts w:ascii="Arial" w:hAnsi="Arial"/>
              <w:color w:val="000000"/>
              <w:sz w:val="20"/>
              <w:szCs w:val="20"/>
            </w:rPr>
            <w:instrText xml:space="preserve"> NUMPAGES </w:instrText>
          </w:r>
          <w:r>
            <w:rPr>
              <w:rStyle w:val="PageNumber"/>
              <w:rFonts w:ascii="Arial" w:hAnsi="Arial"/>
              <w:color w:val="000000"/>
              <w:sz w:val="20"/>
              <w:szCs w:val="20"/>
            </w:rPr>
            <w:fldChar w:fldCharType="separate"/>
          </w:r>
          <w:r w:rsidR="00E03BE2">
            <w:rPr>
              <w:rStyle w:val="PageNumber"/>
              <w:rFonts w:ascii="Arial" w:hAnsi="Arial"/>
              <w:noProof/>
              <w:color w:val="000000"/>
              <w:sz w:val="20"/>
              <w:szCs w:val="20"/>
            </w:rPr>
            <w:t>8</w:t>
          </w:r>
          <w:r>
            <w:rPr>
              <w:rStyle w:val="PageNumber"/>
              <w:rFonts w:ascii="Arial" w:hAnsi="Arial"/>
              <w:color w:val="000000"/>
              <w:sz w:val="20"/>
              <w:szCs w:val="20"/>
            </w:rPr>
            <w:fldChar w:fldCharType="end"/>
          </w:r>
        </w:p>
      </w:tc>
    </w:tr>
  </w:tbl>
  <w:p w14:paraId="22241714" w14:textId="77777777" w:rsidR="005327B6" w:rsidRDefault="005327B6">
    <w:pPr>
      <w:pStyle w:val="Header"/>
      <w:spacing w:after="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02988" w14:textId="77777777" w:rsidR="00577EF4" w:rsidRDefault="00577EF4">
      <w:r>
        <w:separator/>
      </w:r>
    </w:p>
  </w:footnote>
  <w:footnote w:type="continuationSeparator" w:id="0">
    <w:p w14:paraId="6A3877C4" w14:textId="77777777" w:rsidR="00577EF4" w:rsidRDefault="00577E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72D2B" w14:textId="77777777" w:rsidR="005327B6" w:rsidRDefault="005327B6" w:rsidP="007B2473">
    <w:pPr>
      <w:pStyle w:val="Header"/>
      <w:jc w:val="center"/>
    </w:pPr>
    <w:proofErr w:type="gramStart"/>
    <w:r>
      <w:t>Digital  High</w:t>
    </w:r>
    <w:proofErr w:type="gramEnd"/>
    <w:r>
      <w:t xml:space="preserve"> Level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0A1"/>
    <w:multiLevelType w:val="hybridMultilevel"/>
    <w:tmpl w:val="B568FFCA"/>
    <w:lvl w:ilvl="0" w:tplc="5420AA2A">
      <w:start w:val="1"/>
      <w:numFmt w:val="bullet"/>
      <w:pStyle w:val="TableBullet"/>
      <w:lvlText w:val=""/>
      <w:lvlJc w:val="left"/>
      <w:pPr>
        <w:tabs>
          <w:tab w:val="num" w:pos="1440"/>
        </w:tabs>
        <w:ind w:left="1440" w:right="1440" w:hanging="360"/>
      </w:pPr>
      <w:rPr>
        <w:rFonts w:ascii="Symbol" w:hAnsi="Symbol" w:hint="default"/>
      </w:rPr>
    </w:lvl>
    <w:lvl w:ilvl="1" w:tplc="A392A6D8" w:tentative="1">
      <w:start w:val="1"/>
      <w:numFmt w:val="bullet"/>
      <w:lvlText w:val="o"/>
      <w:lvlJc w:val="left"/>
      <w:pPr>
        <w:tabs>
          <w:tab w:val="num" w:pos="1440"/>
        </w:tabs>
        <w:ind w:left="1440" w:right="1440" w:hanging="360"/>
      </w:pPr>
      <w:rPr>
        <w:rFonts w:ascii="Courier New" w:hAnsi="Courier New" w:hint="default"/>
      </w:rPr>
    </w:lvl>
    <w:lvl w:ilvl="2" w:tplc="4AE81AE6" w:tentative="1">
      <w:start w:val="1"/>
      <w:numFmt w:val="bullet"/>
      <w:lvlText w:val=""/>
      <w:lvlJc w:val="left"/>
      <w:pPr>
        <w:tabs>
          <w:tab w:val="num" w:pos="2160"/>
        </w:tabs>
        <w:ind w:left="2160" w:right="2160" w:hanging="360"/>
      </w:pPr>
      <w:rPr>
        <w:rFonts w:ascii="Wingdings" w:hAnsi="Wingdings" w:hint="default"/>
      </w:rPr>
    </w:lvl>
    <w:lvl w:ilvl="3" w:tplc="52982B3C" w:tentative="1">
      <w:start w:val="1"/>
      <w:numFmt w:val="bullet"/>
      <w:lvlText w:val=""/>
      <w:lvlJc w:val="left"/>
      <w:pPr>
        <w:tabs>
          <w:tab w:val="num" w:pos="2880"/>
        </w:tabs>
        <w:ind w:left="2880" w:right="2880" w:hanging="360"/>
      </w:pPr>
      <w:rPr>
        <w:rFonts w:ascii="Symbol" w:hAnsi="Symbol" w:hint="default"/>
      </w:rPr>
    </w:lvl>
    <w:lvl w:ilvl="4" w:tplc="0C7E9F12" w:tentative="1">
      <w:start w:val="1"/>
      <w:numFmt w:val="bullet"/>
      <w:lvlText w:val="o"/>
      <w:lvlJc w:val="left"/>
      <w:pPr>
        <w:tabs>
          <w:tab w:val="num" w:pos="3600"/>
        </w:tabs>
        <w:ind w:left="3600" w:right="3600" w:hanging="360"/>
      </w:pPr>
      <w:rPr>
        <w:rFonts w:ascii="Courier New" w:hAnsi="Courier New" w:hint="default"/>
      </w:rPr>
    </w:lvl>
    <w:lvl w:ilvl="5" w:tplc="09E6031A" w:tentative="1">
      <w:start w:val="1"/>
      <w:numFmt w:val="bullet"/>
      <w:lvlText w:val=""/>
      <w:lvlJc w:val="left"/>
      <w:pPr>
        <w:tabs>
          <w:tab w:val="num" w:pos="4320"/>
        </w:tabs>
        <w:ind w:left="4320" w:right="4320" w:hanging="360"/>
      </w:pPr>
      <w:rPr>
        <w:rFonts w:ascii="Wingdings" w:hAnsi="Wingdings" w:hint="default"/>
      </w:rPr>
    </w:lvl>
    <w:lvl w:ilvl="6" w:tplc="57B41B90" w:tentative="1">
      <w:start w:val="1"/>
      <w:numFmt w:val="bullet"/>
      <w:lvlText w:val=""/>
      <w:lvlJc w:val="left"/>
      <w:pPr>
        <w:tabs>
          <w:tab w:val="num" w:pos="5040"/>
        </w:tabs>
        <w:ind w:left="5040" w:right="5040" w:hanging="360"/>
      </w:pPr>
      <w:rPr>
        <w:rFonts w:ascii="Symbol" w:hAnsi="Symbol" w:hint="default"/>
      </w:rPr>
    </w:lvl>
    <w:lvl w:ilvl="7" w:tplc="EC4A739E" w:tentative="1">
      <w:start w:val="1"/>
      <w:numFmt w:val="bullet"/>
      <w:lvlText w:val="o"/>
      <w:lvlJc w:val="left"/>
      <w:pPr>
        <w:tabs>
          <w:tab w:val="num" w:pos="5760"/>
        </w:tabs>
        <w:ind w:left="5760" w:right="5760" w:hanging="360"/>
      </w:pPr>
      <w:rPr>
        <w:rFonts w:ascii="Courier New" w:hAnsi="Courier New" w:hint="default"/>
      </w:rPr>
    </w:lvl>
    <w:lvl w:ilvl="8" w:tplc="FA86A438" w:tentative="1">
      <w:start w:val="1"/>
      <w:numFmt w:val="bullet"/>
      <w:lvlText w:val=""/>
      <w:lvlJc w:val="left"/>
      <w:pPr>
        <w:tabs>
          <w:tab w:val="num" w:pos="6480"/>
        </w:tabs>
        <w:ind w:left="6480" w:right="6480" w:hanging="360"/>
      </w:pPr>
      <w:rPr>
        <w:rFonts w:ascii="Wingdings" w:hAnsi="Wingdings" w:hint="default"/>
      </w:rPr>
    </w:lvl>
  </w:abstractNum>
  <w:abstractNum w:abstractNumId="1" w15:restartNumberingAfterBreak="0">
    <w:nsid w:val="022C7D97"/>
    <w:multiLevelType w:val="hybridMultilevel"/>
    <w:tmpl w:val="9CC4B2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2455228"/>
    <w:multiLevelType w:val="hybridMultilevel"/>
    <w:tmpl w:val="38A0A412"/>
    <w:lvl w:ilvl="0" w:tplc="0409000F">
      <w:start w:val="1"/>
      <w:numFmt w:val="decimal"/>
      <w:lvlText w:val="%1."/>
      <w:lvlJc w:val="left"/>
      <w:pPr>
        <w:tabs>
          <w:tab w:val="num" w:pos="1854"/>
        </w:tabs>
        <w:ind w:left="1854" w:hanging="360"/>
      </w:pPr>
    </w:lvl>
    <w:lvl w:ilvl="1" w:tplc="04090019" w:tentative="1">
      <w:start w:val="1"/>
      <w:numFmt w:val="lowerLetter"/>
      <w:lvlText w:val="%2."/>
      <w:lvlJc w:val="left"/>
      <w:pPr>
        <w:tabs>
          <w:tab w:val="num" w:pos="2574"/>
        </w:tabs>
        <w:ind w:left="2574" w:hanging="360"/>
      </w:pPr>
    </w:lvl>
    <w:lvl w:ilvl="2" w:tplc="0409001B" w:tentative="1">
      <w:start w:val="1"/>
      <w:numFmt w:val="lowerRoman"/>
      <w:lvlText w:val="%3."/>
      <w:lvlJc w:val="right"/>
      <w:pPr>
        <w:tabs>
          <w:tab w:val="num" w:pos="3294"/>
        </w:tabs>
        <w:ind w:left="3294" w:hanging="180"/>
      </w:pPr>
    </w:lvl>
    <w:lvl w:ilvl="3" w:tplc="0409000F" w:tentative="1">
      <w:start w:val="1"/>
      <w:numFmt w:val="decimal"/>
      <w:lvlText w:val="%4."/>
      <w:lvlJc w:val="left"/>
      <w:pPr>
        <w:tabs>
          <w:tab w:val="num" w:pos="4014"/>
        </w:tabs>
        <w:ind w:left="4014" w:hanging="360"/>
      </w:pPr>
    </w:lvl>
    <w:lvl w:ilvl="4" w:tplc="04090019" w:tentative="1">
      <w:start w:val="1"/>
      <w:numFmt w:val="lowerLetter"/>
      <w:lvlText w:val="%5."/>
      <w:lvlJc w:val="left"/>
      <w:pPr>
        <w:tabs>
          <w:tab w:val="num" w:pos="4734"/>
        </w:tabs>
        <w:ind w:left="4734" w:hanging="360"/>
      </w:pPr>
    </w:lvl>
    <w:lvl w:ilvl="5" w:tplc="0409001B" w:tentative="1">
      <w:start w:val="1"/>
      <w:numFmt w:val="lowerRoman"/>
      <w:lvlText w:val="%6."/>
      <w:lvlJc w:val="right"/>
      <w:pPr>
        <w:tabs>
          <w:tab w:val="num" w:pos="5454"/>
        </w:tabs>
        <w:ind w:left="5454" w:hanging="180"/>
      </w:pPr>
    </w:lvl>
    <w:lvl w:ilvl="6" w:tplc="0409000F" w:tentative="1">
      <w:start w:val="1"/>
      <w:numFmt w:val="decimal"/>
      <w:lvlText w:val="%7."/>
      <w:lvlJc w:val="left"/>
      <w:pPr>
        <w:tabs>
          <w:tab w:val="num" w:pos="6174"/>
        </w:tabs>
        <w:ind w:left="6174" w:hanging="360"/>
      </w:pPr>
    </w:lvl>
    <w:lvl w:ilvl="7" w:tplc="04090019" w:tentative="1">
      <w:start w:val="1"/>
      <w:numFmt w:val="lowerLetter"/>
      <w:lvlText w:val="%8."/>
      <w:lvlJc w:val="left"/>
      <w:pPr>
        <w:tabs>
          <w:tab w:val="num" w:pos="6894"/>
        </w:tabs>
        <w:ind w:left="6894" w:hanging="360"/>
      </w:pPr>
    </w:lvl>
    <w:lvl w:ilvl="8" w:tplc="0409001B" w:tentative="1">
      <w:start w:val="1"/>
      <w:numFmt w:val="lowerRoman"/>
      <w:lvlText w:val="%9."/>
      <w:lvlJc w:val="right"/>
      <w:pPr>
        <w:tabs>
          <w:tab w:val="num" w:pos="7614"/>
        </w:tabs>
        <w:ind w:left="7614" w:hanging="180"/>
      </w:pPr>
    </w:lvl>
  </w:abstractNum>
  <w:abstractNum w:abstractNumId="3" w15:restartNumberingAfterBreak="0">
    <w:nsid w:val="025E6CEC"/>
    <w:multiLevelType w:val="hybridMultilevel"/>
    <w:tmpl w:val="3B42DC58"/>
    <w:lvl w:ilvl="0" w:tplc="04090001">
      <w:start w:val="1"/>
      <w:numFmt w:val="bullet"/>
      <w:lvlText w:val=""/>
      <w:lvlJc w:val="left"/>
      <w:pPr>
        <w:tabs>
          <w:tab w:val="num" w:pos="1854"/>
        </w:tabs>
        <w:ind w:left="1854" w:hanging="360"/>
      </w:pPr>
      <w:rPr>
        <w:rFonts w:ascii="Symbol" w:hAnsi="Symbol" w:hint="default"/>
      </w:rPr>
    </w:lvl>
    <w:lvl w:ilvl="1" w:tplc="04090003">
      <w:start w:val="1"/>
      <w:numFmt w:val="bullet"/>
      <w:lvlText w:val="o"/>
      <w:lvlJc w:val="left"/>
      <w:pPr>
        <w:tabs>
          <w:tab w:val="num" w:pos="2574"/>
        </w:tabs>
        <w:ind w:left="2574" w:right="2574" w:hanging="360"/>
      </w:pPr>
      <w:rPr>
        <w:rFonts w:ascii="Courier New" w:hAnsi="Courier New" w:cs="Courier New" w:hint="default"/>
      </w:rPr>
    </w:lvl>
    <w:lvl w:ilvl="2" w:tplc="04090005" w:tentative="1">
      <w:start w:val="1"/>
      <w:numFmt w:val="bullet"/>
      <w:lvlText w:val=""/>
      <w:lvlJc w:val="left"/>
      <w:pPr>
        <w:tabs>
          <w:tab w:val="num" w:pos="3294"/>
        </w:tabs>
        <w:ind w:left="3294" w:right="3294" w:hanging="360"/>
      </w:pPr>
      <w:rPr>
        <w:rFonts w:ascii="Wingdings" w:hAnsi="Wingdings" w:hint="default"/>
      </w:rPr>
    </w:lvl>
    <w:lvl w:ilvl="3" w:tplc="04090001" w:tentative="1">
      <w:start w:val="1"/>
      <w:numFmt w:val="bullet"/>
      <w:lvlText w:val=""/>
      <w:lvlJc w:val="left"/>
      <w:pPr>
        <w:tabs>
          <w:tab w:val="num" w:pos="4014"/>
        </w:tabs>
        <w:ind w:left="4014" w:right="4014" w:hanging="360"/>
      </w:pPr>
      <w:rPr>
        <w:rFonts w:ascii="Symbol" w:hAnsi="Symbol" w:hint="default"/>
      </w:rPr>
    </w:lvl>
    <w:lvl w:ilvl="4" w:tplc="04090003" w:tentative="1">
      <w:start w:val="1"/>
      <w:numFmt w:val="bullet"/>
      <w:lvlText w:val="o"/>
      <w:lvlJc w:val="left"/>
      <w:pPr>
        <w:tabs>
          <w:tab w:val="num" w:pos="4734"/>
        </w:tabs>
        <w:ind w:left="4734" w:right="4734" w:hanging="360"/>
      </w:pPr>
      <w:rPr>
        <w:rFonts w:ascii="Courier New" w:hAnsi="Courier New" w:cs="Courier New" w:hint="default"/>
      </w:rPr>
    </w:lvl>
    <w:lvl w:ilvl="5" w:tplc="04090005" w:tentative="1">
      <w:start w:val="1"/>
      <w:numFmt w:val="bullet"/>
      <w:lvlText w:val=""/>
      <w:lvlJc w:val="left"/>
      <w:pPr>
        <w:tabs>
          <w:tab w:val="num" w:pos="5454"/>
        </w:tabs>
        <w:ind w:left="5454" w:right="5454" w:hanging="360"/>
      </w:pPr>
      <w:rPr>
        <w:rFonts w:ascii="Wingdings" w:hAnsi="Wingdings" w:hint="default"/>
      </w:rPr>
    </w:lvl>
    <w:lvl w:ilvl="6" w:tplc="04090001" w:tentative="1">
      <w:start w:val="1"/>
      <w:numFmt w:val="bullet"/>
      <w:lvlText w:val=""/>
      <w:lvlJc w:val="left"/>
      <w:pPr>
        <w:tabs>
          <w:tab w:val="num" w:pos="6174"/>
        </w:tabs>
        <w:ind w:left="6174" w:right="6174" w:hanging="360"/>
      </w:pPr>
      <w:rPr>
        <w:rFonts w:ascii="Symbol" w:hAnsi="Symbol" w:hint="default"/>
      </w:rPr>
    </w:lvl>
    <w:lvl w:ilvl="7" w:tplc="04090003" w:tentative="1">
      <w:start w:val="1"/>
      <w:numFmt w:val="bullet"/>
      <w:lvlText w:val="o"/>
      <w:lvlJc w:val="left"/>
      <w:pPr>
        <w:tabs>
          <w:tab w:val="num" w:pos="6894"/>
        </w:tabs>
        <w:ind w:left="6894" w:right="6894" w:hanging="360"/>
      </w:pPr>
      <w:rPr>
        <w:rFonts w:ascii="Courier New" w:hAnsi="Courier New" w:cs="Courier New" w:hint="default"/>
      </w:rPr>
    </w:lvl>
    <w:lvl w:ilvl="8" w:tplc="04090005" w:tentative="1">
      <w:start w:val="1"/>
      <w:numFmt w:val="bullet"/>
      <w:lvlText w:val=""/>
      <w:lvlJc w:val="left"/>
      <w:pPr>
        <w:tabs>
          <w:tab w:val="num" w:pos="7614"/>
        </w:tabs>
        <w:ind w:left="7614" w:right="7614" w:hanging="360"/>
      </w:pPr>
      <w:rPr>
        <w:rFonts w:ascii="Wingdings" w:hAnsi="Wingdings" w:hint="default"/>
      </w:rPr>
    </w:lvl>
  </w:abstractNum>
  <w:abstractNum w:abstractNumId="4" w15:restartNumberingAfterBreak="0">
    <w:nsid w:val="033B2D9B"/>
    <w:multiLevelType w:val="multilevel"/>
    <w:tmpl w:val="6096CBEA"/>
    <w:lvl w:ilvl="0">
      <w:start w:val="1"/>
      <w:numFmt w:val="decimal"/>
      <w:suff w:val="space"/>
      <w:lvlText w:val="%1."/>
      <w:lvlJc w:val="left"/>
      <w:pPr>
        <w:ind w:left="1134" w:hanging="1134"/>
      </w:pPr>
      <w:rPr>
        <w:rFonts w:hint="default"/>
      </w:rPr>
    </w:lvl>
    <w:lvl w:ilvl="1">
      <w:start w:val="1"/>
      <w:numFmt w:val="decimal"/>
      <w:suff w:val="space"/>
      <w:lvlText w:val="%1.%2"/>
      <w:lvlJc w:val="left"/>
      <w:pPr>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53"/>
        </w:tabs>
        <w:ind w:left="-567" w:firstLine="0"/>
      </w:pPr>
      <w:rPr>
        <w:rFonts w:hint="default"/>
      </w:rPr>
    </w:lvl>
    <w:lvl w:ilvl="4">
      <w:start w:val="1"/>
      <w:numFmt w:val="decimal"/>
      <w:lvlText w:val="%1.%2.%3.%4.%5"/>
      <w:lvlJc w:val="left"/>
      <w:pPr>
        <w:tabs>
          <w:tab w:val="num" w:pos="441"/>
        </w:tabs>
        <w:ind w:left="441" w:hanging="1008"/>
      </w:pPr>
      <w:rPr>
        <w:rFonts w:hint="default"/>
      </w:rPr>
    </w:lvl>
    <w:lvl w:ilvl="5">
      <w:start w:val="1"/>
      <w:numFmt w:val="decimal"/>
      <w:lvlText w:val="%1.%2.%3.%4.%5.%6"/>
      <w:lvlJc w:val="left"/>
      <w:pPr>
        <w:tabs>
          <w:tab w:val="num" w:pos="585"/>
        </w:tabs>
        <w:ind w:left="585" w:hanging="1152"/>
      </w:pPr>
      <w:rPr>
        <w:rFonts w:hint="default"/>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5" w15:restartNumberingAfterBreak="0">
    <w:nsid w:val="04322502"/>
    <w:multiLevelType w:val="multilevel"/>
    <w:tmpl w:val="51B2A060"/>
    <w:lvl w:ilvl="0">
      <w:start w:val="1"/>
      <w:numFmt w:val="lowerLetter"/>
      <w:pStyle w:val="TextProcNumbersLevel2"/>
      <w:lvlText w:val="%1."/>
      <w:lvlJc w:val="left"/>
      <w:pPr>
        <w:tabs>
          <w:tab w:val="num" w:pos="2160"/>
        </w:tabs>
        <w:ind w:left="2160" w:right="2160" w:hanging="360"/>
      </w:pPr>
      <w:rPr>
        <w:rFonts w:hint="default"/>
      </w:rPr>
    </w:lvl>
    <w:lvl w:ilvl="1">
      <w:start w:val="1"/>
      <w:numFmt w:val="lowerLetter"/>
      <w:lvlText w:val="%2."/>
      <w:lvlJc w:val="left"/>
      <w:pPr>
        <w:tabs>
          <w:tab w:val="num" w:pos="2232"/>
        </w:tabs>
        <w:ind w:left="2232" w:right="2232" w:hanging="360"/>
      </w:pPr>
    </w:lvl>
    <w:lvl w:ilvl="2">
      <w:start w:val="1"/>
      <w:numFmt w:val="lowerRoman"/>
      <w:lvlText w:val="%3."/>
      <w:lvlJc w:val="right"/>
      <w:pPr>
        <w:tabs>
          <w:tab w:val="num" w:pos="2952"/>
        </w:tabs>
        <w:ind w:left="2952" w:right="2952" w:hanging="180"/>
      </w:pPr>
    </w:lvl>
    <w:lvl w:ilvl="3">
      <w:start w:val="1"/>
      <w:numFmt w:val="decimal"/>
      <w:lvlText w:val="%4."/>
      <w:lvlJc w:val="left"/>
      <w:pPr>
        <w:tabs>
          <w:tab w:val="num" w:pos="3672"/>
        </w:tabs>
        <w:ind w:left="3672" w:right="3672" w:hanging="360"/>
      </w:pPr>
    </w:lvl>
    <w:lvl w:ilvl="4">
      <w:start w:val="1"/>
      <w:numFmt w:val="lowerLetter"/>
      <w:lvlText w:val="%5."/>
      <w:lvlJc w:val="left"/>
      <w:pPr>
        <w:tabs>
          <w:tab w:val="num" w:pos="4392"/>
        </w:tabs>
        <w:ind w:left="4392" w:right="4392" w:hanging="360"/>
      </w:pPr>
    </w:lvl>
    <w:lvl w:ilvl="5">
      <w:start w:val="1"/>
      <w:numFmt w:val="lowerRoman"/>
      <w:lvlText w:val="%6."/>
      <w:lvlJc w:val="right"/>
      <w:pPr>
        <w:tabs>
          <w:tab w:val="num" w:pos="5112"/>
        </w:tabs>
        <w:ind w:left="5112" w:right="5112" w:hanging="180"/>
      </w:pPr>
    </w:lvl>
    <w:lvl w:ilvl="6">
      <w:start w:val="1"/>
      <w:numFmt w:val="decimal"/>
      <w:lvlText w:val="%7."/>
      <w:lvlJc w:val="left"/>
      <w:pPr>
        <w:tabs>
          <w:tab w:val="num" w:pos="5832"/>
        </w:tabs>
        <w:ind w:left="5832" w:right="5832" w:hanging="360"/>
      </w:pPr>
    </w:lvl>
    <w:lvl w:ilvl="7">
      <w:start w:val="1"/>
      <w:numFmt w:val="lowerLetter"/>
      <w:lvlText w:val="%8."/>
      <w:lvlJc w:val="left"/>
      <w:pPr>
        <w:tabs>
          <w:tab w:val="num" w:pos="6552"/>
        </w:tabs>
        <w:ind w:left="6552" w:right="6552" w:hanging="360"/>
      </w:pPr>
    </w:lvl>
    <w:lvl w:ilvl="8">
      <w:start w:val="1"/>
      <w:numFmt w:val="lowerRoman"/>
      <w:lvlText w:val="%9."/>
      <w:lvlJc w:val="right"/>
      <w:pPr>
        <w:tabs>
          <w:tab w:val="num" w:pos="7272"/>
        </w:tabs>
        <w:ind w:left="7272" w:right="7272" w:hanging="180"/>
      </w:pPr>
    </w:lvl>
  </w:abstractNum>
  <w:abstractNum w:abstractNumId="6" w15:restartNumberingAfterBreak="0">
    <w:nsid w:val="06995632"/>
    <w:multiLevelType w:val="hybridMultilevel"/>
    <w:tmpl w:val="1A4E89D6"/>
    <w:lvl w:ilvl="0" w:tplc="04090001">
      <w:start w:val="1"/>
      <w:numFmt w:val="bullet"/>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7" w15:restartNumberingAfterBreak="0">
    <w:nsid w:val="1019513A"/>
    <w:multiLevelType w:val="hybridMultilevel"/>
    <w:tmpl w:val="ACB2CB10"/>
    <w:lvl w:ilvl="0" w:tplc="1E3C47D8">
      <w:start w:val="1"/>
      <w:numFmt w:val="bullet"/>
      <w:lvlText w:val="•"/>
      <w:lvlJc w:val="left"/>
      <w:pPr>
        <w:tabs>
          <w:tab w:val="num" w:pos="1278"/>
        </w:tabs>
        <w:ind w:left="1278" w:hanging="144"/>
      </w:pPr>
      <w:rPr>
        <w:rFonts w:ascii="Times New Roman" w:hAnsi="Times New Roman" w:cs="Times New Roman"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8" w15:restartNumberingAfterBreak="0">
    <w:nsid w:val="15F46F3E"/>
    <w:multiLevelType w:val="multilevel"/>
    <w:tmpl w:val="BECABFD4"/>
    <w:lvl w:ilvl="0">
      <w:start w:val="1"/>
      <w:numFmt w:val="decimal"/>
      <w:pStyle w:val="Table"/>
      <w:suff w:val="space"/>
      <w:lvlText w:val="Table %1:"/>
      <w:lvlJc w:val="left"/>
      <w:pPr>
        <w:ind w:left="0" w:firstLine="0"/>
      </w:pPr>
      <w:rPr>
        <w:rFonts w:hint="default"/>
        <w:u w:val="none"/>
      </w:rPr>
    </w:lvl>
    <w:lvl w:ilvl="1">
      <w:start w:val="1"/>
      <w:numFmt w:val="decimal"/>
      <w:suff w:val="nothing"/>
      <w:lvlText w:val="Table %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1FBE6803"/>
    <w:multiLevelType w:val="multilevel"/>
    <w:tmpl w:val="3C284CC2"/>
    <w:lvl w:ilvl="0">
      <w:start w:val="1"/>
      <w:numFmt w:val="decimal"/>
      <w:suff w:val="space"/>
      <w:lvlText w:val="%1."/>
      <w:lvlJc w:val="left"/>
      <w:pPr>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53"/>
        </w:tabs>
        <w:ind w:left="-567" w:firstLine="0"/>
      </w:pPr>
      <w:rPr>
        <w:rFonts w:hint="default"/>
      </w:rPr>
    </w:lvl>
    <w:lvl w:ilvl="4">
      <w:start w:val="1"/>
      <w:numFmt w:val="decimal"/>
      <w:lvlText w:val="%1.%2.%3.%4.%5"/>
      <w:lvlJc w:val="left"/>
      <w:pPr>
        <w:tabs>
          <w:tab w:val="num" w:pos="441"/>
        </w:tabs>
        <w:ind w:left="441" w:hanging="1008"/>
      </w:pPr>
      <w:rPr>
        <w:rFonts w:hint="default"/>
      </w:rPr>
    </w:lvl>
    <w:lvl w:ilvl="5">
      <w:start w:val="1"/>
      <w:numFmt w:val="decimal"/>
      <w:lvlText w:val="%1.%2.%3.%4.%5.%6"/>
      <w:lvlJc w:val="left"/>
      <w:pPr>
        <w:tabs>
          <w:tab w:val="num" w:pos="585"/>
        </w:tabs>
        <w:ind w:left="585" w:hanging="1152"/>
      </w:pPr>
      <w:rPr>
        <w:rFonts w:hint="default"/>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10" w15:restartNumberingAfterBreak="0">
    <w:nsid w:val="227C28DD"/>
    <w:multiLevelType w:val="multilevel"/>
    <w:tmpl w:val="93BAC578"/>
    <w:lvl w:ilvl="0">
      <w:start w:val="1"/>
      <w:numFmt w:val="decimal"/>
      <w:suff w:val="space"/>
      <w:lvlText w:val="Figure %1:"/>
      <w:lvlJc w:val="left"/>
      <w:pPr>
        <w:ind w:left="0" w:firstLine="0"/>
      </w:pPr>
      <w:rPr>
        <w:rFonts w:hint="default"/>
        <w:u w:val="no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23594E7B"/>
    <w:multiLevelType w:val="multilevel"/>
    <w:tmpl w:val="E4F62DFA"/>
    <w:lvl w:ilvl="0">
      <w:start w:val="1"/>
      <w:numFmt w:val="decimal"/>
      <w:pStyle w:val="TextProcNumbers"/>
      <w:lvlText w:val="%1."/>
      <w:lvlJc w:val="left"/>
      <w:pPr>
        <w:tabs>
          <w:tab w:val="num" w:pos="1800"/>
        </w:tabs>
        <w:ind w:left="1800" w:right="1800" w:hanging="360"/>
      </w:pPr>
      <w:rPr>
        <w:rFonts w:hint="default"/>
      </w:rPr>
    </w:lvl>
    <w:lvl w:ilvl="1">
      <w:start w:val="1"/>
      <w:numFmt w:val="lowerLetter"/>
      <w:lvlText w:val="%2."/>
      <w:lvlJc w:val="left"/>
      <w:pPr>
        <w:tabs>
          <w:tab w:val="num" w:pos="1440"/>
        </w:tabs>
        <w:ind w:left="1440" w:right="1440" w:hanging="360"/>
      </w:pPr>
    </w:lvl>
    <w:lvl w:ilvl="2">
      <w:start w:val="1"/>
      <w:numFmt w:val="lowerRoman"/>
      <w:lvlText w:val="%3."/>
      <w:lvlJc w:val="right"/>
      <w:pPr>
        <w:tabs>
          <w:tab w:val="num" w:pos="2160"/>
        </w:tabs>
        <w:ind w:left="2160" w:right="2160" w:hanging="180"/>
      </w:pPr>
    </w:lvl>
    <w:lvl w:ilvl="3">
      <w:start w:val="1"/>
      <w:numFmt w:val="decimal"/>
      <w:lvlText w:val="%4."/>
      <w:lvlJc w:val="left"/>
      <w:pPr>
        <w:tabs>
          <w:tab w:val="num" w:pos="2880"/>
        </w:tabs>
        <w:ind w:left="2880" w:right="2880" w:hanging="360"/>
      </w:pPr>
    </w:lvl>
    <w:lvl w:ilvl="4">
      <w:start w:val="1"/>
      <w:numFmt w:val="lowerLetter"/>
      <w:lvlText w:val="%5."/>
      <w:lvlJc w:val="left"/>
      <w:pPr>
        <w:tabs>
          <w:tab w:val="num" w:pos="3600"/>
        </w:tabs>
        <w:ind w:left="3600" w:right="3600" w:hanging="360"/>
      </w:pPr>
    </w:lvl>
    <w:lvl w:ilvl="5">
      <w:start w:val="1"/>
      <w:numFmt w:val="lowerRoman"/>
      <w:lvlText w:val="%6."/>
      <w:lvlJc w:val="right"/>
      <w:pPr>
        <w:tabs>
          <w:tab w:val="num" w:pos="4320"/>
        </w:tabs>
        <w:ind w:left="4320" w:right="4320" w:hanging="180"/>
      </w:pPr>
    </w:lvl>
    <w:lvl w:ilvl="6">
      <w:start w:val="1"/>
      <w:numFmt w:val="decimal"/>
      <w:lvlText w:val="%7."/>
      <w:lvlJc w:val="left"/>
      <w:pPr>
        <w:tabs>
          <w:tab w:val="num" w:pos="5040"/>
        </w:tabs>
        <w:ind w:left="5040" w:right="5040" w:hanging="360"/>
      </w:pPr>
    </w:lvl>
    <w:lvl w:ilvl="7">
      <w:start w:val="1"/>
      <w:numFmt w:val="lowerLetter"/>
      <w:lvlText w:val="%8."/>
      <w:lvlJc w:val="left"/>
      <w:pPr>
        <w:tabs>
          <w:tab w:val="num" w:pos="5760"/>
        </w:tabs>
        <w:ind w:left="5760" w:right="5760" w:hanging="360"/>
      </w:pPr>
    </w:lvl>
    <w:lvl w:ilvl="8">
      <w:start w:val="1"/>
      <w:numFmt w:val="lowerRoman"/>
      <w:lvlText w:val="%9."/>
      <w:lvlJc w:val="right"/>
      <w:pPr>
        <w:tabs>
          <w:tab w:val="num" w:pos="6480"/>
        </w:tabs>
        <w:ind w:left="6480" w:right="6480" w:hanging="180"/>
      </w:pPr>
    </w:lvl>
  </w:abstractNum>
  <w:abstractNum w:abstractNumId="12" w15:restartNumberingAfterBreak="0">
    <w:nsid w:val="2EDC57AF"/>
    <w:multiLevelType w:val="hybridMultilevel"/>
    <w:tmpl w:val="3E4C6C86"/>
    <w:lvl w:ilvl="0" w:tplc="0409000F">
      <w:start w:val="1"/>
      <w:numFmt w:val="decimal"/>
      <w:lvlText w:val="%1."/>
      <w:lvlJc w:val="left"/>
      <w:pPr>
        <w:tabs>
          <w:tab w:val="num" w:pos="1854"/>
        </w:tabs>
        <w:ind w:left="1854" w:hanging="360"/>
      </w:pPr>
    </w:lvl>
    <w:lvl w:ilvl="1" w:tplc="04090019" w:tentative="1">
      <w:start w:val="1"/>
      <w:numFmt w:val="lowerLetter"/>
      <w:lvlText w:val="%2."/>
      <w:lvlJc w:val="left"/>
      <w:pPr>
        <w:tabs>
          <w:tab w:val="num" w:pos="2574"/>
        </w:tabs>
        <w:ind w:left="2574" w:hanging="360"/>
      </w:pPr>
    </w:lvl>
    <w:lvl w:ilvl="2" w:tplc="0409001B" w:tentative="1">
      <w:start w:val="1"/>
      <w:numFmt w:val="lowerRoman"/>
      <w:lvlText w:val="%3."/>
      <w:lvlJc w:val="right"/>
      <w:pPr>
        <w:tabs>
          <w:tab w:val="num" w:pos="3294"/>
        </w:tabs>
        <w:ind w:left="3294" w:hanging="180"/>
      </w:pPr>
    </w:lvl>
    <w:lvl w:ilvl="3" w:tplc="0409000F" w:tentative="1">
      <w:start w:val="1"/>
      <w:numFmt w:val="decimal"/>
      <w:lvlText w:val="%4."/>
      <w:lvlJc w:val="left"/>
      <w:pPr>
        <w:tabs>
          <w:tab w:val="num" w:pos="4014"/>
        </w:tabs>
        <w:ind w:left="4014" w:hanging="360"/>
      </w:pPr>
    </w:lvl>
    <w:lvl w:ilvl="4" w:tplc="04090019" w:tentative="1">
      <w:start w:val="1"/>
      <w:numFmt w:val="lowerLetter"/>
      <w:lvlText w:val="%5."/>
      <w:lvlJc w:val="left"/>
      <w:pPr>
        <w:tabs>
          <w:tab w:val="num" w:pos="4734"/>
        </w:tabs>
        <w:ind w:left="4734" w:hanging="360"/>
      </w:pPr>
    </w:lvl>
    <w:lvl w:ilvl="5" w:tplc="0409001B" w:tentative="1">
      <w:start w:val="1"/>
      <w:numFmt w:val="lowerRoman"/>
      <w:lvlText w:val="%6."/>
      <w:lvlJc w:val="right"/>
      <w:pPr>
        <w:tabs>
          <w:tab w:val="num" w:pos="5454"/>
        </w:tabs>
        <w:ind w:left="5454" w:hanging="180"/>
      </w:pPr>
    </w:lvl>
    <w:lvl w:ilvl="6" w:tplc="0409000F" w:tentative="1">
      <w:start w:val="1"/>
      <w:numFmt w:val="decimal"/>
      <w:lvlText w:val="%7."/>
      <w:lvlJc w:val="left"/>
      <w:pPr>
        <w:tabs>
          <w:tab w:val="num" w:pos="6174"/>
        </w:tabs>
        <w:ind w:left="6174" w:hanging="360"/>
      </w:pPr>
    </w:lvl>
    <w:lvl w:ilvl="7" w:tplc="04090019" w:tentative="1">
      <w:start w:val="1"/>
      <w:numFmt w:val="lowerLetter"/>
      <w:lvlText w:val="%8."/>
      <w:lvlJc w:val="left"/>
      <w:pPr>
        <w:tabs>
          <w:tab w:val="num" w:pos="6894"/>
        </w:tabs>
        <w:ind w:left="6894" w:hanging="360"/>
      </w:pPr>
    </w:lvl>
    <w:lvl w:ilvl="8" w:tplc="0409001B" w:tentative="1">
      <w:start w:val="1"/>
      <w:numFmt w:val="lowerRoman"/>
      <w:lvlText w:val="%9."/>
      <w:lvlJc w:val="right"/>
      <w:pPr>
        <w:tabs>
          <w:tab w:val="num" w:pos="7614"/>
        </w:tabs>
        <w:ind w:left="7614" w:hanging="180"/>
      </w:pPr>
    </w:lvl>
  </w:abstractNum>
  <w:abstractNum w:abstractNumId="13" w15:restartNumberingAfterBreak="0">
    <w:nsid w:val="307537FF"/>
    <w:multiLevelType w:val="hybridMultilevel"/>
    <w:tmpl w:val="9DD0D696"/>
    <w:lvl w:ilvl="0" w:tplc="FF644F46">
      <w:start w:val="1"/>
      <w:numFmt w:val="bullet"/>
      <w:pStyle w:val="TextProcBulletsL1"/>
      <w:lvlText w:val=""/>
      <w:lvlJc w:val="left"/>
      <w:pPr>
        <w:tabs>
          <w:tab w:val="num" w:pos="2160"/>
        </w:tabs>
        <w:ind w:left="2160" w:right="2160" w:hanging="360"/>
      </w:pPr>
      <w:rPr>
        <w:rFonts w:ascii="Symbol" w:hAnsi="Symbol" w:hint="default"/>
      </w:rPr>
    </w:lvl>
    <w:lvl w:ilvl="1" w:tplc="A4F26156" w:tentative="1">
      <w:start w:val="1"/>
      <w:numFmt w:val="bullet"/>
      <w:lvlText w:val="o"/>
      <w:lvlJc w:val="left"/>
      <w:pPr>
        <w:tabs>
          <w:tab w:val="num" w:pos="1440"/>
        </w:tabs>
        <w:ind w:left="1440" w:right="1440" w:hanging="360"/>
      </w:pPr>
      <w:rPr>
        <w:rFonts w:ascii="Courier New" w:hAnsi="Courier New" w:hint="default"/>
      </w:rPr>
    </w:lvl>
    <w:lvl w:ilvl="2" w:tplc="90CA263E" w:tentative="1">
      <w:start w:val="1"/>
      <w:numFmt w:val="bullet"/>
      <w:lvlText w:val=""/>
      <w:lvlJc w:val="left"/>
      <w:pPr>
        <w:tabs>
          <w:tab w:val="num" w:pos="2160"/>
        </w:tabs>
        <w:ind w:left="2160" w:right="2160" w:hanging="360"/>
      </w:pPr>
      <w:rPr>
        <w:rFonts w:ascii="Wingdings" w:hAnsi="Wingdings" w:hint="default"/>
      </w:rPr>
    </w:lvl>
    <w:lvl w:ilvl="3" w:tplc="5A26DA6A" w:tentative="1">
      <w:start w:val="1"/>
      <w:numFmt w:val="bullet"/>
      <w:lvlText w:val=""/>
      <w:lvlJc w:val="left"/>
      <w:pPr>
        <w:tabs>
          <w:tab w:val="num" w:pos="2880"/>
        </w:tabs>
        <w:ind w:left="2880" w:right="2880" w:hanging="360"/>
      </w:pPr>
      <w:rPr>
        <w:rFonts w:ascii="Symbol" w:hAnsi="Symbol" w:hint="default"/>
      </w:rPr>
    </w:lvl>
    <w:lvl w:ilvl="4" w:tplc="D61EC406" w:tentative="1">
      <w:start w:val="1"/>
      <w:numFmt w:val="bullet"/>
      <w:lvlText w:val="o"/>
      <w:lvlJc w:val="left"/>
      <w:pPr>
        <w:tabs>
          <w:tab w:val="num" w:pos="3600"/>
        </w:tabs>
        <w:ind w:left="3600" w:right="3600" w:hanging="360"/>
      </w:pPr>
      <w:rPr>
        <w:rFonts w:ascii="Courier New" w:hAnsi="Courier New" w:hint="default"/>
      </w:rPr>
    </w:lvl>
    <w:lvl w:ilvl="5" w:tplc="988CD76E" w:tentative="1">
      <w:start w:val="1"/>
      <w:numFmt w:val="bullet"/>
      <w:lvlText w:val=""/>
      <w:lvlJc w:val="left"/>
      <w:pPr>
        <w:tabs>
          <w:tab w:val="num" w:pos="4320"/>
        </w:tabs>
        <w:ind w:left="4320" w:right="4320" w:hanging="360"/>
      </w:pPr>
      <w:rPr>
        <w:rFonts w:ascii="Wingdings" w:hAnsi="Wingdings" w:hint="default"/>
      </w:rPr>
    </w:lvl>
    <w:lvl w:ilvl="6" w:tplc="13BA1590" w:tentative="1">
      <w:start w:val="1"/>
      <w:numFmt w:val="bullet"/>
      <w:lvlText w:val=""/>
      <w:lvlJc w:val="left"/>
      <w:pPr>
        <w:tabs>
          <w:tab w:val="num" w:pos="5040"/>
        </w:tabs>
        <w:ind w:left="5040" w:right="5040" w:hanging="360"/>
      </w:pPr>
      <w:rPr>
        <w:rFonts w:ascii="Symbol" w:hAnsi="Symbol" w:hint="default"/>
      </w:rPr>
    </w:lvl>
    <w:lvl w:ilvl="7" w:tplc="8C0E9352" w:tentative="1">
      <w:start w:val="1"/>
      <w:numFmt w:val="bullet"/>
      <w:lvlText w:val="o"/>
      <w:lvlJc w:val="left"/>
      <w:pPr>
        <w:tabs>
          <w:tab w:val="num" w:pos="5760"/>
        </w:tabs>
        <w:ind w:left="5760" w:right="5760" w:hanging="360"/>
      </w:pPr>
      <w:rPr>
        <w:rFonts w:ascii="Courier New" w:hAnsi="Courier New" w:hint="default"/>
      </w:rPr>
    </w:lvl>
    <w:lvl w:ilvl="8" w:tplc="41F018C6" w:tentative="1">
      <w:start w:val="1"/>
      <w:numFmt w:val="bullet"/>
      <w:lvlText w:val=""/>
      <w:lvlJc w:val="left"/>
      <w:pPr>
        <w:tabs>
          <w:tab w:val="num" w:pos="6480"/>
        </w:tabs>
        <w:ind w:left="6480" w:right="6480" w:hanging="360"/>
      </w:pPr>
      <w:rPr>
        <w:rFonts w:ascii="Wingdings" w:hAnsi="Wingdings" w:hint="default"/>
      </w:rPr>
    </w:lvl>
  </w:abstractNum>
  <w:abstractNum w:abstractNumId="14" w15:restartNumberingAfterBreak="0">
    <w:nsid w:val="37445EBA"/>
    <w:multiLevelType w:val="multilevel"/>
    <w:tmpl w:val="0FA44FD4"/>
    <w:lvl w:ilvl="0">
      <w:start w:val="1"/>
      <w:numFmt w:val="decimal"/>
      <w:pStyle w:val="Figure"/>
      <w:suff w:val="space"/>
      <w:lvlText w:val="Figure %1:"/>
      <w:lvlJc w:val="left"/>
      <w:pPr>
        <w:ind w:left="709" w:firstLine="0"/>
      </w:pPr>
      <w:rPr>
        <w:rFonts w:hint="default"/>
        <w:u w:val="no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3A482709"/>
    <w:multiLevelType w:val="hybridMultilevel"/>
    <w:tmpl w:val="937A27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CF00C24"/>
    <w:multiLevelType w:val="multilevel"/>
    <w:tmpl w:val="03F07B72"/>
    <w:lvl w:ilvl="0">
      <w:start w:val="1"/>
      <w:numFmt w:val="decimal"/>
      <w:lvlText w:val="%1"/>
      <w:lvlJc w:val="left"/>
      <w:pPr>
        <w:tabs>
          <w:tab w:val="num" w:pos="1134"/>
        </w:tabs>
        <w:ind w:left="1134" w:right="1134" w:hanging="1134"/>
      </w:pPr>
      <w:rPr>
        <w:rFonts w:hint="default"/>
      </w:rPr>
    </w:lvl>
    <w:lvl w:ilvl="1">
      <w:start w:val="1"/>
      <w:numFmt w:val="decimal"/>
      <w:lvlText w:val="%1.%2"/>
      <w:lvlJc w:val="left"/>
      <w:pPr>
        <w:tabs>
          <w:tab w:val="num" w:pos="1134"/>
        </w:tabs>
        <w:ind w:left="1134" w:right="1134" w:hanging="1134"/>
      </w:pPr>
      <w:rPr>
        <w:rFonts w:hint="default"/>
      </w:rPr>
    </w:lvl>
    <w:lvl w:ilvl="2">
      <w:start w:val="1"/>
      <w:numFmt w:val="decimal"/>
      <w:lvlText w:val="%1.%2.%3"/>
      <w:lvlJc w:val="left"/>
      <w:pPr>
        <w:tabs>
          <w:tab w:val="num" w:pos="1134"/>
        </w:tabs>
        <w:ind w:left="1134" w:right="1134" w:hanging="1134"/>
      </w:pPr>
      <w:rPr>
        <w:rFonts w:hint="default"/>
      </w:rPr>
    </w:lvl>
    <w:lvl w:ilvl="3">
      <w:start w:val="1"/>
      <w:numFmt w:val="decimal"/>
      <w:lvlText w:val="%1.%2.%3.%4"/>
      <w:lvlJc w:val="left"/>
      <w:pPr>
        <w:tabs>
          <w:tab w:val="num" w:pos="153"/>
        </w:tabs>
        <w:ind w:left="-567" w:right="-567" w:firstLine="0"/>
      </w:pPr>
      <w:rPr>
        <w:rFonts w:hint="default"/>
      </w:rPr>
    </w:lvl>
    <w:lvl w:ilvl="4">
      <w:start w:val="1"/>
      <w:numFmt w:val="decimal"/>
      <w:lvlText w:val="%1.%2.%3.%4.%5"/>
      <w:lvlJc w:val="left"/>
      <w:pPr>
        <w:tabs>
          <w:tab w:val="num" w:pos="441"/>
        </w:tabs>
        <w:ind w:left="441" w:right="441" w:hanging="1008"/>
      </w:pPr>
      <w:rPr>
        <w:rFonts w:hint="default"/>
      </w:rPr>
    </w:lvl>
    <w:lvl w:ilvl="5">
      <w:start w:val="1"/>
      <w:numFmt w:val="decimal"/>
      <w:lvlText w:val="%1.%2.%3.%4.%5.%6"/>
      <w:lvlJc w:val="left"/>
      <w:pPr>
        <w:tabs>
          <w:tab w:val="num" w:pos="585"/>
        </w:tabs>
        <w:ind w:left="585" w:right="585" w:hanging="1152"/>
      </w:pPr>
      <w:rPr>
        <w:rFonts w:hint="default"/>
      </w:rPr>
    </w:lvl>
    <w:lvl w:ilvl="6">
      <w:start w:val="1"/>
      <w:numFmt w:val="decimal"/>
      <w:lvlText w:val="%1.%2.%3.%4.%5.%6.%7"/>
      <w:lvlJc w:val="left"/>
      <w:pPr>
        <w:tabs>
          <w:tab w:val="num" w:pos="729"/>
        </w:tabs>
        <w:ind w:left="729" w:right="729" w:hanging="1296"/>
      </w:pPr>
      <w:rPr>
        <w:rFonts w:hint="default"/>
      </w:rPr>
    </w:lvl>
    <w:lvl w:ilvl="7">
      <w:start w:val="1"/>
      <w:numFmt w:val="decimal"/>
      <w:lvlText w:val="%1.%2.%3.%4.%5.%6.%7.%8"/>
      <w:lvlJc w:val="left"/>
      <w:pPr>
        <w:tabs>
          <w:tab w:val="num" w:pos="873"/>
        </w:tabs>
        <w:ind w:left="873" w:right="873" w:hanging="1440"/>
      </w:pPr>
      <w:rPr>
        <w:rFonts w:hint="default"/>
      </w:rPr>
    </w:lvl>
    <w:lvl w:ilvl="8">
      <w:start w:val="1"/>
      <w:numFmt w:val="decimal"/>
      <w:lvlText w:val="%1.%2.%3.%4.%5.%6.%7.%8.%9"/>
      <w:lvlJc w:val="left"/>
      <w:pPr>
        <w:tabs>
          <w:tab w:val="num" w:pos="1017"/>
        </w:tabs>
        <w:ind w:left="1017" w:right="1017" w:hanging="1584"/>
      </w:pPr>
      <w:rPr>
        <w:rFonts w:hint="default"/>
      </w:rPr>
    </w:lvl>
  </w:abstractNum>
  <w:abstractNum w:abstractNumId="17" w15:restartNumberingAfterBreak="0">
    <w:nsid w:val="4264482A"/>
    <w:multiLevelType w:val="hybridMultilevel"/>
    <w:tmpl w:val="8D740A08"/>
    <w:lvl w:ilvl="0" w:tplc="04090001">
      <w:start w:val="1"/>
      <w:numFmt w:val="bullet"/>
      <w:lvlText w:val=""/>
      <w:lvlJc w:val="left"/>
      <w:pPr>
        <w:tabs>
          <w:tab w:val="num" w:pos="1854"/>
        </w:tabs>
        <w:ind w:left="1854" w:hanging="360"/>
      </w:pPr>
      <w:rPr>
        <w:rFonts w:ascii="Symbol" w:hAnsi="Symbol" w:hint="default"/>
      </w:rPr>
    </w:lvl>
    <w:lvl w:ilvl="1" w:tplc="04090003">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8" w15:restartNumberingAfterBreak="0">
    <w:nsid w:val="445B104C"/>
    <w:multiLevelType w:val="multilevel"/>
    <w:tmpl w:val="BE3E0476"/>
    <w:lvl w:ilvl="0">
      <w:start w:val="1"/>
      <w:numFmt w:val="decimal"/>
      <w:pStyle w:val="Heading1"/>
      <w:suff w:val="space"/>
      <w:lvlText w:val="%1."/>
      <w:lvlJc w:val="left"/>
      <w:pPr>
        <w:ind w:left="1080" w:hanging="1080"/>
      </w:pPr>
      <w:rPr>
        <w:rFonts w:ascii="Times New Roman" w:hAnsi="Times New Roman" w:hint="default"/>
      </w:rPr>
    </w:lvl>
    <w:lvl w:ilvl="1">
      <w:start w:val="1"/>
      <w:numFmt w:val="decimal"/>
      <w:pStyle w:val="Heading2"/>
      <w:suff w:val="space"/>
      <w:lvlText w:val="%1.%2"/>
      <w:lvlJc w:val="left"/>
      <w:pPr>
        <w:ind w:left="1302" w:hanging="1134"/>
      </w:pPr>
      <w:rPr>
        <w:rFonts w:hint="default"/>
      </w:rPr>
    </w:lvl>
    <w:lvl w:ilvl="2">
      <w:start w:val="1"/>
      <w:numFmt w:val="decimal"/>
      <w:pStyle w:val="Heading3"/>
      <w:lvlText w:val="%1.%2.%3"/>
      <w:lvlJc w:val="left"/>
      <w:pPr>
        <w:tabs>
          <w:tab w:val="num" w:pos="2836"/>
        </w:tabs>
        <w:ind w:left="2836" w:hanging="1134"/>
      </w:pPr>
      <w:rPr>
        <w:rFonts w:hint="default"/>
      </w:rPr>
    </w:lvl>
    <w:lvl w:ilvl="3">
      <w:start w:val="1"/>
      <w:numFmt w:val="decimal"/>
      <w:pStyle w:val="Heading4"/>
      <w:lvlText w:val="%1.%2.%3.%4"/>
      <w:lvlJc w:val="left"/>
      <w:pPr>
        <w:tabs>
          <w:tab w:val="num" w:pos="321"/>
        </w:tabs>
        <w:ind w:left="-399" w:firstLine="0"/>
      </w:pPr>
      <w:rPr>
        <w:rFonts w:hint="default"/>
      </w:rPr>
    </w:lvl>
    <w:lvl w:ilvl="4">
      <w:start w:val="1"/>
      <w:numFmt w:val="decimal"/>
      <w:pStyle w:val="Heading5"/>
      <w:lvlText w:val="%1.%2.%3.%4.%5"/>
      <w:lvlJc w:val="left"/>
      <w:pPr>
        <w:tabs>
          <w:tab w:val="num" w:pos="609"/>
        </w:tabs>
        <w:ind w:left="609" w:hanging="1008"/>
      </w:pPr>
      <w:rPr>
        <w:rFonts w:hint="default"/>
      </w:rPr>
    </w:lvl>
    <w:lvl w:ilvl="5">
      <w:start w:val="1"/>
      <w:numFmt w:val="decimal"/>
      <w:pStyle w:val="Heading6"/>
      <w:lvlText w:val="%1.%2.%3.%4.%5.%6"/>
      <w:lvlJc w:val="left"/>
      <w:pPr>
        <w:tabs>
          <w:tab w:val="num" w:pos="753"/>
        </w:tabs>
        <w:ind w:left="753" w:hanging="1152"/>
      </w:pPr>
      <w:rPr>
        <w:rFonts w:hint="default"/>
      </w:rPr>
    </w:lvl>
    <w:lvl w:ilvl="6">
      <w:start w:val="1"/>
      <w:numFmt w:val="decimal"/>
      <w:pStyle w:val="Heading7"/>
      <w:lvlText w:val="%1.%2.%3.%4.%5.%6.%7"/>
      <w:lvlJc w:val="left"/>
      <w:pPr>
        <w:tabs>
          <w:tab w:val="num" w:pos="897"/>
        </w:tabs>
        <w:ind w:left="897" w:hanging="1296"/>
      </w:pPr>
      <w:rPr>
        <w:rFonts w:hint="default"/>
      </w:rPr>
    </w:lvl>
    <w:lvl w:ilvl="7">
      <w:start w:val="1"/>
      <w:numFmt w:val="decimal"/>
      <w:pStyle w:val="Heading8"/>
      <w:lvlText w:val="%1.%2.%3.%4.%5.%6.%7.%8"/>
      <w:lvlJc w:val="left"/>
      <w:pPr>
        <w:tabs>
          <w:tab w:val="num" w:pos="1041"/>
        </w:tabs>
        <w:ind w:left="1041" w:hanging="1440"/>
      </w:pPr>
      <w:rPr>
        <w:rFonts w:hint="default"/>
      </w:rPr>
    </w:lvl>
    <w:lvl w:ilvl="8">
      <w:start w:val="1"/>
      <w:numFmt w:val="decimal"/>
      <w:pStyle w:val="Heading9"/>
      <w:lvlText w:val="%1.%2.%3.%4.%5.%6.%7.%8.%9"/>
      <w:lvlJc w:val="left"/>
      <w:pPr>
        <w:tabs>
          <w:tab w:val="num" w:pos="1185"/>
        </w:tabs>
        <w:ind w:left="1185" w:hanging="1584"/>
      </w:pPr>
      <w:rPr>
        <w:rFonts w:hint="default"/>
      </w:rPr>
    </w:lvl>
  </w:abstractNum>
  <w:abstractNum w:abstractNumId="19" w15:restartNumberingAfterBreak="0">
    <w:nsid w:val="484E0E65"/>
    <w:multiLevelType w:val="hybridMultilevel"/>
    <w:tmpl w:val="CD56DD7E"/>
    <w:lvl w:ilvl="0" w:tplc="7A6E58E6">
      <w:start w:val="1"/>
      <w:numFmt w:val="decimal"/>
      <w:lvlText w:val="%1."/>
      <w:lvlJc w:val="left"/>
      <w:pPr>
        <w:tabs>
          <w:tab w:val="num" w:pos="720"/>
        </w:tabs>
        <w:ind w:left="720" w:hanging="360"/>
      </w:pPr>
    </w:lvl>
    <w:lvl w:ilvl="1" w:tplc="D20EFB72" w:tentative="1">
      <w:start w:val="1"/>
      <w:numFmt w:val="lowerLetter"/>
      <w:lvlText w:val="%2."/>
      <w:lvlJc w:val="left"/>
      <w:pPr>
        <w:tabs>
          <w:tab w:val="num" w:pos="1440"/>
        </w:tabs>
        <w:ind w:left="1440" w:hanging="360"/>
      </w:pPr>
    </w:lvl>
    <w:lvl w:ilvl="2" w:tplc="E9725246" w:tentative="1">
      <w:start w:val="1"/>
      <w:numFmt w:val="lowerRoman"/>
      <w:lvlText w:val="%3."/>
      <w:lvlJc w:val="right"/>
      <w:pPr>
        <w:tabs>
          <w:tab w:val="num" w:pos="2160"/>
        </w:tabs>
        <w:ind w:left="2160" w:hanging="180"/>
      </w:pPr>
    </w:lvl>
    <w:lvl w:ilvl="3" w:tplc="ADFE9D74" w:tentative="1">
      <w:start w:val="1"/>
      <w:numFmt w:val="decimal"/>
      <w:lvlText w:val="%4."/>
      <w:lvlJc w:val="left"/>
      <w:pPr>
        <w:tabs>
          <w:tab w:val="num" w:pos="2880"/>
        </w:tabs>
        <w:ind w:left="2880" w:hanging="360"/>
      </w:pPr>
    </w:lvl>
    <w:lvl w:ilvl="4" w:tplc="0EC4DE0E" w:tentative="1">
      <w:start w:val="1"/>
      <w:numFmt w:val="lowerLetter"/>
      <w:lvlText w:val="%5."/>
      <w:lvlJc w:val="left"/>
      <w:pPr>
        <w:tabs>
          <w:tab w:val="num" w:pos="3600"/>
        </w:tabs>
        <w:ind w:left="3600" w:hanging="360"/>
      </w:pPr>
    </w:lvl>
    <w:lvl w:ilvl="5" w:tplc="67B401C4" w:tentative="1">
      <w:start w:val="1"/>
      <w:numFmt w:val="lowerRoman"/>
      <w:lvlText w:val="%6."/>
      <w:lvlJc w:val="right"/>
      <w:pPr>
        <w:tabs>
          <w:tab w:val="num" w:pos="4320"/>
        </w:tabs>
        <w:ind w:left="4320" w:hanging="180"/>
      </w:pPr>
    </w:lvl>
    <w:lvl w:ilvl="6" w:tplc="FDDA374E" w:tentative="1">
      <w:start w:val="1"/>
      <w:numFmt w:val="decimal"/>
      <w:lvlText w:val="%7."/>
      <w:lvlJc w:val="left"/>
      <w:pPr>
        <w:tabs>
          <w:tab w:val="num" w:pos="5040"/>
        </w:tabs>
        <w:ind w:left="5040" w:hanging="360"/>
      </w:pPr>
    </w:lvl>
    <w:lvl w:ilvl="7" w:tplc="1C181000" w:tentative="1">
      <w:start w:val="1"/>
      <w:numFmt w:val="lowerLetter"/>
      <w:lvlText w:val="%8."/>
      <w:lvlJc w:val="left"/>
      <w:pPr>
        <w:tabs>
          <w:tab w:val="num" w:pos="5760"/>
        </w:tabs>
        <w:ind w:left="5760" w:hanging="360"/>
      </w:pPr>
    </w:lvl>
    <w:lvl w:ilvl="8" w:tplc="21FE64E8" w:tentative="1">
      <w:start w:val="1"/>
      <w:numFmt w:val="lowerRoman"/>
      <w:lvlText w:val="%9."/>
      <w:lvlJc w:val="right"/>
      <w:pPr>
        <w:tabs>
          <w:tab w:val="num" w:pos="6480"/>
        </w:tabs>
        <w:ind w:left="6480" w:hanging="180"/>
      </w:pPr>
    </w:lvl>
  </w:abstractNum>
  <w:abstractNum w:abstractNumId="20" w15:restartNumberingAfterBreak="0">
    <w:nsid w:val="4F5D6BA7"/>
    <w:multiLevelType w:val="multilevel"/>
    <w:tmpl w:val="12A0EBB0"/>
    <w:lvl w:ilvl="0">
      <w:start w:val="1"/>
      <w:numFmt w:val="decimal"/>
      <w:suff w:val="space"/>
      <w:lvlText w:val="%1."/>
      <w:lvlJc w:val="left"/>
      <w:pPr>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53"/>
        </w:tabs>
        <w:ind w:left="-567" w:firstLine="0"/>
      </w:pPr>
      <w:rPr>
        <w:rFonts w:hint="default"/>
      </w:rPr>
    </w:lvl>
    <w:lvl w:ilvl="4">
      <w:start w:val="1"/>
      <w:numFmt w:val="decimal"/>
      <w:lvlText w:val="%1.%2.%3.%4.%5"/>
      <w:lvlJc w:val="left"/>
      <w:pPr>
        <w:tabs>
          <w:tab w:val="num" w:pos="441"/>
        </w:tabs>
        <w:ind w:left="441" w:hanging="1008"/>
      </w:pPr>
      <w:rPr>
        <w:rFonts w:hint="default"/>
      </w:rPr>
    </w:lvl>
    <w:lvl w:ilvl="5">
      <w:start w:val="1"/>
      <w:numFmt w:val="decimal"/>
      <w:lvlText w:val="%1.%2.%3.%4.%5.%6"/>
      <w:lvlJc w:val="left"/>
      <w:pPr>
        <w:tabs>
          <w:tab w:val="num" w:pos="585"/>
        </w:tabs>
        <w:ind w:left="585" w:hanging="1152"/>
      </w:pPr>
      <w:rPr>
        <w:rFonts w:hint="default"/>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21" w15:restartNumberingAfterBreak="0">
    <w:nsid w:val="53DC6B0A"/>
    <w:multiLevelType w:val="hybridMultilevel"/>
    <w:tmpl w:val="74D20050"/>
    <w:lvl w:ilvl="0" w:tplc="486E1ED0">
      <w:start w:val="1"/>
      <w:numFmt w:val="bullet"/>
      <w:lvlText w:val=""/>
      <w:lvlJc w:val="left"/>
      <w:pPr>
        <w:tabs>
          <w:tab w:val="num" w:pos="1854"/>
        </w:tabs>
        <w:ind w:left="1854" w:hanging="360"/>
      </w:pPr>
      <w:rPr>
        <w:rFonts w:ascii="Symbol" w:hAnsi="Symbol" w:hint="default"/>
      </w:rPr>
    </w:lvl>
    <w:lvl w:ilvl="1" w:tplc="59AEF0AE" w:tentative="1">
      <w:start w:val="1"/>
      <w:numFmt w:val="bullet"/>
      <w:lvlText w:val="o"/>
      <w:lvlJc w:val="left"/>
      <w:pPr>
        <w:tabs>
          <w:tab w:val="num" w:pos="2574"/>
        </w:tabs>
        <w:ind w:left="2574" w:hanging="360"/>
      </w:pPr>
      <w:rPr>
        <w:rFonts w:ascii="Courier New" w:hAnsi="Courier New" w:cs="Courier New" w:hint="default"/>
      </w:rPr>
    </w:lvl>
    <w:lvl w:ilvl="2" w:tplc="E200C06C" w:tentative="1">
      <w:start w:val="1"/>
      <w:numFmt w:val="bullet"/>
      <w:lvlText w:val=""/>
      <w:lvlJc w:val="left"/>
      <w:pPr>
        <w:tabs>
          <w:tab w:val="num" w:pos="3294"/>
        </w:tabs>
        <w:ind w:left="3294" w:hanging="360"/>
      </w:pPr>
      <w:rPr>
        <w:rFonts w:ascii="Wingdings" w:hAnsi="Wingdings" w:hint="default"/>
      </w:rPr>
    </w:lvl>
    <w:lvl w:ilvl="3" w:tplc="852A117A" w:tentative="1">
      <w:start w:val="1"/>
      <w:numFmt w:val="bullet"/>
      <w:lvlText w:val=""/>
      <w:lvlJc w:val="left"/>
      <w:pPr>
        <w:tabs>
          <w:tab w:val="num" w:pos="4014"/>
        </w:tabs>
        <w:ind w:left="4014" w:hanging="360"/>
      </w:pPr>
      <w:rPr>
        <w:rFonts w:ascii="Symbol" w:hAnsi="Symbol" w:hint="default"/>
      </w:rPr>
    </w:lvl>
    <w:lvl w:ilvl="4" w:tplc="DC16D3E2" w:tentative="1">
      <w:start w:val="1"/>
      <w:numFmt w:val="bullet"/>
      <w:lvlText w:val="o"/>
      <w:lvlJc w:val="left"/>
      <w:pPr>
        <w:tabs>
          <w:tab w:val="num" w:pos="4734"/>
        </w:tabs>
        <w:ind w:left="4734" w:hanging="360"/>
      </w:pPr>
      <w:rPr>
        <w:rFonts w:ascii="Courier New" w:hAnsi="Courier New" w:cs="Courier New" w:hint="default"/>
      </w:rPr>
    </w:lvl>
    <w:lvl w:ilvl="5" w:tplc="22A2E3D8" w:tentative="1">
      <w:start w:val="1"/>
      <w:numFmt w:val="bullet"/>
      <w:lvlText w:val=""/>
      <w:lvlJc w:val="left"/>
      <w:pPr>
        <w:tabs>
          <w:tab w:val="num" w:pos="5454"/>
        </w:tabs>
        <w:ind w:left="5454" w:hanging="360"/>
      </w:pPr>
      <w:rPr>
        <w:rFonts w:ascii="Wingdings" w:hAnsi="Wingdings" w:hint="default"/>
      </w:rPr>
    </w:lvl>
    <w:lvl w:ilvl="6" w:tplc="9B1626CA" w:tentative="1">
      <w:start w:val="1"/>
      <w:numFmt w:val="bullet"/>
      <w:lvlText w:val=""/>
      <w:lvlJc w:val="left"/>
      <w:pPr>
        <w:tabs>
          <w:tab w:val="num" w:pos="6174"/>
        </w:tabs>
        <w:ind w:left="6174" w:hanging="360"/>
      </w:pPr>
      <w:rPr>
        <w:rFonts w:ascii="Symbol" w:hAnsi="Symbol" w:hint="default"/>
      </w:rPr>
    </w:lvl>
    <w:lvl w:ilvl="7" w:tplc="8EA25548" w:tentative="1">
      <w:start w:val="1"/>
      <w:numFmt w:val="bullet"/>
      <w:lvlText w:val="o"/>
      <w:lvlJc w:val="left"/>
      <w:pPr>
        <w:tabs>
          <w:tab w:val="num" w:pos="6894"/>
        </w:tabs>
        <w:ind w:left="6894" w:hanging="360"/>
      </w:pPr>
      <w:rPr>
        <w:rFonts w:ascii="Courier New" w:hAnsi="Courier New" w:cs="Courier New" w:hint="default"/>
      </w:rPr>
    </w:lvl>
    <w:lvl w:ilvl="8" w:tplc="3E2C932C" w:tentative="1">
      <w:start w:val="1"/>
      <w:numFmt w:val="bullet"/>
      <w:lvlText w:val=""/>
      <w:lvlJc w:val="left"/>
      <w:pPr>
        <w:tabs>
          <w:tab w:val="num" w:pos="7614"/>
        </w:tabs>
        <w:ind w:left="7614" w:hanging="360"/>
      </w:pPr>
      <w:rPr>
        <w:rFonts w:ascii="Wingdings" w:hAnsi="Wingdings" w:hint="default"/>
      </w:rPr>
    </w:lvl>
  </w:abstractNum>
  <w:abstractNum w:abstractNumId="22" w15:restartNumberingAfterBreak="0">
    <w:nsid w:val="5C625EA4"/>
    <w:multiLevelType w:val="hybridMultilevel"/>
    <w:tmpl w:val="162014CE"/>
    <w:lvl w:ilvl="0" w:tplc="04090001">
      <w:start w:val="1"/>
      <w:numFmt w:val="bullet"/>
      <w:lvlText w:val=""/>
      <w:lvlJc w:val="left"/>
      <w:pPr>
        <w:tabs>
          <w:tab w:val="num" w:pos="1854"/>
        </w:tabs>
        <w:ind w:left="1854" w:hanging="360"/>
      </w:pPr>
      <w:rPr>
        <w:rFonts w:ascii="Symbol" w:hAnsi="Symbol" w:hint="default"/>
      </w:rPr>
    </w:lvl>
    <w:lvl w:ilvl="1" w:tplc="04090003" w:tentative="1">
      <w:start w:val="1"/>
      <w:numFmt w:val="lowerLetter"/>
      <w:lvlText w:val="%2."/>
      <w:lvlJc w:val="left"/>
      <w:pPr>
        <w:tabs>
          <w:tab w:val="num" w:pos="2574"/>
        </w:tabs>
        <w:ind w:left="2574" w:hanging="360"/>
      </w:pPr>
    </w:lvl>
    <w:lvl w:ilvl="2" w:tplc="04090005" w:tentative="1">
      <w:start w:val="1"/>
      <w:numFmt w:val="lowerRoman"/>
      <w:lvlText w:val="%3."/>
      <w:lvlJc w:val="right"/>
      <w:pPr>
        <w:tabs>
          <w:tab w:val="num" w:pos="3294"/>
        </w:tabs>
        <w:ind w:left="3294" w:hanging="180"/>
      </w:pPr>
    </w:lvl>
    <w:lvl w:ilvl="3" w:tplc="04090001" w:tentative="1">
      <w:start w:val="1"/>
      <w:numFmt w:val="decimal"/>
      <w:lvlText w:val="%4."/>
      <w:lvlJc w:val="left"/>
      <w:pPr>
        <w:tabs>
          <w:tab w:val="num" w:pos="4014"/>
        </w:tabs>
        <w:ind w:left="4014" w:hanging="360"/>
      </w:pPr>
    </w:lvl>
    <w:lvl w:ilvl="4" w:tplc="04090003" w:tentative="1">
      <w:start w:val="1"/>
      <w:numFmt w:val="lowerLetter"/>
      <w:lvlText w:val="%5."/>
      <w:lvlJc w:val="left"/>
      <w:pPr>
        <w:tabs>
          <w:tab w:val="num" w:pos="4734"/>
        </w:tabs>
        <w:ind w:left="4734" w:hanging="360"/>
      </w:pPr>
    </w:lvl>
    <w:lvl w:ilvl="5" w:tplc="04090005" w:tentative="1">
      <w:start w:val="1"/>
      <w:numFmt w:val="lowerRoman"/>
      <w:lvlText w:val="%6."/>
      <w:lvlJc w:val="right"/>
      <w:pPr>
        <w:tabs>
          <w:tab w:val="num" w:pos="5454"/>
        </w:tabs>
        <w:ind w:left="5454" w:hanging="180"/>
      </w:pPr>
    </w:lvl>
    <w:lvl w:ilvl="6" w:tplc="04090001" w:tentative="1">
      <w:start w:val="1"/>
      <w:numFmt w:val="decimal"/>
      <w:lvlText w:val="%7."/>
      <w:lvlJc w:val="left"/>
      <w:pPr>
        <w:tabs>
          <w:tab w:val="num" w:pos="6174"/>
        </w:tabs>
        <w:ind w:left="6174" w:hanging="360"/>
      </w:pPr>
    </w:lvl>
    <w:lvl w:ilvl="7" w:tplc="04090003" w:tentative="1">
      <w:start w:val="1"/>
      <w:numFmt w:val="lowerLetter"/>
      <w:lvlText w:val="%8."/>
      <w:lvlJc w:val="left"/>
      <w:pPr>
        <w:tabs>
          <w:tab w:val="num" w:pos="6894"/>
        </w:tabs>
        <w:ind w:left="6894" w:hanging="360"/>
      </w:pPr>
    </w:lvl>
    <w:lvl w:ilvl="8" w:tplc="04090005" w:tentative="1">
      <w:start w:val="1"/>
      <w:numFmt w:val="lowerRoman"/>
      <w:lvlText w:val="%9."/>
      <w:lvlJc w:val="right"/>
      <w:pPr>
        <w:tabs>
          <w:tab w:val="num" w:pos="7614"/>
        </w:tabs>
        <w:ind w:left="7614" w:hanging="180"/>
      </w:pPr>
    </w:lvl>
  </w:abstractNum>
  <w:abstractNum w:abstractNumId="23" w15:restartNumberingAfterBreak="0">
    <w:nsid w:val="5C9049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EC73505"/>
    <w:multiLevelType w:val="hybridMultilevel"/>
    <w:tmpl w:val="9566D5DE"/>
    <w:lvl w:ilvl="0" w:tplc="88D24B34">
      <w:start w:val="1"/>
      <w:numFmt w:val="bullet"/>
      <w:lvlText w:val=""/>
      <w:lvlJc w:val="left"/>
      <w:pPr>
        <w:tabs>
          <w:tab w:val="num" w:pos="1854"/>
        </w:tabs>
        <w:ind w:left="1854" w:hanging="360"/>
      </w:pPr>
      <w:rPr>
        <w:rFonts w:ascii="Symbol" w:hAnsi="Symbol" w:hint="default"/>
      </w:rPr>
    </w:lvl>
    <w:lvl w:ilvl="1" w:tplc="5C2EA39C" w:tentative="1">
      <w:start w:val="1"/>
      <w:numFmt w:val="bullet"/>
      <w:lvlText w:val="o"/>
      <w:lvlJc w:val="left"/>
      <w:pPr>
        <w:tabs>
          <w:tab w:val="num" w:pos="2574"/>
        </w:tabs>
        <w:ind w:left="2574" w:hanging="360"/>
      </w:pPr>
      <w:rPr>
        <w:rFonts w:ascii="Courier New" w:hAnsi="Courier New" w:cs="Courier New" w:hint="default"/>
      </w:rPr>
    </w:lvl>
    <w:lvl w:ilvl="2" w:tplc="0CFA5944" w:tentative="1">
      <w:start w:val="1"/>
      <w:numFmt w:val="bullet"/>
      <w:lvlText w:val=""/>
      <w:lvlJc w:val="left"/>
      <w:pPr>
        <w:tabs>
          <w:tab w:val="num" w:pos="3294"/>
        </w:tabs>
        <w:ind w:left="3294" w:hanging="360"/>
      </w:pPr>
      <w:rPr>
        <w:rFonts w:ascii="Wingdings" w:hAnsi="Wingdings" w:hint="default"/>
      </w:rPr>
    </w:lvl>
    <w:lvl w:ilvl="3" w:tplc="E26A913A" w:tentative="1">
      <w:start w:val="1"/>
      <w:numFmt w:val="bullet"/>
      <w:lvlText w:val=""/>
      <w:lvlJc w:val="left"/>
      <w:pPr>
        <w:tabs>
          <w:tab w:val="num" w:pos="4014"/>
        </w:tabs>
        <w:ind w:left="4014" w:hanging="360"/>
      </w:pPr>
      <w:rPr>
        <w:rFonts w:ascii="Symbol" w:hAnsi="Symbol" w:hint="default"/>
      </w:rPr>
    </w:lvl>
    <w:lvl w:ilvl="4" w:tplc="FCEC7462" w:tentative="1">
      <w:start w:val="1"/>
      <w:numFmt w:val="bullet"/>
      <w:lvlText w:val="o"/>
      <w:lvlJc w:val="left"/>
      <w:pPr>
        <w:tabs>
          <w:tab w:val="num" w:pos="4734"/>
        </w:tabs>
        <w:ind w:left="4734" w:hanging="360"/>
      </w:pPr>
      <w:rPr>
        <w:rFonts w:ascii="Courier New" w:hAnsi="Courier New" w:cs="Courier New" w:hint="default"/>
      </w:rPr>
    </w:lvl>
    <w:lvl w:ilvl="5" w:tplc="5B74019E" w:tentative="1">
      <w:start w:val="1"/>
      <w:numFmt w:val="bullet"/>
      <w:lvlText w:val=""/>
      <w:lvlJc w:val="left"/>
      <w:pPr>
        <w:tabs>
          <w:tab w:val="num" w:pos="5454"/>
        </w:tabs>
        <w:ind w:left="5454" w:hanging="360"/>
      </w:pPr>
      <w:rPr>
        <w:rFonts w:ascii="Wingdings" w:hAnsi="Wingdings" w:hint="default"/>
      </w:rPr>
    </w:lvl>
    <w:lvl w:ilvl="6" w:tplc="7B2CAB6E" w:tentative="1">
      <w:start w:val="1"/>
      <w:numFmt w:val="bullet"/>
      <w:lvlText w:val=""/>
      <w:lvlJc w:val="left"/>
      <w:pPr>
        <w:tabs>
          <w:tab w:val="num" w:pos="6174"/>
        </w:tabs>
        <w:ind w:left="6174" w:hanging="360"/>
      </w:pPr>
      <w:rPr>
        <w:rFonts w:ascii="Symbol" w:hAnsi="Symbol" w:hint="default"/>
      </w:rPr>
    </w:lvl>
    <w:lvl w:ilvl="7" w:tplc="251AB5CE" w:tentative="1">
      <w:start w:val="1"/>
      <w:numFmt w:val="bullet"/>
      <w:lvlText w:val="o"/>
      <w:lvlJc w:val="left"/>
      <w:pPr>
        <w:tabs>
          <w:tab w:val="num" w:pos="6894"/>
        </w:tabs>
        <w:ind w:left="6894" w:hanging="360"/>
      </w:pPr>
      <w:rPr>
        <w:rFonts w:ascii="Courier New" w:hAnsi="Courier New" w:cs="Courier New" w:hint="default"/>
      </w:rPr>
    </w:lvl>
    <w:lvl w:ilvl="8" w:tplc="4B2AE64A" w:tentative="1">
      <w:start w:val="1"/>
      <w:numFmt w:val="bullet"/>
      <w:lvlText w:val=""/>
      <w:lvlJc w:val="left"/>
      <w:pPr>
        <w:tabs>
          <w:tab w:val="num" w:pos="7614"/>
        </w:tabs>
        <w:ind w:left="7614" w:hanging="360"/>
      </w:pPr>
      <w:rPr>
        <w:rFonts w:ascii="Wingdings" w:hAnsi="Wingdings" w:hint="default"/>
      </w:rPr>
    </w:lvl>
  </w:abstractNum>
  <w:abstractNum w:abstractNumId="25" w15:restartNumberingAfterBreak="0">
    <w:nsid w:val="5ECD316D"/>
    <w:multiLevelType w:val="hybridMultilevel"/>
    <w:tmpl w:val="E54E9E62"/>
    <w:lvl w:ilvl="0" w:tplc="04090001">
      <w:start w:val="1"/>
      <w:numFmt w:val="decimal"/>
      <w:lvlText w:val="%1."/>
      <w:lvlJc w:val="left"/>
      <w:pPr>
        <w:tabs>
          <w:tab w:val="num" w:pos="1854"/>
        </w:tabs>
        <w:ind w:left="1854" w:hanging="360"/>
      </w:pPr>
    </w:lvl>
    <w:lvl w:ilvl="1" w:tplc="04090003" w:tentative="1">
      <w:start w:val="1"/>
      <w:numFmt w:val="lowerLetter"/>
      <w:lvlText w:val="%2."/>
      <w:lvlJc w:val="left"/>
      <w:pPr>
        <w:tabs>
          <w:tab w:val="num" w:pos="2574"/>
        </w:tabs>
        <w:ind w:left="2574" w:hanging="360"/>
      </w:pPr>
    </w:lvl>
    <w:lvl w:ilvl="2" w:tplc="04090005" w:tentative="1">
      <w:start w:val="1"/>
      <w:numFmt w:val="lowerRoman"/>
      <w:lvlText w:val="%3."/>
      <w:lvlJc w:val="right"/>
      <w:pPr>
        <w:tabs>
          <w:tab w:val="num" w:pos="3294"/>
        </w:tabs>
        <w:ind w:left="3294" w:hanging="180"/>
      </w:pPr>
    </w:lvl>
    <w:lvl w:ilvl="3" w:tplc="04090001" w:tentative="1">
      <w:start w:val="1"/>
      <w:numFmt w:val="decimal"/>
      <w:lvlText w:val="%4."/>
      <w:lvlJc w:val="left"/>
      <w:pPr>
        <w:tabs>
          <w:tab w:val="num" w:pos="4014"/>
        </w:tabs>
        <w:ind w:left="4014" w:hanging="360"/>
      </w:pPr>
    </w:lvl>
    <w:lvl w:ilvl="4" w:tplc="04090003" w:tentative="1">
      <w:start w:val="1"/>
      <w:numFmt w:val="lowerLetter"/>
      <w:lvlText w:val="%5."/>
      <w:lvlJc w:val="left"/>
      <w:pPr>
        <w:tabs>
          <w:tab w:val="num" w:pos="4734"/>
        </w:tabs>
        <w:ind w:left="4734" w:hanging="360"/>
      </w:pPr>
    </w:lvl>
    <w:lvl w:ilvl="5" w:tplc="04090005" w:tentative="1">
      <w:start w:val="1"/>
      <w:numFmt w:val="lowerRoman"/>
      <w:lvlText w:val="%6."/>
      <w:lvlJc w:val="right"/>
      <w:pPr>
        <w:tabs>
          <w:tab w:val="num" w:pos="5454"/>
        </w:tabs>
        <w:ind w:left="5454" w:hanging="180"/>
      </w:pPr>
    </w:lvl>
    <w:lvl w:ilvl="6" w:tplc="04090001" w:tentative="1">
      <w:start w:val="1"/>
      <w:numFmt w:val="decimal"/>
      <w:lvlText w:val="%7."/>
      <w:lvlJc w:val="left"/>
      <w:pPr>
        <w:tabs>
          <w:tab w:val="num" w:pos="6174"/>
        </w:tabs>
        <w:ind w:left="6174" w:hanging="360"/>
      </w:pPr>
    </w:lvl>
    <w:lvl w:ilvl="7" w:tplc="04090003" w:tentative="1">
      <w:start w:val="1"/>
      <w:numFmt w:val="lowerLetter"/>
      <w:lvlText w:val="%8."/>
      <w:lvlJc w:val="left"/>
      <w:pPr>
        <w:tabs>
          <w:tab w:val="num" w:pos="6894"/>
        </w:tabs>
        <w:ind w:left="6894" w:hanging="360"/>
      </w:pPr>
    </w:lvl>
    <w:lvl w:ilvl="8" w:tplc="04090005" w:tentative="1">
      <w:start w:val="1"/>
      <w:numFmt w:val="lowerRoman"/>
      <w:lvlText w:val="%9."/>
      <w:lvlJc w:val="right"/>
      <w:pPr>
        <w:tabs>
          <w:tab w:val="num" w:pos="7614"/>
        </w:tabs>
        <w:ind w:left="7614" w:hanging="180"/>
      </w:pPr>
    </w:lvl>
  </w:abstractNum>
  <w:abstractNum w:abstractNumId="26" w15:restartNumberingAfterBreak="0">
    <w:nsid w:val="65C86EBD"/>
    <w:multiLevelType w:val="hybridMultilevel"/>
    <w:tmpl w:val="16FC005A"/>
    <w:lvl w:ilvl="0" w:tplc="0409000F">
      <w:start w:val="1"/>
      <w:numFmt w:val="bullet"/>
      <w:lvlText w:val=""/>
      <w:lvlJc w:val="left"/>
      <w:pPr>
        <w:tabs>
          <w:tab w:val="num" w:pos="1854"/>
        </w:tabs>
        <w:ind w:left="1854" w:hanging="360"/>
      </w:pPr>
      <w:rPr>
        <w:rFonts w:ascii="Symbol" w:hAnsi="Symbol" w:hint="default"/>
      </w:rPr>
    </w:lvl>
    <w:lvl w:ilvl="1" w:tplc="04090019" w:tentative="1">
      <w:start w:val="1"/>
      <w:numFmt w:val="bullet"/>
      <w:lvlText w:val="o"/>
      <w:lvlJc w:val="left"/>
      <w:pPr>
        <w:tabs>
          <w:tab w:val="num" w:pos="2574"/>
        </w:tabs>
        <w:ind w:left="2574" w:hanging="360"/>
      </w:pPr>
      <w:rPr>
        <w:rFonts w:ascii="Courier New" w:hAnsi="Courier New" w:cs="Courier New" w:hint="default"/>
      </w:rPr>
    </w:lvl>
    <w:lvl w:ilvl="2" w:tplc="0409001B" w:tentative="1">
      <w:start w:val="1"/>
      <w:numFmt w:val="bullet"/>
      <w:lvlText w:val=""/>
      <w:lvlJc w:val="left"/>
      <w:pPr>
        <w:tabs>
          <w:tab w:val="num" w:pos="3294"/>
        </w:tabs>
        <w:ind w:left="3294" w:hanging="360"/>
      </w:pPr>
      <w:rPr>
        <w:rFonts w:ascii="Wingdings" w:hAnsi="Wingdings" w:hint="default"/>
      </w:rPr>
    </w:lvl>
    <w:lvl w:ilvl="3" w:tplc="0409000F" w:tentative="1">
      <w:start w:val="1"/>
      <w:numFmt w:val="bullet"/>
      <w:lvlText w:val=""/>
      <w:lvlJc w:val="left"/>
      <w:pPr>
        <w:tabs>
          <w:tab w:val="num" w:pos="4014"/>
        </w:tabs>
        <w:ind w:left="4014" w:hanging="360"/>
      </w:pPr>
      <w:rPr>
        <w:rFonts w:ascii="Symbol" w:hAnsi="Symbol" w:hint="default"/>
      </w:rPr>
    </w:lvl>
    <w:lvl w:ilvl="4" w:tplc="04090019" w:tentative="1">
      <w:start w:val="1"/>
      <w:numFmt w:val="bullet"/>
      <w:lvlText w:val="o"/>
      <w:lvlJc w:val="left"/>
      <w:pPr>
        <w:tabs>
          <w:tab w:val="num" w:pos="4734"/>
        </w:tabs>
        <w:ind w:left="4734" w:hanging="360"/>
      </w:pPr>
      <w:rPr>
        <w:rFonts w:ascii="Courier New" w:hAnsi="Courier New" w:cs="Courier New" w:hint="default"/>
      </w:rPr>
    </w:lvl>
    <w:lvl w:ilvl="5" w:tplc="0409001B" w:tentative="1">
      <w:start w:val="1"/>
      <w:numFmt w:val="bullet"/>
      <w:lvlText w:val=""/>
      <w:lvlJc w:val="left"/>
      <w:pPr>
        <w:tabs>
          <w:tab w:val="num" w:pos="5454"/>
        </w:tabs>
        <w:ind w:left="5454" w:hanging="360"/>
      </w:pPr>
      <w:rPr>
        <w:rFonts w:ascii="Wingdings" w:hAnsi="Wingdings" w:hint="default"/>
      </w:rPr>
    </w:lvl>
    <w:lvl w:ilvl="6" w:tplc="0409000F" w:tentative="1">
      <w:start w:val="1"/>
      <w:numFmt w:val="bullet"/>
      <w:lvlText w:val=""/>
      <w:lvlJc w:val="left"/>
      <w:pPr>
        <w:tabs>
          <w:tab w:val="num" w:pos="6174"/>
        </w:tabs>
        <w:ind w:left="6174" w:hanging="360"/>
      </w:pPr>
      <w:rPr>
        <w:rFonts w:ascii="Symbol" w:hAnsi="Symbol" w:hint="default"/>
      </w:rPr>
    </w:lvl>
    <w:lvl w:ilvl="7" w:tplc="04090019" w:tentative="1">
      <w:start w:val="1"/>
      <w:numFmt w:val="bullet"/>
      <w:lvlText w:val="o"/>
      <w:lvlJc w:val="left"/>
      <w:pPr>
        <w:tabs>
          <w:tab w:val="num" w:pos="6894"/>
        </w:tabs>
        <w:ind w:left="6894" w:hanging="360"/>
      </w:pPr>
      <w:rPr>
        <w:rFonts w:ascii="Courier New" w:hAnsi="Courier New" w:cs="Courier New" w:hint="default"/>
      </w:rPr>
    </w:lvl>
    <w:lvl w:ilvl="8" w:tplc="0409001B"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A4069EC"/>
    <w:multiLevelType w:val="hybridMultilevel"/>
    <w:tmpl w:val="91A27B94"/>
    <w:lvl w:ilvl="0" w:tplc="04090001">
      <w:start w:val="1"/>
      <w:numFmt w:val="bullet"/>
      <w:lvlText w:val="•"/>
      <w:lvlJc w:val="left"/>
      <w:pPr>
        <w:tabs>
          <w:tab w:val="num" w:pos="1278"/>
        </w:tabs>
        <w:ind w:left="1278" w:hanging="144"/>
      </w:pPr>
      <w:rPr>
        <w:rFonts w:ascii="Times New Roman" w:hAnsi="Times New Roman" w:cs="Times New Roman" w:hint="default"/>
      </w:rPr>
    </w:lvl>
    <w:lvl w:ilvl="1" w:tplc="04090003">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28" w15:restartNumberingAfterBreak="0">
    <w:nsid w:val="6AF747D7"/>
    <w:multiLevelType w:val="hybridMultilevel"/>
    <w:tmpl w:val="8A9CEBB6"/>
    <w:lvl w:ilvl="0" w:tplc="1E3C47D8">
      <w:start w:val="1"/>
      <w:numFmt w:val="bullet"/>
      <w:lvlText w:val=""/>
      <w:lvlJc w:val="left"/>
      <w:pPr>
        <w:tabs>
          <w:tab w:val="num" w:pos="1854"/>
        </w:tabs>
        <w:ind w:left="1854" w:hanging="360"/>
      </w:pPr>
      <w:rPr>
        <w:rFonts w:ascii="Symbol" w:hAnsi="Symbol" w:hint="default"/>
      </w:rPr>
    </w:lvl>
    <w:lvl w:ilvl="1" w:tplc="04090003">
      <w:start w:val="1"/>
      <w:numFmt w:val="bullet"/>
      <w:lvlText w:val="o"/>
      <w:lvlJc w:val="left"/>
      <w:pPr>
        <w:tabs>
          <w:tab w:val="num" w:pos="2574"/>
        </w:tabs>
        <w:ind w:left="2574" w:hanging="360"/>
      </w:pPr>
      <w:rPr>
        <w:rFonts w:ascii="Courier New" w:hAnsi="Courier New" w:cs="Courier New" w:hint="default"/>
      </w:rPr>
    </w:lvl>
    <w:lvl w:ilvl="2" w:tplc="04090005">
      <w:start w:val="1"/>
      <w:numFmt w:val="bullet"/>
      <w:lvlText w:val=""/>
      <w:lvlJc w:val="left"/>
      <w:pPr>
        <w:tabs>
          <w:tab w:val="num" w:pos="3294"/>
        </w:tabs>
        <w:ind w:left="3294" w:hanging="360"/>
      </w:pPr>
      <w:rPr>
        <w:rFonts w:ascii="Symbol" w:hAnsi="Symbol"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29" w15:restartNumberingAfterBreak="0">
    <w:nsid w:val="6CD3336B"/>
    <w:multiLevelType w:val="hybridMultilevel"/>
    <w:tmpl w:val="87D8E1C6"/>
    <w:lvl w:ilvl="0" w:tplc="04090001">
      <w:start w:val="1"/>
      <w:numFmt w:val="bullet"/>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1"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0" w15:restartNumberingAfterBreak="0">
    <w:nsid w:val="71DA0313"/>
    <w:multiLevelType w:val="hybridMultilevel"/>
    <w:tmpl w:val="3F00341C"/>
    <w:lvl w:ilvl="0" w:tplc="04090001">
      <w:start w:val="1"/>
      <w:numFmt w:val="bullet"/>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1" w15:restartNumberingAfterBreak="0">
    <w:nsid w:val="72963967"/>
    <w:multiLevelType w:val="multilevel"/>
    <w:tmpl w:val="626C42CC"/>
    <w:lvl w:ilvl="0">
      <w:start w:val="1"/>
      <w:numFmt w:val="decimal"/>
      <w:pStyle w:val="FigureChar"/>
      <w:suff w:val="nothing"/>
      <w:lvlText w:val="Figure %1"/>
      <w:lvlJc w:val="left"/>
      <w:pPr>
        <w:ind w:left="2765" w:firstLine="0"/>
      </w:pPr>
      <w:rPr>
        <w:rFonts w:ascii="Arial" w:hAnsi="Arial" w:hint="default"/>
        <w:b/>
        <w:i w:val="0"/>
        <w:u w:val="none"/>
      </w:rPr>
    </w:lvl>
    <w:lvl w:ilvl="1">
      <w:start w:val="1"/>
      <w:numFmt w:val="none"/>
      <w:suff w:val="nothing"/>
      <w:lvlText w:val=""/>
      <w:lvlJc w:val="left"/>
      <w:pPr>
        <w:ind w:left="485" w:firstLine="0"/>
      </w:pPr>
      <w:rPr>
        <w:rFonts w:hint="default"/>
      </w:rPr>
    </w:lvl>
    <w:lvl w:ilvl="2">
      <w:start w:val="1"/>
      <w:numFmt w:val="none"/>
      <w:suff w:val="nothing"/>
      <w:lvlText w:val=""/>
      <w:lvlJc w:val="left"/>
      <w:pPr>
        <w:ind w:left="485" w:firstLine="0"/>
      </w:pPr>
      <w:rPr>
        <w:rFonts w:hint="default"/>
      </w:rPr>
    </w:lvl>
    <w:lvl w:ilvl="3">
      <w:start w:val="1"/>
      <w:numFmt w:val="none"/>
      <w:suff w:val="nothing"/>
      <w:lvlText w:val=""/>
      <w:lvlJc w:val="left"/>
      <w:pPr>
        <w:ind w:left="485" w:firstLine="0"/>
      </w:pPr>
      <w:rPr>
        <w:rFonts w:hint="default"/>
      </w:rPr>
    </w:lvl>
    <w:lvl w:ilvl="4">
      <w:start w:val="1"/>
      <w:numFmt w:val="none"/>
      <w:suff w:val="nothing"/>
      <w:lvlText w:val=""/>
      <w:lvlJc w:val="left"/>
      <w:pPr>
        <w:ind w:left="485" w:firstLine="0"/>
      </w:pPr>
      <w:rPr>
        <w:rFonts w:hint="default"/>
      </w:rPr>
    </w:lvl>
    <w:lvl w:ilvl="5">
      <w:start w:val="1"/>
      <w:numFmt w:val="none"/>
      <w:suff w:val="nothing"/>
      <w:lvlText w:val=""/>
      <w:lvlJc w:val="left"/>
      <w:pPr>
        <w:ind w:left="485" w:firstLine="0"/>
      </w:pPr>
      <w:rPr>
        <w:rFonts w:hint="default"/>
      </w:rPr>
    </w:lvl>
    <w:lvl w:ilvl="6">
      <w:start w:val="1"/>
      <w:numFmt w:val="none"/>
      <w:suff w:val="nothing"/>
      <w:lvlText w:val=""/>
      <w:lvlJc w:val="left"/>
      <w:pPr>
        <w:ind w:left="485" w:firstLine="0"/>
      </w:pPr>
      <w:rPr>
        <w:rFonts w:hint="default"/>
      </w:rPr>
    </w:lvl>
    <w:lvl w:ilvl="7">
      <w:start w:val="1"/>
      <w:numFmt w:val="none"/>
      <w:suff w:val="nothing"/>
      <w:lvlText w:val=""/>
      <w:lvlJc w:val="left"/>
      <w:pPr>
        <w:ind w:left="485" w:firstLine="0"/>
      </w:pPr>
      <w:rPr>
        <w:rFonts w:hint="default"/>
      </w:rPr>
    </w:lvl>
    <w:lvl w:ilvl="8">
      <w:start w:val="1"/>
      <w:numFmt w:val="none"/>
      <w:suff w:val="nothing"/>
      <w:lvlText w:val=""/>
      <w:lvlJc w:val="left"/>
      <w:pPr>
        <w:ind w:left="485" w:firstLine="0"/>
      </w:pPr>
      <w:rPr>
        <w:rFonts w:hint="default"/>
      </w:rPr>
    </w:lvl>
  </w:abstractNum>
  <w:abstractNum w:abstractNumId="32" w15:restartNumberingAfterBreak="0">
    <w:nsid w:val="7A2C42C1"/>
    <w:multiLevelType w:val="hybridMultilevel"/>
    <w:tmpl w:val="193EAF5C"/>
    <w:lvl w:ilvl="0" w:tplc="B38A6C50">
      <w:start w:val="1"/>
      <w:numFmt w:val="bullet"/>
      <w:pStyle w:val="TextBullets1"/>
      <w:lvlText w:val=""/>
      <w:lvlJc w:val="left"/>
      <w:pPr>
        <w:tabs>
          <w:tab w:val="num" w:pos="2160"/>
        </w:tabs>
        <w:ind w:left="2160" w:right="2160" w:hanging="360"/>
      </w:pPr>
      <w:rPr>
        <w:rFonts w:ascii="Webdings" w:hAnsi="Webdings" w:hint="default"/>
      </w:rPr>
    </w:lvl>
    <w:lvl w:ilvl="1" w:tplc="91889698">
      <w:start w:val="1"/>
      <w:numFmt w:val="bullet"/>
      <w:lvlText w:val=""/>
      <w:lvlJc w:val="left"/>
      <w:pPr>
        <w:tabs>
          <w:tab w:val="num" w:pos="1440"/>
        </w:tabs>
        <w:ind w:left="1440" w:right="1440" w:hanging="360"/>
      </w:pPr>
      <w:rPr>
        <w:rFonts w:ascii="Webdings" w:hAnsi="Webdings" w:hint="default"/>
        <w:color w:val="auto"/>
      </w:rPr>
    </w:lvl>
    <w:lvl w:ilvl="2" w:tplc="E3DE4662" w:tentative="1">
      <w:start w:val="1"/>
      <w:numFmt w:val="bullet"/>
      <w:lvlText w:val=""/>
      <w:lvlJc w:val="left"/>
      <w:pPr>
        <w:tabs>
          <w:tab w:val="num" w:pos="2160"/>
        </w:tabs>
        <w:ind w:left="2160" w:right="2160" w:hanging="360"/>
      </w:pPr>
      <w:rPr>
        <w:rFonts w:ascii="Wingdings" w:hAnsi="Wingdings" w:hint="default"/>
      </w:rPr>
    </w:lvl>
    <w:lvl w:ilvl="3" w:tplc="756E6E52" w:tentative="1">
      <w:start w:val="1"/>
      <w:numFmt w:val="bullet"/>
      <w:lvlText w:val=""/>
      <w:lvlJc w:val="left"/>
      <w:pPr>
        <w:tabs>
          <w:tab w:val="num" w:pos="2880"/>
        </w:tabs>
        <w:ind w:left="2880" w:right="2880" w:hanging="360"/>
      </w:pPr>
      <w:rPr>
        <w:rFonts w:ascii="Symbol" w:hAnsi="Symbol" w:hint="default"/>
      </w:rPr>
    </w:lvl>
    <w:lvl w:ilvl="4" w:tplc="A85E9B6C" w:tentative="1">
      <w:start w:val="1"/>
      <w:numFmt w:val="bullet"/>
      <w:lvlText w:val="o"/>
      <w:lvlJc w:val="left"/>
      <w:pPr>
        <w:tabs>
          <w:tab w:val="num" w:pos="3600"/>
        </w:tabs>
        <w:ind w:left="3600" w:right="3600" w:hanging="360"/>
      </w:pPr>
      <w:rPr>
        <w:rFonts w:ascii="Courier New" w:hAnsi="Courier New" w:hint="default"/>
      </w:rPr>
    </w:lvl>
    <w:lvl w:ilvl="5" w:tplc="2F8A3C32" w:tentative="1">
      <w:start w:val="1"/>
      <w:numFmt w:val="bullet"/>
      <w:lvlText w:val=""/>
      <w:lvlJc w:val="left"/>
      <w:pPr>
        <w:tabs>
          <w:tab w:val="num" w:pos="4320"/>
        </w:tabs>
        <w:ind w:left="4320" w:right="4320" w:hanging="360"/>
      </w:pPr>
      <w:rPr>
        <w:rFonts w:ascii="Wingdings" w:hAnsi="Wingdings" w:hint="default"/>
      </w:rPr>
    </w:lvl>
    <w:lvl w:ilvl="6" w:tplc="D5D4A52C" w:tentative="1">
      <w:start w:val="1"/>
      <w:numFmt w:val="bullet"/>
      <w:lvlText w:val=""/>
      <w:lvlJc w:val="left"/>
      <w:pPr>
        <w:tabs>
          <w:tab w:val="num" w:pos="5040"/>
        </w:tabs>
        <w:ind w:left="5040" w:right="5040" w:hanging="360"/>
      </w:pPr>
      <w:rPr>
        <w:rFonts w:ascii="Symbol" w:hAnsi="Symbol" w:hint="default"/>
      </w:rPr>
    </w:lvl>
    <w:lvl w:ilvl="7" w:tplc="3B44F56A" w:tentative="1">
      <w:start w:val="1"/>
      <w:numFmt w:val="bullet"/>
      <w:lvlText w:val="o"/>
      <w:lvlJc w:val="left"/>
      <w:pPr>
        <w:tabs>
          <w:tab w:val="num" w:pos="5760"/>
        </w:tabs>
        <w:ind w:left="5760" w:right="5760" w:hanging="360"/>
      </w:pPr>
      <w:rPr>
        <w:rFonts w:ascii="Courier New" w:hAnsi="Courier New" w:hint="default"/>
      </w:rPr>
    </w:lvl>
    <w:lvl w:ilvl="8" w:tplc="9C7E308A" w:tentative="1">
      <w:start w:val="1"/>
      <w:numFmt w:val="bullet"/>
      <w:lvlText w:val=""/>
      <w:lvlJc w:val="left"/>
      <w:pPr>
        <w:tabs>
          <w:tab w:val="num" w:pos="6480"/>
        </w:tabs>
        <w:ind w:left="6480" w:right="6480" w:hanging="360"/>
      </w:pPr>
      <w:rPr>
        <w:rFonts w:ascii="Wingdings" w:hAnsi="Wingdings" w:hint="default"/>
      </w:rPr>
    </w:lvl>
  </w:abstractNum>
  <w:abstractNum w:abstractNumId="33" w15:restartNumberingAfterBreak="0">
    <w:nsid w:val="7F983E70"/>
    <w:multiLevelType w:val="hybridMultilevel"/>
    <w:tmpl w:val="0C4E4D6E"/>
    <w:lvl w:ilvl="0" w:tplc="6D1EB97E">
      <w:start w:val="1"/>
      <w:numFmt w:val="bullet"/>
      <w:lvlText w:val=""/>
      <w:lvlJc w:val="left"/>
      <w:pPr>
        <w:tabs>
          <w:tab w:val="num" w:pos="1854"/>
        </w:tabs>
        <w:ind w:left="1854" w:hanging="360"/>
      </w:pPr>
      <w:rPr>
        <w:rFonts w:ascii="Symbol" w:hAnsi="Symbol" w:hint="default"/>
      </w:rPr>
    </w:lvl>
    <w:lvl w:ilvl="1" w:tplc="B2D41FD8" w:tentative="1">
      <w:start w:val="1"/>
      <w:numFmt w:val="bullet"/>
      <w:lvlText w:val="o"/>
      <w:lvlJc w:val="left"/>
      <w:pPr>
        <w:tabs>
          <w:tab w:val="num" w:pos="2574"/>
        </w:tabs>
        <w:ind w:left="2574" w:hanging="360"/>
      </w:pPr>
      <w:rPr>
        <w:rFonts w:ascii="Courier New" w:hAnsi="Courier New" w:cs="Courier New" w:hint="default"/>
      </w:rPr>
    </w:lvl>
    <w:lvl w:ilvl="2" w:tplc="FD040DB6" w:tentative="1">
      <w:start w:val="1"/>
      <w:numFmt w:val="bullet"/>
      <w:lvlText w:val=""/>
      <w:lvlJc w:val="left"/>
      <w:pPr>
        <w:tabs>
          <w:tab w:val="num" w:pos="3294"/>
        </w:tabs>
        <w:ind w:left="3294" w:hanging="360"/>
      </w:pPr>
      <w:rPr>
        <w:rFonts w:ascii="Wingdings" w:hAnsi="Wingdings" w:hint="default"/>
      </w:rPr>
    </w:lvl>
    <w:lvl w:ilvl="3" w:tplc="654A458A" w:tentative="1">
      <w:start w:val="1"/>
      <w:numFmt w:val="bullet"/>
      <w:lvlText w:val=""/>
      <w:lvlJc w:val="left"/>
      <w:pPr>
        <w:tabs>
          <w:tab w:val="num" w:pos="4014"/>
        </w:tabs>
        <w:ind w:left="4014" w:hanging="360"/>
      </w:pPr>
      <w:rPr>
        <w:rFonts w:ascii="Symbol" w:hAnsi="Symbol" w:hint="default"/>
      </w:rPr>
    </w:lvl>
    <w:lvl w:ilvl="4" w:tplc="5198B87E" w:tentative="1">
      <w:start w:val="1"/>
      <w:numFmt w:val="bullet"/>
      <w:lvlText w:val="o"/>
      <w:lvlJc w:val="left"/>
      <w:pPr>
        <w:tabs>
          <w:tab w:val="num" w:pos="4734"/>
        </w:tabs>
        <w:ind w:left="4734" w:hanging="360"/>
      </w:pPr>
      <w:rPr>
        <w:rFonts w:ascii="Courier New" w:hAnsi="Courier New" w:cs="Courier New" w:hint="default"/>
      </w:rPr>
    </w:lvl>
    <w:lvl w:ilvl="5" w:tplc="4726FCF6" w:tentative="1">
      <w:start w:val="1"/>
      <w:numFmt w:val="bullet"/>
      <w:lvlText w:val=""/>
      <w:lvlJc w:val="left"/>
      <w:pPr>
        <w:tabs>
          <w:tab w:val="num" w:pos="5454"/>
        </w:tabs>
        <w:ind w:left="5454" w:hanging="360"/>
      </w:pPr>
      <w:rPr>
        <w:rFonts w:ascii="Wingdings" w:hAnsi="Wingdings" w:hint="default"/>
      </w:rPr>
    </w:lvl>
    <w:lvl w:ilvl="6" w:tplc="1A767E34" w:tentative="1">
      <w:start w:val="1"/>
      <w:numFmt w:val="bullet"/>
      <w:lvlText w:val=""/>
      <w:lvlJc w:val="left"/>
      <w:pPr>
        <w:tabs>
          <w:tab w:val="num" w:pos="6174"/>
        </w:tabs>
        <w:ind w:left="6174" w:hanging="360"/>
      </w:pPr>
      <w:rPr>
        <w:rFonts w:ascii="Symbol" w:hAnsi="Symbol" w:hint="default"/>
      </w:rPr>
    </w:lvl>
    <w:lvl w:ilvl="7" w:tplc="0AFCA5FE" w:tentative="1">
      <w:start w:val="1"/>
      <w:numFmt w:val="bullet"/>
      <w:lvlText w:val="o"/>
      <w:lvlJc w:val="left"/>
      <w:pPr>
        <w:tabs>
          <w:tab w:val="num" w:pos="6894"/>
        </w:tabs>
        <w:ind w:left="6894" w:hanging="360"/>
      </w:pPr>
      <w:rPr>
        <w:rFonts w:ascii="Courier New" w:hAnsi="Courier New" w:cs="Courier New" w:hint="default"/>
      </w:rPr>
    </w:lvl>
    <w:lvl w:ilvl="8" w:tplc="6A9C64E8" w:tentative="1">
      <w:start w:val="1"/>
      <w:numFmt w:val="bullet"/>
      <w:lvlText w:val=""/>
      <w:lvlJc w:val="left"/>
      <w:pPr>
        <w:tabs>
          <w:tab w:val="num" w:pos="7614"/>
        </w:tabs>
        <w:ind w:left="7614" w:hanging="360"/>
      </w:pPr>
      <w:rPr>
        <w:rFonts w:ascii="Wingdings" w:hAnsi="Wingdings" w:hint="default"/>
      </w:rPr>
    </w:lvl>
  </w:abstractNum>
  <w:num w:numId="1">
    <w:abstractNumId w:val="18"/>
  </w:num>
  <w:num w:numId="2">
    <w:abstractNumId w:val="18"/>
  </w:num>
  <w:num w:numId="3">
    <w:abstractNumId w:val="32"/>
  </w:num>
  <w:num w:numId="4">
    <w:abstractNumId w:val="0"/>
  </w:num>
  <w:num w:numId="5">
    <w:abstractNumId w:val="13"/>
  </w:num>
  <w:num w:numId="6">
    <w:abstractNumId w:val="11"/>
  </w:num>
  <w:num w:numId="7">
    <w:abstractNumId w:val="5"/>
  </w:num>
  <w:num w:numId="8">
    <w:abstractNumId w:val="31"/>
  </w:num>
  <w:num w:numId="9">
    <w:abstractNumId w:val="27"/>
  </w:num>
  <w:num w:numId="10">
    <w:abstractNumId w:val="7"/>
  </w:num>
  <w:num w:numId="11">
    <w:abstractNumId w:val="17"/>
  </w:num>
  <w:num w:numId="12">
    <w:abstractNumId w:val="29"/>
  </w:num>
  <w:num w:numId="13">
    <w:abstractNumId w:val="33"/>
  </w:num>
  <w:num w:numId="14">
    <w:abstractNumId w:val="28"/>
  </w:num>
  <w:num w:numId="15">
    <w:abstractNumId w:val="25"/>
  </w:num>
  <w:num w:numId="16">
    <w:abstractNumId w:val="22"/>
  </w:num>
  <w:num w:numId="17">
    <w:abstractNumId w:val="18"/>
  </w:num>
  <w:num w:numId="18">
    <w:abstractNumId w:val="18"/>
  </w:num>
  <w:num w:numId="19">
    <w:abstractNumId w:val="3"/>
  </w:num>
  <w:num w:numId="20">
    <w:abstractNumId w:val="2"/>
  </w:num>
  <w:num w:numId="21">
    <w:abstractNumId w:val="12"/>
  </w:num>
  <w:num w:numId="22">
    <w:abstractNumId w:val="30"/>
  </w:num>
  <w:num w:numId="23">
    <w:abstractNumId w:val="24"/>
  </w:num>
  <w:num w:numId="24">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
  </w:num>
  <w:num w:numId="27">
    <w:abstractNumId w:val="15"/>
  </w:num>
  <w:num w:numId="28">
    <w:abstractNumId w:val="19"/>
  </w:num>
  <w:num w:numId="29">
    <w:abstractNumId w:val="16"/>
  </w:num>
  <w:num w:numId="30">
    <w:abstractNumId w:val="23"/>
  </w:num>
  <w:num w:numId="31">
    <w:abstractNumId w:val="9"/>
  </w:num>
  <w:num w:numId="32">
    <w:abstractNumId w:val="20"/>
  </w:num>
  <w:num w:numId="33">
    <w:abstractNumId w:val="18"/>
  </w:num>
  <w:num w:numId="34">
    <w:abstractNumId w:val="4"/>
  </w:num>
  <w:num w:numId="35">
    <w:abstractNumId w:val="14"/>
  </w:num>
  <w:num w:numId="36">
    <w:abstractNumId w:val="8"/>
  </w:num>
  <w:num w:numId="37">
    <w:abstractNumId w:val="8"/>
  </w:num>
  <w:num w:numId="38">
    <w:abstractNumId w:val="21"/>
  </w:num>
  <w:num w:numId="39">
    <w:abstractNumId w:val="26"/>
  </w:num>
  <w:num w:numId="40">
    <w:abstractNumId w:val="6"/>
  </w:num>
  <w:num w:numId="41">
    <w:abstractNumId w:val="10"/>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activeWritingStyle w:appName="MSWord" w:lang="en-US" w:vendorID="64" w:dllVersion="6" w:nlCheck="1" w:checkStyle="0"/>
  <w:activeWritingStyle w:appName="MSWord" w:lang="en-US" w:vendorID="64" w:dllVersion="0" w:nlCheck="1" w:checkStyle="0"/>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oNotTrackMoves/>
  <w:defaultTabStop w:val="720"/>
  <w:noPunctuationKerning/>
  <w:characterSpacingControl w:val="doNotCompress"/>
  <w:hdrShapeDefaults>
    <o:shapedefaults v:ext="edit" spidmax="2131"/>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97E3E"/>
    <w:rsid w:val="000006B6"/>
    <w:rsid w:val="00002E0C"/>
    <w:rsid w:val="00003367"/>
    <w:rsid w:val="00004562"/>
    <w:rsid w:val="000146F2"/>
    <w:rsid w:val="0001595C"/>
    <w:rsid w:val="000166CF"/>
    <w:rsid w:val="00016F03"/>
    <w:rsid w:val="00020173"/>
    <w:rsid w:val="00025DAF"/>
    <w:rsid w:val="00026EB2"/>
    <w:rsid w:val="0002760C"/>
    <w:rsid w:val="000308DA"/>
    <w:rsid w:val="00032F7A"/>
    <w:rsid w:val="00037983"/>
    <w:rsid w:val="00044053"/>
    <w:rsid w:val="00044976"/>
    <w:rsid w:val="00044DA4"/>
    <w:rsid w:val="00045CDB"/>
    <w:rsid w:val="000461DD"/>
    <w:rsid w:val="0005298C"/>
    <w:rsid w:val="00053B8B"/>
    <w:rsid w:val="00055974"/>
    <w:rsid w:val="00057117"/>
    <w:rsid w:val="000578BA"/>
    <w:rsid w:val="00060E67"/>
    <w:rsid w:val="000624BD"/>
    <w:rsid w:val="00063298"/>
    <w:rsid w:val="00065702"/>
    <w:rsid w:val="00065D4E"/>
    <w:rsid w:val="000665B6"/>
    <w:rsid w:val="00066B55"/>
    <w:rsid w:val="00066F88"/>
    <w:rsid w:val="0006759E"/>
    <w:rsid w:val="000704B9"/>
    <w:rsid w:val="00070A26"/>
    <w:rsid w:val="0007156E"/>
    <w:rsid w:val="00076CB4"/>
    <w:rsid w:val="000775AA"/>
    <w:rsid w:val="0008082B"/>
    <w:rsid w:val="000815F8"/>
    <w:rsid w:val="00081DC9"/>
    <w:rsid w:val="00082121"/>
    <w:rsid w:val="00086D1E"/>
    <w:rsid w:val="00090E4C"/>
    <w:rsid w:val="00091D35"/>
    <w:rsid w:val="000931BA"/>
    <w:rsid w:val="000948A5"/>
    <w:rsid w:val="000A2537"/>
    <w:rsid w:val="000A536C"/>
    <w:rsid w:val="000A5D7E"/>
    <w:rsid w:val="000A5F1E"/>
    <w:rsid w:val="000A60B4"/>
    <w:rsid w:val="000A79D3"/>
    <w:rsid w:val="000B0346"/>
    <w:rsid w:val="000B0E44"/>
    <w:rsid w:val="000B1079"/>
    <w:rsid w:val="000B13F1"/>
    <w:rsid w:val="000B1C2A"/>
    <w:rsid w:val="000B6016"/>
    <w:rsid w:val="000B6116"/>
    <w:rsid w:val="000C0C39"/>
    <w:rsid w:val="000C2782"/>
    <w:rsid w:val="000C538F"/>
    <w:rsid w:val="000D4DB3"/>
    <w:rsid w:val="000D5F39"/>
    <w:rsid w:val="000D7DAA"/>
    <w:rsid w:val="000E3886"/>
    <w:rsid w:val="000E4F8F"/>
    <w:rsid w:val="000E7BC0"/>
    <w:rsid w:val="000F11FC"/>
    <w:rsid w:val="000F1234"/>
    <w:rsid w:val="000F364D"/>
    <w:rsid w:val="000F4363"/>
    <w:rsid w:val="00101870"/>
    <w:rsid w:val="00103AB1"/>
    <w:rsid w:val="00110694"/>
    <w:rsid w:val="0011184F"/>
    <w:rsid w:val="00112855"/>
    <w:rsid w:val="001160CC"/>
    <w:rsid w:val="00122731"/>
    <w:rsid w:val="0012343B"/>
    <w:rsid w:val="0012375C"/>
    <w:rsid w:val="00127F7C"/>
    <w:rsid w:val="0013059C"/>
    <w:rsid w:val="001319BE"/>
    <w:rsid w:val="00132E7F"/>
    <w:rsid w:val="0013382E"/>
    <w:rsid w:val="00134614"/>
    <w:rsid w:val="00136345"/>
    <w:rsid w:val="00144368"/>
    <w:rsid w:val="00147D7C"/>
    <w:rsid w:val="00147DAE"/>
    <w:rsid w:val="00150F67"/>
    <w:rsid w:val="00151445"/>
    <w:rsid w:val="0015247B"/>
    <w:rsid w:val="001526F4"/>
    <w:rsid w:val="001537C4"/>
    <w:rsid w:val="001551DA"/>
    <w:rsid w:val="0016232B"/>
    <w:rsid w:val="0016519E"/>
    <w:rsid w:val="00166B34"/>
    <w:rsid w:val="00167ECF"/>
    <w:rsid w:val="0017022B"/>
    <w:rsid w:val="001707E1"/>
    <w:rsid w:val="00171467"/>
    <w:rsid w:val="0017156A"/>
    <w:rsid w:val="00172FEF"/>
    <w:rsid w:val="00175561"/>
    <w:rsid w:val="001756CF"/>
    <w:rsid w:val="00176BA5"/>
    <w:rsid w:val="00181398"/>
    <w:rsid w:val="001820EB"/>
    <w:rsid w:val="00185926"/>
    <w:rsid w:val="00191007"/>
    <w:rsid w:val="00192238"/>
    <w:rsid w:val="001934A0"/>
    <w:rsid w:val="0019371C"/>
    <w:rsid w:val="00194C18"/>
    <w:rsid w:val="00195756"/>
    <w:rsid w:val="00195B89"/>
    <w:rsid w:val="001960B0"/>
    <w:rsid w:val="001961D7"/>
    <w:rsid w:val="00196F07"/>
    <w:rsid w:val="001A40E1"/>
    <w:rsid w:val="001A5482"/>
    <w:rsid w:val="001A61AE"/>
    <w:rsid w:val="001A72F8"/>
    <w:rsid w:val="001B00B5"/>
    <w:rsid w:val="001B13C7"/>
    <w:rsid w:val="001B2FFB"/>
    <w:rsid w:val="001B5A42"/>
    <w:rsid w:val="001C024E"/>
    <w:rsid w:val="001C21DD"/>
    <w:rsid w:val="001C2868"/>
    <w:rsid w:val="001C65A5"/>
    <w:rsid w:val="001C69D4"/>
    <w:rsid w:val="001C6FE0"/>
    <w:rsid w:val="001C7696"/>
    <w:rsid w:val="001D085A"/>
    <w:rsid w:val="001D5A5E"/>
    <w:rsid w:val="001D6B7B"/>
    <w:rsid w:val="001E0576"/>
    <w:rsid w:val="001E0A3D"/>
    <w:rsid w:val="001E176B"/>
    <w:rsid w:val="001E2FB8"/>
    <w:rsid w:val="001E3D4D"/>
    <w:rsid w:val="001E7C59"/>
    <w:rsid w:val="001F08DD"/>
    <w:rsid w:val="001F13AB"/>
    <w:rsid w:val="001F297F"/>
    <w:rsid w:val="001F4249"/>
    <w:rsid w:val="001F4502"/>
    <w:rsid w:val="001F5759"/>
    <w:rsid w:val="001F600C"/>
    <w:rsid w:val="001F6C89"/>
    <w:rsid w:val="001F7FC5"/>
    <w:rsid w:val="00202788"/>
    <w:rsid w:val="00205931"/>
    <w:rsid w:val="0020765C"/>
    <w:rsid w:val="00211632"/>
    <w:rsid w:val="0021259D"/>
    <w:rsid w:val="00212929"/>
    <w:rsid w:val="00217C31"/>
    <w:rsid w:val="002214BB"/>
    <w:rsid w:val="002228DC"/>
    <w:rsid w:val="00227A44"/>
    <w:rsid w:val="0023055C"/>
    <w:rsid w:val="00233C69"/>
    <w:rsid w:val="0023445D"/>
    <w:rsid w:val="00234B7F"/>
    <w:rsid w:val="00235C23"/>
    <w:rsid w:val="0023613A"/>
    <w:rsid w:val="00237862"/>
    <w:rsid w:val="002472B8"/>
    <w:rsid w:val="00250079"/>
    <w:rsid w:val="0025141D"/>
    <w:rsid w:val="00251995"/>
    <w:rsid w:val="0025474D"/>
    <w:rsid w:val="00257250"/>
    <w:rsid w:val="00260E05"/>
    <w:rsid w:val="00262E09"/>
    <w:rsid w:val="00263B95"/>
    <w:rsid w:val="00264289"/>
    <w:rsid w:val="00264CF3"/>
    <w:rsid w:val="00264D48"/>
    <w:rsid w:val="002711AE"/>
    <w:rsid w:val="0027144B"/>
    <w:rsid w:val="00272362"/>
    <w:rsid w:val="0027254D"/>
    <w:rsid w:val="00273696"/>
    <w:rsid w:val="00274423"/>
    <w:rsid w:val="00274814"/>
    <w:rsid w:val="002750B1"/>
    <w:rsid w:val="00285107"/>
    <w:rsid w:val="002874A4"/>
    <w:rsid w:val="00292106"/>
    <w:rsid w:val="002922DB"/>
    <w:rsid w:val="002968D3"/>
    <w:rsid w:val="0029773F"/>
    <w:rsid w:val="00297F70"/>
    <w:rsid w:val="002A03DA"/>
    <w:rsid w:val="002A1B05"/>
    <w:rsid w:val="002A1E53"/>
    <w:rsid w:val="002A3C3B"/>
    <w:rsid w:val="002A4072"/>
    <w:rsid w:val="002A500C"/>
    <w:rsid w:val="002A6621"/>
    <w:rsid w:val="002B0F84"/>
    <w:rsid w:val="002B19B6"/>
    <w:rsid w:val="002B1A06"/>
    <w:rsid w:val="002B46D3"/>
    <w:rsid w:val="002B487D"/>
    <w:rsid w:val="002B62A3"/>
    <w:rsid w:val="002C348F"/>
    <w:rsid w:val="002C452A"/>
    <w:rsid w:val="002C5787"/>
    <w:rsid w:val="002C6FA3"/>
    <w:rsid w:val="002D40E2"/>
    <w:rsid w:val="002D7117"/>
    <w:rsid w:val="002D747B"/>
    <w:rsid w:val="002E12EA"/>
    <w:rsid w:val="002F3520"/>
    <w:rsid w:val="002F5AC3"/>
    <w:rsid w:val="002F5CE0"/>
    <w:rsid w:val="0030174C"/>
    <w:rsid w:val="00301D52"/>
    <w:rsid w:val="00302C06"/>
    <w:rsid w:val="003033E2"/>
    <w:rsid w:val="00304414"/>
    <w:rsid w:val="00304A1D"/>
    <w:rsid w:val="00305180"/>
    <w:rsid w:val="00305408"/>
    <w:rsid w:val="00307821"/>
    <w:rsid w:val="00313954"/>
    <w:rsid w:val="00315039"/>
    <w:rsid w:val="00316A4A"/>
    <w:rsid w:val="00324AB1"/>
    <w:rsid w:val="0033532D"/>
    <w:rsid w:val="003366C7"/>
    <w:rsid w:val="0033690D"/>
    <w:rsid w:val="0033768C"/>
    <w:rsid w:val="0034145B"/>
    <w:rsid w:val="0034146B"/>
    <w:rsid w:val="00343865"/>
    <w:rsid w:val="00347D19"/>
    <w:rsid w:val="0035112A"/>
    <w:rsid w:val="003516E3"/>
    <w:rsid w:val="00354029"/>
    <w:rsid w:val="0035547F"/>
    <w:rsid w:val="003609B3"/>
    <w:rsid w:val="00360CDF"/>
    <w:rsid w:val="00363379"/>
    <w:rsid w:val="0036482A"/>
    <w:rsid w:val="00364DE1"/>
    <w:rsid w:val="003664A8"/>
    <w:rsid w:val="00367FA1"/>
    <w:rsid w:val="00370A2F"/>
    <w:rsid w:val="003714EF"/>
    <w:rsid w:val="00372C09"/>
    <w:rsid w:val="00376182"/>
    <w:rsid w:val="003769A6"/>
    <w:rsid w:val="003879B5"/>
    <w:rsid w:val="00387EF1"/>
    <w:rsid w:val="003911CA"/>
    <w:rsid w:val="003922DB"/>
    <w:rsid w:val="003924FC"/>
    <w:rsid w:val="00392F26"/>
    <w:rsid w:val="00393368"/>
    <w:rsid w:val="0039351C"/>
    <w:rsid w:val="0039364D"/>
    <w:rsid w:val="0039400F"/>
    <w:rsid w:val="00396331"/>
    <w:rsid w:val="003A0F04"/>
    <w:rsid w:val="003A2FEF"/>
    <w:rsid w:val="003A392F"/>
    <w:rsid w:val="003A4AF4"/>
    <w:rsid w:val="003A5DC1"/>
    <w:rsid w:val="003A722E"/>
    <w:rsid w:val="003B08BE"/>
    <w:rsid w:val="003B2D3E"/>
    <w:rsid w:val="003B3D7A"/>
    <w:rsid w:val="003B48E8"/>
    <w:rsid w:val="003C0889"/>
    <w:rsid w:val="003C1484"/>
    <w:rsid w:val="003C3080"/>
    <w:rsid w:val="003C32C6"/>
    <w:rsid w:val="003C3F72"/>
    <w:rsid w:val="003C4191"/>
    <w:rsid w:val="003C4F0D"/>
    <w:rsid w:val="003C78B8"/>
    <w:rsid w:val="003D2D41"/>
    <w:rsid w:val="003D2F55"/>
    <w:rsid w:val="003D36EE"/>
    <w:rsid w:val="003D3BC3"/>
    <w:rsid w:val="003D3C3D"/>
    <w:rsid w:val="003D4862"/>
    <w:rsid w:val="003D73B9"/>
    <w:rsid w:val="003E1C67"/>
    <w:rsid w:val="003E24A0"/>
    <w:rsid w:val="003E4AC3"/>
    <w:rsid w:val="003E757D"/>
    <w:rsid w:val="003F323A"/>
    <w:rsid w:val="003F4F87"/>
    <w:rsid w:val="003F5573"/>
    <w:rsid w:val="003F67AA"/>
    <w:rsid w:val="004007AA"/>
    <w:rsid w:val="00403C3F"/>
    <w:rsid w:val="00404668"/>
    <w:rsid w:val="00405E42"/>
    <w:rsid w:val="004069D0"/>
    <w:rsid w:val="00412A9F"/>
    <w:rsid w:val="00414FB7"/>
    <w:rsid w:val="004211A8"/>
    <w:rsid w:val="0042258B"/>
    <w:rsid w:val="0042291F"/>
    <w:rsid w:val="00422DA9"/>
    <w:rsid w:val="00423070"/>
    <w:rsid w:val="00424C72"/>
    <w:rsid w:val="004253A6"/>
    <w:rsid w:val="00430A9F"/>
    <w:rsid w:val="00432683"/>
    <w:rsid w:val="004333BE"/>
    <w:rsid w:val="004333F5"/>
    <w:rsid w:val="004337B0"/>
    <w:rsid w:val="00433C60"/>
    <w:rsid w:val="0043495D"/>
    <w:rsid w:val="00435EF8"/>
    <w:rsid w:val="00436B09"/>
    <w:rsid w:val="00442AF9"/>
    <w:rsid w:val="0044549B"/>
    <w:rsid w:val="004463B0"/>
    <w:rsid w:val="004546BB"/>
    <w:rsid w:val="0045603C"/>
    <w:rsid w:val="00456F18"/>
    <w:rsid w:val="00457B16"/>
    <w:rsid w:val="00462091"/>
    <w:rsid w:val="004623AC"/>
    <w:rsid w:val="00463FCE"/>
    <w:rsid w:val="004643B0"/>
    <w:rsid w:val="00464D65"/>
    <w:rsid w:val="0046794F"/>
    <w:rsid w:val="00470161"/>
    <w:rsid w:val="004701EA"/>
    <w:rsid w:val="00471494"/>
    <w:rsid w:val="0047265A"/>
    <w:rsid w:val="004754C3"/>
    <w:rsid w:val="00475C96"/>
    <w:rsid w:val="00477159"/>
    <w:rsid w:val="004817C6"/>
    <w:rsid w:val="00481CA9"/>
    <w:rsid w:val="0048322B"/>
    <w:rsid w:val="004853CA"/>
    <w:rsid w:val="00485AFC"/>
    <w:rsid w:val="00486AE2"/>
    <w:rsid w:val="00486D7F"/>
    <w:rsid w:val="00487415"/>
    <w:rsid w:val="004909A6"/>
    <w:rsid w:val="00493027"/>
    <w:rsid w:val="004932BA"/>
    <w:rsid w:val="00493CB2"/>
    <w:rsid w:val="00495773"/>
    <w:rsid w:val="004A0837"/>
    <w:rsid w:val="004A4963"/>
    <w:rsid w:val="004A599D"/>
    <w:rsid w:val="004A59DB"/>
    <w:rsid w:val="004A61C0"/>
    <w:rsid w:val="004A7BD1"/>
    <w:rsid w:val="004B13F7"/>
    <w:rsid w:val="004B35A6"/>
    <w:rsid w:val="004C13B0"/>
    <w:rsid w:val="004C31CA"/>
    <w:rsid w:val="004C405F"/>
    <w:rsid w:val="004C43FC"/>
    <w:rsid w:val="004C50E5"/>
    <w:rsid w:val="004C5978"/>
    <w:rsid w:val="004D644C"/>
    <w:rsid w:val="004D7179"/>
    <w:rsid w:val="004E1895"/>
    <w:rsid w:val="004E2161"/>
    <w:rsid w:val="004E353C"/>
    <w:rsid w:val="004E4B1B"/>
    <w:rsid w:val="004E5E34"/>
    <w:rsid w:val="004E7769"/>
    <w:rsid w:val="004F3152"/>
    <w:rsid w:val="004F363F"/>
    <w:rsid w:val="004F45CD"/>
    <w:rsid w:val="004F53A4"/>
    <w:rsid w:val="004F7E2E"/>
    <w:rsid w:val="00502EDC"/>
    <w:rsid w:val="005042FB"/>
    <w:rsid w:val="00507523"/>
    <w:rsid w:val="0051226B"/>
    <w:rsid w:val="00513538"/>
    <w:rsid w:val="0052044D"/>
    <w:rsid w:val="0052187C"/>
    <w:rsid w:val="00521A89"/>
    <w:rsid w:val="00521F72"/>
    <w:rsid w:val="005324E5"/>
    <w:rsid w:val="005327B6"/>
    <w:rsid w:val="005353C6"/>
    <w:rsid w:val="005363E7"/>
    <w:rsid w:val="00544620"/>
    <w:rsid w:val="00545A7A"/>
    <w:rsid w:val="0054795E"/>
    <w:rsid w:val="00550197"/>
    <w:rsid w:val="00550291"/>
    <w:rsid w:val="00551F7F"/>
    <w:rsid w:val="00552F9B"/>
    <w:rsid w:val="005534E4"/>
    <w:rsid w:val="00554AE2"/>
    <w:rsid w:val="00554B77"/>
    <w:rsid w:val="00555E2A"/>
    <w:rsid w:val="005561F8"/>
    <w:rsid w:val="005628ED"/>
    <w:rsid w:val="00563524"/>
    <w:rsid w:val="00563CE7"/>
    <w:rsid w:val="00566277"/>
    <w:rsid w:val="00566E80"/>
    <w:rsid w:val="00567DCD"/>
    <w:rsid w:val="005700A8"/>
    <w:rsid w:val="0057465D"/>
    <w:rsid w:val="005768FE"/>
    <w:rsid w:val="00577C87"/>
    <w:rsid w:val="00577D2F"/>
    <w:rsid w:val="00577EF4"/>
    <w:rsid w:val="005810D9"/>
    <w:rsid w:val="0058735F"/>
    <w:rsid w:val="00592C3E"/>
    <w:rsid w:val="0059643E"/>
    <w:rsid w:val="005A0292"/>
    <w:rsid w:val="005A186F"/>
    <w:rsid w:val="005A1E15"/>
    <w:rsid w:val="005A21E2"/>
    <w:rsid w:val="005A7EDB"/>
    <w:rsid w:val="005B126B"/>
    <w:rsid w:val="005B1866"/>
    <w:rsid w:val="005B322A"/>
    <w:rsid w:val="005B4B49"/>
    <w:rsid w:val="005B74FF"/>
    <w:rsid w:val="005C08D8"/>
    <w:rsid w:val="005C15E6"/>
    <w:rsid w:val="005C1628"/>
    <w:rsid w:val="005C16B5"/>
    <w:rsid w:val="005C28D0"/>
    <w:rsid w:val="005C2B68"/>
    <w:rsid w:val="005C2DB3"/>
    <w:rsid w:val="005C3B78"/>
    <w:rsid w:val="005C75D0"/>
    <w:rsid w:val="005D353A"/>
    <w:rsid w:val="005D41FA"/>
    <w:rsid w:val="005D6065"/>
    <w:rsid w:val="005E13D6"/>
    <w:rsid w:val="005E2B3F"/>
    <w:rsid w:val="005E3C4F"/>
    <w:rsid w:val="005E4107"/>
    <w:rsid w:val="005E4FC7"/>
    <w:rsid w:val="005E6CB1"/>
    <w:rsid w:val="005E6E8A"/>
    <w:rsid w:val="005F3929"/>
    <w:rsid w:val="005F5226"/>
    <w:rsid w:val="005F58EB"/>
    <w:rsid w:val="005F6B72"/>
    <w:rsid w:val="00600608"/>
    <w:rsid w:val="00600BCA"/>
    <w:rsid w:val="00604C24"/>
    <w:rsid w:val="00606B2D"/>
    <w:rsid w:val="00610519"/>
    <w:rsid w:val="00614D8D"/>
    <w:rsid w:val="00615CA4"/>
    <w:rsid w:val="00617F4E"/>
    <w:rsid w:val="00620F89"/>
    <w:rsid w:val="0062114F"/>
    <w:rsid w:val="00621C2D"/>
    <w:rsid w:val="00621DF6"/>
    <w:rsid w:val="00622B5B"/>
    <w:rsid w:val="0062333C"/>
    <w:rsid w:val="0062470A"/>
    <w:rsid w:val="00626B8A"/>
    <w:rsid w:val="006279F9"/>
    <w:rsid w:val="006300A5"/>
    <w:rsid w:val="00631CCE"/>
    <w:rsid w:val="00632DFF"/>
    <w:rsid w:val="006331B3"/>
    <w:rsid w:val="00633576"/>
    <w:rsid w:val="00634387"/>
    <w:rsid w:val="00634CE3"/>
    <w:rsid w:val="00636516"/>
    <w:rsid w:val="006376D1"/>
    <w:rsid w:val="00637B03"/>
    <w:rsid w:val="006426AC"/>
    <w:rsid w:val="00642D53"/>
    <w:rsid w:val="006448A1"/>
    <w:rsid w:val="00646802"/>
    <w:rsid w:val="00646972"/>
    <w:rsid w:val="00651B35"/>
    <w:rsid w:val="006525FB"/>
    <w:rsid w:val="00652D6B"/>
    <w:rsid w:val="00655F9C"/>
    <w:rsid w:val="00661141"/>
    <w:rsid w:val="00663482"/>
    <w:rsid w:val="00666BFD"/>
    <w:rsid w:val="00670778"/>
    <w:rsid w:val="006720DB"/>
    <w:rsid w:val="00672E7B"/>
    <w:rsid w:val="00673BA7"/>
    <w:rsid w:val="006768D2"/>
    <w:rsid w:val="006777B2"/>
    <w:rsid w:val="006806C1"/>
    <w:rsid w:val="00680C49"/>
    <w:rsid w:val="00683596"/>
    <w:rsid w:val="00684A67"/>
    <w:rsid w:val="00687500"/>
    <w:rsid w:val="00687EB5"/>
    <w:rsid w:val="00693657"/>
    <w:rsid w:val="006937A4"/>
    <w:rsid w:val="00694CDE"/>
    <w:rsid w:val="0069573C"/>
    <w:rsid w:val="0069588B"/>
    <w:rsid w:val="006967CA"/>
    <w:rsid w:val="006A5305"/>
    <w:rsid w:val="006A5CAA"/>
    <w:rsid w:val="006B3C7A"/>
    <w:rsid w:val="006B5AB2"/>
    <w:rsid w:val="006B5C39"/>
    <w:rsid w:val="006C1411"/>
    <w:rsid w:val="006C4267"/>
    <w:rsid w:val="006C4675"/>
    <w:rsid w:val="006C7E37"/>
    <w:rsid w:val="006D252E"/>
    <w:rsid w:val="006D2CCF"/>
    <w:rsid w:val="006D2FB7"/>
    <w:rsid w:val="006D51EE"/>
    <w:rsid w:val="006D55ED"/>
    <w:rsid w:val="006E0B12"/>
    <w:rsid w:val="006E252F"/>
    <w:rsid w:val="006E2B05"/>
    <w:rsid w:val="006E4C0B"/>
    <w:rsid w:val="006E5243"/>
    <w:rsid w:val="006E559D"/>
    <w:rsid w:val="006E5D61"/>
    <w:rsid w:val="006E77CA"/>
    <w:rsid w:val="006F0BF6"/>
    <w:rsid w:val="006F1EF8"/>
    <w:rsid w:val="006F3B6A"/>
    <w:rsid w:val="006F3C4D"/>
    <w:rsid w:val="006F3F26"/>
    <w:rsid w:val="006F5ABC"/>
    <w:rsid w:val="006F613A"/>
    <w:rsid w:val="006F62D0"/>
    <w:rsid w:val="006F72E2"/>
    <w:rsid w:val="006F776F"/>
    <w:rsid w:val="00700E12"/>
    <w:rsid w:val="007018E6"/>
    <w:rsid w:val="00701965"/>
    <w:rsid w:val="007022A3"/>
    <w:rsid w:val="00702AFA"/>
    <w:rsid w:val="00703E3B"/>
    <w:rsid w:val="00704F5D"/>
    <w:rsid w:val="0070541B"/>
    <w:rsid w:val="00705BC4"/>
    <w:rsid w:val="007073B4"/>
    <w:rsid w:val="00714A2B"/>
    <w:rsid w:val="00720271"/>
    <w:rsid w:val="00720959"/>
    <w:rsid w:val="007227EE"/>
    <w:rsid w:val="00725D78"/>
    <w:rsid w:val="00726ADD"/>
    <w:rsid w:val="007278D0"/>
    <w:rsid w:val="007324A0"/>
    <w:rsid w:val="007373AE"/>
    <w:rsid w:val="00737E36"/>
    <w:rsid w:val="00743FA7"/>
    <w:rsid w:val="00744C57"/>
    <w:rsid w:val="00745999"/>
    <w:rsid w:val="00751C81"/>
    <w:rsid w:val="00751FF2"/>
    <w:rsid w:val="007524F4"/>
    <w:rsid w:val="00752EA4"/>
    <w:rsid w:val="00753F50"/>
    <w:rsid w:val="0075596C"/>
    <w:rsid w:val="00755C4F"/>
    <w:rsid w:val="007607B5"/>
    <w:rsid w:val="00762FF4"/>
    <w:rsid w:val="007632F8"/>
    <w:rsid w:val="007662BD"/>
    <w:rsid w:val="007665DC"/>
    <w:rsid w:val="007668F9"/>
    <w:rsid w:val="0076739D"/>
    <w:rsid w:val="007704A2"/>
    <w:rsid w:val="00772359"/>
    <w:rsid w:val="00773C60"/>
    <w:rsid w:val="007743FD"/>
    <w:rsid w:val="00777773"/>
    <w:rsid w:val="00781849"/>
    <w:rsid w:val="007825E0"/>
    <w:rsid w:val="00782D97"/>
    <w:rsid w:val="00783714"/>
    <w:rsid w:val="0078618C"/>
    <w:rsid w:val="007864C8"/>
    <w:rsid w:val="00790D52"/>
    <w:rsid w:val="007932FE"/>
    <w:rsid w:val="00793C17"/>
    <w:rsid w:val="00796C28"/>
    <w:rsid w:val="00796F12"/>
    <w:rsid w:val="007A1F8B"/>
    <w:rsid w:val="007A2E75"/>
    <w:rsid w:val="007A3BF8"/>
    <w:rsid w:val="007A696C"/>
    <w:rsid w:val="007B1CD1"/>
    <w:rsid w:val="007B2473"/>
    <w:rsid w:val="007B3526"/>
    <w:rsid w:val="007B3638"/>
    <w:rsid w:val="007B3CA8"/>
    <w:rsid w:val="007B5E05"/>
    <w:rsid w:val="007B7440"/>
    <w:rsid w:val="007C3243"/>
    <w:rsid w:val="007C49BB"/>
    <w:rsid w:val="007C5128"/>
    <w:rsid w:val="007C5748"/>
    <w:rsid w:val="007C5BEB"/>
    <w:rsid w:val="007C65C9"/>
    <w:rsid w:val="007D1F59"/>
    <w:rsid w:val="007D2702"/>
    <w:rsid w:val="007D2BA3"/>
    <w:rsid w:val="007D52B0"/>
    <w:rsid w:val="007D6EC6"/>
    <w:rsid w:val="007E4242"/>
    <w:rsid w:val="007E5B79"/>
    <w:rsid w:val="007E7568"/>
    <w:rsid w:val="007F2B01"/>
    <w:rsid w:val="007F2BBE"/>
    <w:rsid w:val="007F3825"/>
    <w:rsid w:val="007F69B6"/>
    <w:rsid w:val="008016FA"/>
    <w:rsid w:val="00806E23"/>
    <w:rsid w:val="00807793"/>
    <w:rsid w:val="00811D00"/>
    <w:rsid w:val="0081426A"/>
    <w:rsid w:val="00814F2B"/>
    <w:rsid w:val="00816623"/>
    <w:rsid w:val="00823461"/>
    <w:rsid w:val="00824830"/>
    <w:rsid w:val="00824A05"/>
    <w:rsid w:val="008311D7"/>
    <w:rsid w:val="00831240"/>
    <w:rsid w:val="00831EBF"/>
    <w:rsid w:val="008343CC"/>
    <w:rsid w:val="00834F87"/>
    <w:rsid w:val="008364AE"/>
    <w:rsid w:val="00836C1D"/>
    <w:rsid w:val="00837136"/>
    <w:rsid w:val="00840D95"/>
    <w:rsid w:val="0084150B"/>
    <w:rsid w:val="008417EC"/>
    <w:rsid w:val="00842748"/>
    <w:rsid w:val="00847B5F"/>
    <w:rsid w:val="00851D52"/>
    <w:rsid w:val="00852438"/>
    <w:rsid w:val="008540AD"/>
    <w:rsid w:val="0085498D"/>
    <w:rsid w:val="00855FD8"/>
    <w:rsid w:val="00865B09"/>
    <w:rsid w:val="00865B7A"/>
    <w:rsid w:val="008708D8"/>
    <w:rsid w:val="00871030"/>
    <w:rsid w:val="00872AF5"/>
    <w:rsid w:val="00873F85"/>
    <w:rsid w:val="00876EC7"/>
    <w:rsid w:val="00880951"/>
    <w:rsid w:val="008814FD"/>
    <w:rsid w:val="00886525"/>
    <w:rsid w:val="00886C9D"/>
    <w:rsid w:val="0089151C"/>
    <w:rsid w:val="00896914"/>
    <w:rsid w:val="008A3CA4"/>
    <w:rsid w:val="008A4537"/>
    <w:rsid w:val="008A47E8"/>
    <w:rsid w:val="008A7918"/>
    <w:rsid w:val="008B166B"/>
    <w:rsid w:val="008B17DA"/>
    <w:rsid w:val="008B27F1"/>
    <w:rsid w:val="008B50C3"/>
    <w:rsid w:val="008B6A78"/>
    <w:rsid w:val="008B6B25"/>
    <w:rsid w:val="008B78A5"/>
    <w:rsid w:val="008C2E4D"/>
    <w:rsid w:val="008C4F0C"/>
    <w:rsid w:val="008C52A9"/>
    <w:rsid w:val="008D084E"/>
    <w:rsid w:val="008D1297"/>
    <w:rsid w:val="008D314B"/>
    <w:rsid w:val="008D470A"/>
    <w:rsid w:val="008D716F"/>
    <w:rsid w:val="008D7444"/>
    <w:rsid w:val="008D793A"/>
    <w:rsid w:val="008D7C36"/>
    <w:rsid w:val="008E17E8"/>
    <w:rsid w:val="008E52BE"/>
    <w:rsid w:val="008F0D27"/>
    <w:rsid w:val="008F6234"/>
    <w:rsid w:val="00905061"/>
    <w:rsid w:val="00907281"/>
    <w:rsid w:val="0090734C"/>
    <w:rsid w:val="009118FA"/>
    <w:rsid w:val="00911EFE"/>
    <w:rsid w:val="00915973"/>
    <w:rsid w:val="009201D3"/>
    <w:rsid w:val="00923F03"/>
    <w:rsid w:val="00926145"/>
    <w:rsid w:val="00930871"/>
    <w:rsid w:val="009316DB"/>
    <w:rsid w:val="009320B4"/>
    <w:rsid w:val="00932372"/>
    <w:rsid w:val="00943129"/>
    <w:rsid w:val="00944923"/>
    <w:rsid w:val="0094617D"/>
    <w:rsid w:val="00946D00"/>
    <w:rsid w:val="00946EE2"/>
    <w:rsid w:val="0095226C"/>
    <w:rsid w:val="009527B1"/>
    <w:rsid w:val="00953C80"/>
    <w:rsid w:val="009558B6"/>
    <w:rsid w:val="0095603A"/>
    <w:rsid w:val="00962F2C"/>
    <w:rsid w:val="009642AF"/>
    <w:rsid w:val="009669EC"/>
    <w:rsid w:val="00967A3A"/>
    <w:rsid w:val="00973D11"/>
    <w:rsid w:val="009741AA"/>
    <w:rsid w:val="0097605C"/>
    <w:rsid w:val="00980700"/>
    <w:rsid w:val="00980B0A"/>
    <w:rsid w:val="00983ED7"/>
    <w:rsid w:val="0098549D"/>
    <w:rsid w:val="009862C9"/>
    <w:rsid w:val="009914F1"/>
    <w:rsid w:val="009922C3"/>
    <w:rsid w:val="009A10DD"/>
    <w:rsid w:val="009A2DE3"/>
    <w:rsid w:val="009A369A"/>
    <w:rsid w:val="009A51FF"/>
    <w:rsid w:val="009A5604"/>
    <w:rsid w:val="009B1AEB"/>
    <w:rsid w:val="009B532D"/>
    <w:rsid w:val="009C0037"/>
    <w:rsid w:val="009C2C46"/>
    <w:rsid w:val="009C7716"/>
    <w:rsid w:val="009D3BFF"/>
    <w:rsid w:val="009D60F1"/>
    <w:rsid w:val="009D67D7"/>
    <w:rsid w:val="009E174C"/>
    <w:rsid w:val="009F0D7B"/>
    <w:rsid w:val="009F1FB5"/>
    <w:rsid w:val="009F3F51"/>
    <w:rsid w:val="009F455E"/>
    <w:rsid w:val="009F7480"/>
    <w:rsid w:val="00A01228"/>
    <w:rsid w:val="00A02CA6"/>
    <w:rsid w:val="00A03990"/>
    <w:rsid w:val="00A1259E"/>
    <w:rsid w:val="00A12E80"/>
    <w:rsid w:val="00A13CFE"/>
    <w:rsid w:val="00A13DD7"/>
    <w:rsid w:val="00A1554B"/>
    <w:rsid w:val="00A15720"/>
    <w:rsid w:val="00A167E5"/>
    <w:rsid w:val="00A17A4F"/>
    <w:rsid w:val="00A24F58"/>
    <w:rsid w:val="00A259AD"/>
    <w:rsid w:val="00A30091"/>
    <w:rsid w:val="00A3105A"/>
    <w:rsid w:val="00A31F9E"/>
    <w:rsid w:val="00A327E0"/>
    <w:rsid w:val="00A33D8A"/>
    <w:rsid w:val="00A37320"/>
    <w:rsid w:val="00A40477"/>
    <w:rsid w:val="00A40A04"/>
    <w:rsid w:val="00A4122B"/>
    <w:rsid w:val="00A51141"/>
    <w:rsid w:val="00A517D8"/>
    <w:rsid w:val="00A51B60"/>
    <w:rsid w:val="00A51D3A"/>
    <w:rsid w:val="00A523CC"/>
    <w:rsid w:val="00A52C3D"/>
    <w:rsid w:val="00A5497A"/>
    <w:rsid w:val="00A54DB5"/>
    <w:rsid w:val="00A55DD6"/>
    <w:rsid w:val="00A56F32"/>
    <w:rsid w:val="00A5766B"/>
    <w:rsid w:val="00A57979"/>
    <w:rsid w:val="00A63416"/>
    <w:rsid w:val="00A63A93"/>
    <w:rsid w:val="00A6649F"/>
    <w:rsid w:val="00A7052C"/>
    <w:rsid w:val="00A70832"/>
    <w:rsid w:val="00A719E6"/>
    <w:rsid w:val="00A753AF"/>
    <w:rsid w:val="00A81288"/>
    <w:rsid w:val="00A81F0B"/>
    <w:rsid w:val="00A84E38"/>
    <w:rsid w:val="00A863E0"/>
    <w:rsid w:val="00A924A1"/>
    <w:rsid w:val="00A93DC9"/>
    <w:rsid w:val="00A97BDD"/>
    <w:rsid w:val="00A97C44"/>
    <w:rsid w:val="00AA4964"/>
    <w:rsid w:val="00AA51CC"/>
    <w:rsid w:val="00AA5A68"/>
    <w:rsid w:val="00AA5A89"/>
    <w:rsid w:val="00AA6C9C"/>
    <w:rsid w:val="00AA6CFD"/>
    <w:rsid w:val="00AA6E38"/>
    <w:rsid w:val="00AA75B2"/>
    <w:rsid w:val="00AB2AD4"/>
    <w:rsid w:val="00AB2F36"/>
    <w:rsid w:val="00AB7C9E"/>
    <w:rsid w:val="00AC1F14"/>
    <w:rsid w:val="00AC4F35"/>
    <w:rsid w:val="00AD1A38"/>
    <w:rsid w:val="00AD39DE"/>
    <w:rsid w:val="00AD4C15"/>
    <w:rsid w:val="00AD6040"/>
    <w:rsid w:val="00AD7643"/>
    <w:rsid w:val="00AD7D62"/>
    <w:rsid w:val="00AE19A9"/>
    <w:rsid w:val="00AE476A"/>
    <w:rsid w:val="00AF0679"/>
    <w:rsid w:val="00AF2919"/>
    <w:rsid w:val="00AF37C4"/>
    <w:rsid w:val="00AF47A0"/>
    <w:rsid w:val="00B06648"/>
    <w:rsid w:val="00B12DE3"/>
    <w:rsid w:val="00B16AF7"/>
    <w:rsid w:val="00B20753"/>
    <w:rsid w:val="00B228A4"/>
    <w:rsid w:val="00B23047"/>
    <w:rsid w:val="00B243C8"/>
    <w:rsid w:val="00B24CA4"/>
    <w:rsid w:val="00B24E59"/>
    <w:rsid w:val="00B2581A"/>
    <w:rsid w:val="00B2598A"/>
    <w:rsid w:val="00B3048A"/>
    <w:rsid w:val="00B32E67"/>
    <w:rsid w:val="00B34F5F"/>
    <w:rsid w:val="00B353D6"/>
    <w:rsid w:val="00B359E8"/>
    <w:rsid w:val="00B35B08"/>
    <w:rsid w:val="00B37678"/>
    <w:rsid w:val="00B3776F"/>
    <w:rsid w:val="00B44D10"/>
    <w:rsid w:val="00B505F4"/>
    <w:rsid w:val="00B51A1C"/>
    <w:rsid w:val="00B5221E"/>
    <w:rsid w:val="00B5369C"/>
    <w:rsid w:val="00B556EF"/>
    <w:rsid w:val="00B56555"/>
    <w:rsid w:val="00B57597"/>
    <w:rsid w:val="00B60E6D"/>
    <w:rsid w:val="00B60EDF"/>
    <w:rsid w:val="00B64527"/>
    <w:rsid w:val="00B65682"/>
    <w:rsid w:val="00B70020"/>
    <w:rsid w:val="00B709D3"/>
    <w:rsid w:val="00B744EC"/>
    <w:rsid w:val="00B74D23"/>
    <w:rsid w:val="00B75917"/>
    <w:rsid w:val="00B90FC0"/>
    <w:rsid w:val="00B91196"/>
    <w:rsid w:val="00B93F90"/>
    <w:rsid w:val="00BA431B"/>
    <w:rsid w:val="00BA4867"/>
    <w:rsid w:val="00BA54A8"/>
    <w:rsid w:val="00BA6275"/>
    <w:rsid w:val="00BA776D"/>
    <w:rsid w:val="00BB2F15"/>
    <w:rsid w:val="00BB2F3E"/>
    <w:rsid w:val="00BB30B9"/>
    <w:rsid w:val="00BB3508"/>
    <w:rsid w:val="00BC10C7"/>
    <w:rsid w:val="00BC220B"/>
    <w:rsid w:val="00BC4F7A"/>
    <w:rsid w:val="00BC5DA3"/>
    <w:rsid w:val="00BC74A7"/>
    <w:rsid w:val="00BD04D1"/>
    <w:rsid w:val="00BD3C2D"/>
    <w:rsid w:val="00BD43FE"/>
    <w:rsid w:val="00BD4B9C"/>
    <w:rsid w:val="00BD59D8"/>
    <w:rsid w:val="00BD5DF3"/>
    <w:rsid w:val="00BD6193"/>
    <w:rsid w:val="00BD73D0"/>
    <w:rsid w:val="00BD73E2"/>
    <w:rsid w:val="00BE0E26"/>
    <w:rsid w:val="00BE0F5A"/>
    <w:rsid w:val="00BE19AB"/>
    <w:rsid w:val="00BE3661"/>
    <w:rsid w:val="00BE4309"/>
    <w:rsid w:val="00BE5062"/>
    <w:rsid w:val="00BE539C"/>
    <w:rsid w:val="00BE5B07"/>
    <w:rsid w:val="00BE5D54"/>
    <w:rsid w:val="00BF0B6A"/>
    <w:rsid w:val="00BF1313"/>
    <w:rsid w:val="00BF1CC3"/>
    <w:rsid w:val="00BF4046"/>
    <w:rsid w:val="00BF5822"/>
    <w:rsid w:val="00C019DA"/>
    <w:rsid w:val="00C029BA"/>
    <w:rsid w:val="00C03983"/>
    <w:rsid w:val="00C0551F"/>
    <w:rsid w:val="00C12BEE"/>
    <w:rsid w:val="00C140AF"/>
    <w:rsid w:val="00C159A4"/>
    <w:rsid w:val="00C16703"/>
    <w:rsid w:val="00C21951"/>
    <w:rsid w:val="00C219EA"/>
    <w:rsid w:val="00C22A44"/>
    <w:rsid w:val="00C22E64"/>
    <w:rsid w:val="00C25CDB"/>
    <w:rsid w:val="00C276BF"/>
    <w:rsid w:val="00C3075A"/>
    <w:rsid w:val="00C31597"/>
    <w:rsid w:val="00C3425F"/>
    <w:rsid w:val="00C34625"/>
    <w:rsid w:val="00C3795A"/>
    <w:rsid w:val="00C40EC8"/>
    <w:rsid w:val="00C40F58"/>
    <w:rsid w:val="00C41298"/>
    <w:rsid w:val="00C42F90"/>
    <w:rsid w:val="00C43C6D"/>
    <w:rsid w:val="00C505CB"/>
    <w:rsid w:val="00C5373A"/>
    <w:rsid w:val="00C5593E"/>
    <w:rsid w:val="00C60869"/>
    <w:rsid w:val="00C60B70"/>
    <w:rsid w:val="00C628EF"/>
    <w:rsid w:val="00C641F5"/>
    <w:rsid w:val="00C66368"/>
    <w:rsid w:val="00C66396"/>
    <w:rsid w:val="00C673C7"/>
    <w:rsid w:val="00C7069D"/>
    <w:rsid w:val="00C7182E"/>
    <w:rsid w:val="00C72F84"/>
    <w:rsid w:val="00C73981"/>
    <w:rsid w:val="00C73E06"/>
    <w:rsid w:val="00C77497"/>
    <w:rsid w:val="00C82488"/>
    <w:rsid w:val="00C855B6"/>
    <w:rsid w:val="00C85771"/>
    <w:rsid w:val="00C86A73"/>
    <w:rsid w:val="00C87D19"/>
    <w:rsid w:val="00C9194C"/>
    <w:rsid w:val="00C91AC5"/>
    <w:rsid w:val="00C9579F"/>
    <w:rsid w:val="00C9584B"/>
    <w:rsid w:val="00C962B4"/>
    <w:rsid w:val="00CA0493"/>
    <w:rsid w:val="00CA21A8"/>
    <w:rsid w:val="00CA35B9"/>
    <w:rsid w:val="00CA42A9"/>
    <w:rsid w:val="00CA4455"/>
    <w:rsid w:val="00CA5354"/>
    <w:rsid w:val="00CA6F51"/>
    <w:rsid w:val="00CB78D3"/>
    <w:rsid w:val="00CC0502"/>
    <w:rsid w:val="00CC0665"/>
    <w:rsid w:val="00CC18B7"/>
    <w:rsid w:val="00CC1F8D"/>
    <w:rsid w:val="00CC356A"/>
    <w:rsid w:val="00CC4601"/>
    <w:rsid w:val="00CC713C"/>
    <w:rsid w:val="00CC7460"/>
    <w:rsid w:val="00CD0396"/>
    <w:rsid w:val="00CE1841"/>
    <w:rsid w:val="00CE2E9C"/>
    <w:rsid w:val="00CE5374"/>
    <w:rsid w:val="00CF0497"/>
    <w:rsid w:val="00CF0A8E"/>
    <w:rsid w:val="00CF15EC"/>
    <w:rsid w:val="00CF1A58"/>
    <w:rsid w:val="00CF3E1D"/>
    <w:rsid w:val="00CF55EE"/>
    <w:rsid w:val="00CF7E0A"/>
    <w:rsid w:val="00D00497"/>
    <w:rsid w:val="00D00C7E"/>
    <w:rsid w:val="00D02115"/>
    <w:rsid w:val="00D02BEB"/>
    <w:rsid w:val="00D0393D"/>
    <w:rsid w:val="00D04E59"/>
    <w:rsid w:val="00D10369"/>
    <w:rsid w:val="00D1131B"/>
    <w:rsid w:val="00D12573"/>
    <w:rsid w:val="00D12613"/>
    <w:rsid w:val="00D16D38"/>
    <w:rsid w:val="00D2060A"/>
    <w:rsid w:val="00D21984"/>
    <w:rsid w:val="00D23445"/>
    <w:rsid w:val="00D25182"/>
    <w:rsid w:val="00D265D6"/>
    <w:rsid w:val="00D32CC5"/>
    <w:rsid w:val="00D3368F"/>
    <w:rsid w:val="00D35D25"/>
    <w:rsid w:val="00D41F4A"/>
    <w:rsid w:val="00D42F7E"/>
    <w:rsid w:val="00D43C20"/>
    <w:rsid w:val="00D51473"/>
    <w:rsid w:val="00D51A13"/>
    <w:rsid w:val="00D52AF3"/>
    <w:rsid w:val="00D56A1C"/>
    <w:rsid w:val="00D5711C"/>
    <w:rsid w:val="00D57A71"/>
    <w:rsid w:val="00D57EFF"/>
    <w:rsid w:val="00D60782"/>
    <w:rsid w:val="00D62344"/>
    <w:rsid w:val="00D624EE"/>
    <w:rsid w:val="00D62B4A"/>
    <w:rsid w:val="00D703CC"/>
    <w:rsid w:val="00D71681"/>
    <w:rsid w:val="00D75C5F"/>
    <w:rsid w:val="00D80DD4"/>
    <w:rsid w:val="00D82D4F"/>
    <w:rsid w:val="00D84796"/>
    <w:rsid w:val="00D8683A"/>
    <w:rsid w:val="00D86EBB"/>
    <w:rsid w:val="00D91BA6"/>
    <w:rsid w:val="00D93794"/>
    <w:rsid w:val="00D93DC1"/>
    <w:rsid w:val="00D93E3C"/>
    <w:rsid w:val="00D94CD9"/>
    <w:rsid w:val="00D97A9F"/>
    <w:rsid w:val="00DA06B6"/>
    <w:rsid w:val="00DA0A8F"/>
    <w:rsid w:val="00DA2AE3"/>
    <w:rsid w:val="00DA36BE"/>
    <w:rsid w:val="00DA4513"/>
    <w:rsid w:val="00DA5C1E"/>
    <w:rsid w:val="00DB100A"/>
    <w:rsid w:val="00DB155D"/>
    <w:rsid w:val="00DB184A"/>
    <w:rsid w:val="00DB3A55"/>
    <w:rsid w:val="00DB4FF3"/>
    <w:rsid w:val="00DB7ECE"/>
    <w:rsid w:val="00DC00CA"/>
    <w:rsid w:val="00DC0D3C"/>
    <w:rsid w:val="00DC1E87"/>
    <w:rsid w:val="00DC4247"/>
    <w:rsid w:val="00DC54E8"/>
    <w:rsid w:val="00DC6158"/>
    <w:rsid w:val="00DC7FE8"/>
    <w:rsid w:val="00DD32CB"/>
    <w:rsid w:val="00DD360A"/>
    <w:rsid w:val="00DD3E79"/>
    <w:rsid w:val="00DD4D9F"/>
    <w:rsid w:val="00DD66C8"/>
    <w:rsid w:val="00DD7439"/>
    <w:rsid w:val="00DE069D"/>
    <w:rsid w:val="00DE2D2F"/>
    <w:rsid w:val="00DE2DEE"/>
    <w:rsid w:val="00DE33A8"/>
    <w:rsid w:val="00DE6716"/>
    <w:rsid w:val="00DF09D3"/>
    <w:rsid w:val="00DF5157"/>
    <w:rsid w:val="00DF56BF"/>
    <w:rsid w:val="00DF7E1F"/>
    <w:rsid w:val="00E00C13"/>
    <w:rsid w:val="00E01547"/>
    <w:rsid w:val="00E02D8E"/>
    <w:rsid w:val="00E03254"/>
    <w:rsid w:val="00E0385D"/>
    <w:rsid w:val="00E03BE2"/>
    <w:rsid w:val="00E043CD"/>
    <w:rsid w:val="00E04EF3"/>
    <w:rsid w:val="00E1025E"/>
    <w:rsid w:val="00E1140A"/>
    <w:rsid w:val="00E13BF6"/>
    <w:rsid w:val="00E149D9"/>
    <w:rsid w:val="00E14D49"/>
    <w:rsid w:val="00E16809"/>
    <w:rsid w:val="00E226CA"/>
    <w:rsid w:val="00E2451B"/>
    <w:rsid w:val="00E31B0E"/>
    <w:rsid w:val="00E328EF"/>
    <w:rsid w:val="00E345CF"/>
    <w:rsid w:val="00E34ADA"/>
    <w:rsid w:val="00E3603B"/>
    <w:rsid w:val="00E412D6"/>
    <w:rsid w:val="00E42B49"/>
    <w:rsid w:val="00E47D16"/>
    <w:rsid w:val="00E51EB9"/>
    <w:rsid w:val="00E533B0"/>
    <w:rsid w:val="00E544CC"/>
    <w:rsid w:val="00E57763"/>
    <w:rsid w:val="00E60A8A"/>
    <w:rsid w:val="00E60C21"/>
    <w:rsid w:val="00E61658"/>
    <w:rsid w:val="00E6798F"/>
    <w:rsid w:val="00E7623A"/>
    <w:rsid w:val="00E76551"/>
    <w:rsid w:val="00E768E6"/>
    <w:rsid w:val="00E85C91"/>
    <w:rsid w:val="00E873B7"/>
    <w:rsid w:val="00E9166B"/>
    <w:rsid w:val="00E93779"/>
    <w:rsid w:val="00E9729A"/>
    <w:rsid w:val="00E97E3E"/>
    <w:rsid w:val="00EA3CFB"/>
    <w:rsid w:val="00EB4DBA"/>
    <w:rsid w:val="00EC5DCE"/>
    <w:rsid w:val="00ED0E7E"/>
    <w:rsid w:val="00ED1A11"/>
    <w:rsid w:val="00ED389F"/>
    <w:rsid w:val="00ED43CD"/>
    <w:rsid w:val="00ED699A"/>
    <w:rsid w:val="00EE379F"/>
    <w:rsid w:val="00EE49B5"/>
    <w:rsid w:val="00EE4FAD"/>
    <w:rsid w:val="00EE55DC"/>
    <w:rsid w:val="00EE64A3"/>
    <w:rsid w:val="00EE6EA0"/>
    <w:rsid w:val="00EF04E8"/>
    <w:rsid w:val="00EF0B15"/>
    <w:rsid w:val="00EF55B9"/>
    <w:rsid w:val="00EF5870"/>
    <w:rsid w:val="00EF5AB8"/>
    <w:rsid w:val="00EF5C64"/>
    <w:rsid w:val="00EF68C0"/>
    <w:rsid w:val="00EF6B56"/>
    <w:rsid w:val="00EF720F"/>
    <w:rsid w:val="00EF72CE"/>
    <w:rsid w:val="00F0054C"/>
    <w:rsid w:val="00F0069F"/>
    <w:rsid w:val="00F00A29"/>
    <w:rsid w:val="00F00BFE"/>
    <w:rsid w:val="00F062E0"/>
    <w:rsid w:val="00F1045A"/>
    <w:rsid w:val="00F1371B"/>
    <w:rsid w:val="00F141FA"/>
    <w:rsid w:val="00F176D0"/>
    <w:rsid w:val="00F24B99"/>
    <w:rsid w:val="00F24E31"/>
    <w:rsid w:val="00F26747"/>
    <w:rsid w:val="00F27E1A"/>
    <w:rsid w:val="00F31D7E"/>
    <w:rsid w:val="00F35503"/>
    <w:rsid w:val="00F35548"/>
    <w:rsid w:val="00F42522"/>
    <w:rsid w:val="00F42692"/>
    <w:rsid w:val="00F42811"/>
    <w:rsid w:val="00F43246"/>
    <w:rsid w:val="00F435B5"/>
    <w:rsid w:val="00F43D88"/>
    <w:rsid w:val="00F442A3"/>
    <w:rsid w:val="00F44354"/>
    <w:rsid w:val="00F45E17"/>
    <w:rsid w:val="00F5129A"/>
    <w:rsid w:val="00F51361"/>
    <w:rsid w:val="00F515B8"/>
    <w:rsid w:val="00F51ADD"/>
    <w:rsid w:val="00F53FD0"/>
    <w:rsid w:val="00F55F98"/>
    <w:rsid w:val="00F56DBA"/>
    <w:rsid w:val="00F576A9"/>
    <w:rsid w:val="00F630EA"/>
    <w:rsid w:val="00F63361"/>
    <w:rsid w:val="00F640D8"/>
    <w:rsid w:val="00F72031"/>
    <w:rsid w:val="00F73A69"/>
    <w:rsid w:val="00F741F2"/>
    <w:rsid w:val="00F74540"/>
    <w:rsid w:val="00F74AC2"/>
    <w:rsid w:val="00F76174"/>
    <w:rsid w:val="00F77A0A"/>
    <w:rsid w:val="00F802A0"/>
    <w:rsid w:val="00F842BE"/>
    <w:rsid w:val="00F84B68"/>
    <w:rsid w:val="00F85A01"/>
    <w:rsid w:val="00F8604A"/>
    <w:rsid w:val="00F90AC9"/>
    <w:rsid w:val="00F91B81"/>
    <w:rsid w:val="00F926A1"/>
    <w:rsid w:val="00F9409A"/>
    <w:rsid w:val="00F9536C"/>
    <w:rsid w:val="00F96128"/>
    <w:rsid w:val="00F978E7"/>
    <w:rsid w:val="00F97A38"/>
    <w:rsid w:val="00FA1A24"/>
    <w:rsid w:val="00FA4460"/>
    <w:rsid w:val="00FA45B5"/>
    <w:rsid w:val="00FA52FF"/>
    <w:rsid w:val="00FA784B"/>
    <w:rsid w:val="00FA7B66"/>
    <w:rsid w:val="00FB2814"/>
    <w:rsid w:val="00FB6D05"/>
    <w:rsid w:val="00FC0EBC"/>
    <w:rsid w:val="00FC1186"/>
    <w:rsid w:val="00FC293F"/>
    <w:rsid w:val="00FC3146"/>
    <w:rsid w:val="00FC454A"/>
    <w:rsid w:val="00FC6466"/>
    <w:rsid w:val="00FD37CE"/>
    <w:rsid w:val="00FD5278"/>
    <w:rsid w:val="00FD7079"/>
    <w:rsid w:val="00FE0287"/>
    <w:rsid w:val="00FE21C0"/>
    <w:rsid w:val="00FE53C5"/>
    <w:rsid w:val="00FE6772"/>
    <w:rsid w:val="00FF0043"/>
    <w:rsid w:val="00FF18B7"/>
    <w:rsid w:val="00FF2FF2"/>
    <w:rsid w:val="00FF38C2"/>
    <w:rsid w:val="00FF560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1"/>
    <o:shapelayout v:ext="edit">
      <o:idmap v:ext="edit" data="2"/>
    </o:shapelayout>
  </w:shapeDefaults>
  <w:decimalSymbol w:val="."/>
  <w:listSeparator w:val=","/>
  <w14:docId w14:val="4853C7B2"/>
  <w15:chartTrackingRefBased/>
  <w15:docId w15:val="{196E5335-A6E8-4524-BEC1-78F6FF920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66C7"/>
    <w:pPr>
      <w:spacing w:before="120" w:after="120" w:line="360" w:lineRule="auto"/>
      <w:jc w:val="both"/>
    </w:pPr>
    <w:rPr>
      <w:color w:val="000000"/>
      <w:sz w:val="24"/>
      <w:szCs w:val="24"/>
      <w:lang w:val="en-US" w:eastAsia="en-US"/>
    </w:rPr>
  </w:style>
  <w:style w:type="paragraph" w:styleId="Heading1">
    <w:name w:val="heading 1"/>
    <w:basedOn w:val="Normal"/>
    <w:next w:val="Normal"/>
    <w:qFormat/>
    <w:rsid w:val="00C41298"/>
    <w:pPr>
      <w:keepNext/>
      <w:numPr>
        <w:numId w:val="2"/>
      </w:numPr>
      <w:spacing w:before="360"/>
      <w:ind w:right="1134"/>
      <w:jc w:val="left"/>
      <w:outlineLvl w:val="0"/>
    </w:pPr>
    <w:rPr>
      <w:rFonts w:cs="Arial"/>
      <w:b/>
      <w:bCs/>
      <w:caps/>
      <w:kern w:val="32"/>
      <w:sz w:val="32"/>
      <w:szCs w:val="32"/>
    </w:rPr>
  </w:style>
  <w:style w:type="paragraph" w:styleId="Heading2">
    <w:name w:val="heading 2"/>
    <w:basedOn w:val="Normal"/>
    <w:next w:val="Text"/>
    <w:qFormat/>
    <w:rsid w:val="00C41298"/>
    <w:pPr>
      <w:keepNext/>
      <w:numPr>
        <w:ilvl w:val="1"/>
        <w:numId w:val="2"/>
      </w:numPr>
      <w:spacing w:before="240" w:after="60"/>
      <w:ind w:right="1134"/>
      <w:jc w:val="left"/>
      <w:outlineLvl w:val="1"/>
    </w:pPr>
    <w:rPr>
      <w:rFonts w:cs="Arial"/>
      <w:b/>
      <w:bCs/>
      <w:sz w:val="28"/>
    </w:rPr>
  </w:style>
  <w:style w:type="paragraph" w:styleId="Heading3">
    <w:name w:val="heading 3"/>
    <w:basedOn w:val="Normal"/>
    <w:next w:val="Normal"/>
    <w:qFormat/>
    <w:rsid w:val="00C41298"/>
    <w:pPr>
      <w:keepNext/>
      <w:numPr>
        <w:ilvl w:val="2"/>
        <w:numId w:val="2"/>
      </w:numPr>
      <w:spacing w:before="240" w:after="0"/>
      <w:ind w:right="1134"/>
      <w:outlineLvl w:val="2"/>
    </w:pPr>
    <w:rPr>
      <w:b/>
      <w:sz w:val="26"/>
    </w:rPr>
  </w:style>
  <w:style w:type="paragraph" w:styleId="Heading4">
    <w:name w:val="heading 4"/>
    <w:aliases w:val="4"/>
    <w:basedOn w:val="Normal"/>
    <w:next w:val="Text"/>
    <w:qFormat/>
    <w:rsid w:val="00BE3661"/>
    <w:pPr>
      <w:keepNext/>
      <w:numPr>
        <w:ilvl w:val="3"/>
        <w:numId w:val="2"/>
      </w:numPr>
      <w:spacing w:before="180"/>
      <w:ind w:left="567" w:right="1134"/>
      <w:outlineLvl w:val="3"/>
    </w:pPr>
  </w:style>
  <w:style w:type="paragraph" w:styleId="Heading5">
    <w:name w:val="heading 5"/>
    <w:aliases w:val="5"/>
    <w:basedOn w:val="Normal"/>
    <w:next w:val="Text"/>
    <w:qFormat/>
    <w:rsid w:val="00C41298"/>
    <w:pPr>
      <w:numPr>
        <w:ilvl w:val="4"/>
        <w:numId w:val="2"/>
      </w:numPr>
      <w:spacing w:before="180"/>
      <w:ind w:right="1134"/>
      <w:outlineLvl w:val="4"/>
    </w:pPr>
    <w:rPr>
      <w:b/>
      <w:bCs/>
    </w:rPr>
  </w:style>
  <w:style w:type="paragraph" w:styleId="Heading6">
    <w:name w:val="heading 6"/>
    <w:aliases w:val="6"/>
    <w:basedOn w:val="Normal"/>
    <w:next w:val="Text"/>
    <w:qFormat/>
    <w:rsid w:val="00C41298"/>
    <w:pPr>
      <w:numPr>
        <w:ilvl w:val="5"/>
        <w:numId w:val="2"/>
      </w:numPr>
      <w:spacing w:before="180"/>
      <w:ind w:right="1134"/>
      <w:outlineLvl w:val="5"/>
    </w:pPr>
    <w:rPr>
      <w:b/>
      <w:bCs/>
      <w:i/>
      <w:iCs/>
    </w:rPr>
  </w:style>
  <w:style w:type="paragraph" w:styleId="Heading7">
    <w:name w:val="heading 7"/>
    <w:basedOn w:val="Normal"/>
    <w:next w:val="Normal"/>
    <w:qFormat/>
    <w:rsid w:val="00C41298"/>
    <w:pPr>
      <w:numPr>
        <w:ilvl w:val="6"/>
        <w:numId w:val="2"/>
      </w:numPr>
      <w:spacing w:before="240" w:after="60"/>
      <w:ind w:right="1134"/>
      <w:outlineLvl w:val="6"/>
    </w:pPr>
  </w:style>
  <w:style w:type="paragraph" w:styleId="Heading8">
    <w:name w:val="heading 8"/>
    <w:basedOn w:val="Normal"/>
    <w:next w:val="Normal"/>
    <w:qFormat/>
    <w:rsid w:val="00C41298"/>
    <w:pPr>
      <w:numPr>
        <w:ilvl w:val="7"/>
        <w:numId w:val="2"/>
      </w:numPr>
      <w:spacing w:before="240" w:after="60"/>
      <w:ind w:right="1134"/>
      <w:outlineLvl w:val="7"/>
    </w:pPr>
    <w:rPr>
      <w:i/>
      <w:iCs/>
    </w:rPr>
  </w:style>
  <w:style w:type="paragraph" w:styleId="Heading9">
    <w:name w:val="heading 9"/>
    <w:basedOn w:val="Normal"/>
    <w:next w:val="Normal"/>
    <w:qFormat/>
    <w:rsid w:val="00C41298"/>
    <w:pPr>
      <w:numPr>
        <w:ilvl w:val="8"/>
        <w:numId w:val="2"/>
      </w:numPr>
      <w:spacing w:before="240" w:after="60"/>
      <w:ind w:right="1134"/>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semiHidden/>
    <w:pPr>
      <w:ind w:left="1134"/>
    </w:pPr>
    <w:rPr>
      <w:color w:val="auto"/>
    </w:rPr>
  </w:style>
  <w:style w:type="paragraph" w:styleId="TOC2">
    <w:name w:val="toc 2"/>
    <w:basedOn w:val="Heading2"/>
    <w:next w:val="Normal"/>
    <w:autoRedefine/>
    <w:pPr>
      <w:keepNext w:val="0"/>
      <w:numPr>
        <w:ilvl w:val="0"/>
        <w:numId w:val="0"/>
      </w:numPr>
      <w:spacing w:before="120" w:after="0"/>
      <w:ind w:left="240" w:right="0"/>
      <w:outlineLvl w:val="9"/>
    </w:pPr>
    <w:rPr>
      <w:rFonts w:cs="Times New Roman"/>
      <w:sz w:val="22"/>
      <w:szCs w:val="22"/>
    </w:rPr>
  </w:style>
  <w:style w:type="paragraph" w:styleId="TOC1">
    <w:name w:val="toc 1"/>
    <w:basedOn w:val="Normal"/>
    <w:next w:val="Normal"/>
    <w:rsid w:val="003609B3"/>
    <w:pPr>
      <w:spacing w:after="0"/>
      <w:jc w:val="left"/>
    </w:pPr>
    <w:rPr>
      <w:b/>
      <w:bCs/>
      <w:i/>
      <w:iCs/>
      <w:caps/>
    </w:rPr>
  </w:style>
  <w:style w:type="paragraph" w:styleId="TOC3">
    <w:name w:val="toc 3"/>
    <w:basedOn w:val="Heading3"/>
    <w:next w:val="Normal"/>
    <w:autoRedefine/>
    <w:uiPriority w:val="39"/>
    <w:pPr>
      <w:keepNext w:val="0"/>
      <w:numPr>
        <w:ilvl w:val="0"/>
        <w:numId w:val="0"/>
      </w:numPr>
      <w:spacing w:before="0"/>
      <w:ind w:left="480" w:right="0"/>
      <w:jc w:val="left"/>
      <w:outlineLvl w:val="9"/>
    </w:pPr>
    <w:rPr>
      <w:b w:val="0"/>
      <w:sz w:val="20"/>
      <w:szCs w:val="20"/>
    </w:rPr>
  </w:style>
  <w:style w:type="paragraph" w:styleId="TOC4">
    <w:name w:val="toc 4"/>
    <w:basedOn w:val="Heading4"/>
    <w:next w:val="Normal"/>
    <w:rsid w:val="00272362"/>
    <w:pPr>
      <w:keepNext w:val="0"/>
      <w:numPr>
        <w:ilvl w:val="0"/>
        <w:numId w:val="0"/>
      </w:numPr>
      <w:spacing w:before="0" w:after="0"/>
      <w:ind w:left="720" w:right="0"/>
      <w:jc w:val="left"/>
      <w:outlineLvl w:val="9"/>
    </w:pPr>
    <w:rPr>
      <w:sz w:val="20"/>
      <w:szCs w:val="20"/>
    </w:rPr>
  </w:style>
  <w:style w:type="paragraph" w:styleId="TOC5">
    <w:name w:val="toc 5"/>
    <w:basedOn w:val="Heading5"/>
    <w:next w:val="Normal"/>
    <w:autoRedefine/>
    <w:semiHidden/>
    <w:pPr>
      <w:numPr>
        <w:ilvl w:val="0"/>
        <w:numId w:val="0"/>
      </w:numPr>
      <w:spacing w:before="0" w:after="0"/>
      <w:ind w:left="960" w:right="0"/>
      <w:jc w:val="left"/>
      <w:outlineLvl w:val="9"/>
    </w:pPr>
    <w:rPr>
      <w:b w:val="0"/>
      <w:bCs w:val="0"/>
      <w:sz w:val="20"/>
      <w:szCs w:val="20"/>
    </w:rPr>
  </w:style>
  <w:style w:type="paragraph" w:styleId="TOC6">
    <w:name w:val="toc 6"/>
    <w:basedOn w:val="Heading6"/>
    <w:next w:val="Normal"/>
    <w:autoRedefine/>
    <w:semiHidden/>
    <w:pPr>
      <w:numPr>
        <w:ilvl w:val="0"/>
        <w:numId w:val="0"/>
      </w:numPr>
      <w:spacing w:before="0" w:after="0"/>
      <w:ind w:left="1200" w:right="0"/>
      <w:jc w:val="left"/>
      <w:outlineLvl w:val="9"/>
    </w:pPr>
    <w:rPr>
      <w:b w:val="0"/>
      <w:bCs w:val="0"/>
      <w:i w:val="0"/>
      <w:iCs w:val="0"/>
      <w:sz w:val="20"/>
      <w:szCs w:val="20"/>
    </w:rPr>
  </w:style>
  <w:style w:type="paragraph" w:styleId="TOC7">
    <w:name w:val="toc 7"/>
    <w:basedOn w:val="Normal"/>
    <w:next w:val="Normal"/>
    <w:autoRedefine/>
    <w:semiHidden/>
    <w:pPr>
      <w:spacing w:before="0" w:after="0"/>
      <w:ind w:left="1440"/>
      <w:jc w:val="left"/>
    </w:pPr>
    <w:rPr>
      <w:sz w:val="20"/>
      <w:szCs w:val="20"/>
    </w:rPr>
  </w:style>
  <w:style w:type="paragraph" w:styleId="TOC8">
    <w:name w:val="toc 8"/>
    <w:basedOn w:val="Normal"/>
    <w:next w:val="Normal"/>
    <w:autoRedefine/>
    <w:semiHidden/>
    <w:rsid w:val="00E1025E"/>
    <w:pPr>
      <w:spacing w:before="0" w:after="0"/>
      <w:ind w:left="1680"/>
      <w:jc w:val="left"/>
    </w:pPr>
    <w:rPr>
      <w:sz w:val="20"/>
      <w:szCs w:val="20"/>
    </w:rPr>
  </w:style>
  <w:style w:type="paragraph" w:styleId="TOC9">
    <w:name w:val="toc 9"/>
    <w:basedOn w:val="Normal"/>
    <w:next w:val="Normal"/>
    <w:autoRedefine/>
    <w:semiHidden/>
    <w:pPr>
      <w:spacing w:before="0" w:after="0"/>
      <w:ind w:left="1920"/>
      <w:jc w:val="left"/>
    </w:pPr>
    <w:rPr>
      <w:sz w:val="20"/>
      <w:szCs w:val="20"/>
    </w:rPr>
  </w:style>
  <w:style w:type="character" w:styleId="Hyperlink">
    <w:name w:val="Hyperlink"/>
    <w:uiPriority w:val="99"/>
    <w:rPr>
      <w:color w:val="0000FF"/>
      <w:u w:val="single"/>
    </w:rPr>
  </w:style>
  <w:style w:type="paragraph" w:styleId="Header">
    <w:name w:val="header"/>
    <w:basedOn w:val="Normal"/>
    <w:link w:val="HeaderChar"/>
    <w:semiHidden/>
    <w:pPr>
      <w:tabs>
        <w:tab w:val="center" w:pos="4320"/>
        <w:tab w:val="right" w:pos="8640"/>
      </w:tabs>
    </w:pPr>
  </w:style>
  <w:style w:type="paragraph" w:styleId="Title">
    <w:name w:val="Title"/>
    <w:aliases w:val="SubTitle Char"/>
    <w:basedOn w:val="Normal"/>
    <w:link w:val="TitleChar"/>
    <w:qFormat/>
    <w:pPr>
      <w:spacing w:before="360" w:after="360"/>
      <w:jc w:val="center"/>
      <w:outlineLvl w:val="0"/>
    </w:pPr>
    <w:rPr>
      <w:rFonts w:cs="Arial"/>
      <w:b/>
      <w:bCs/>
      <w:kern w:val="28"/>
      <w:sz w:val="36"/>
      <w:szCs w:val="36"/>
    </w:rPr>
  </w:style>
  <w:style w:type="paragraph" w:customStyle="1" w:styleId="Title2">
    <w:name w:val="Title2"/>
    <w:basedOn w:val="Title"/>
    <w:next w:val="Normal"/>
    <w:semiHidden/>
    <w:pPr>
      <w:spacing w:before="480" w:after="240"/>
    </w:pPr>
    <w:rPr>
      <w:sz w:val="32"/>
      <w:szCs w:val="32"/>
    </w:rPr>
  </w:style>
  <w:style w:type="paragraph" w:customStyle="1" w:styleId="TableHeading">
    <w:name w:val="Table Heading"/>
    <w:basedOn w:val="Normal"/>
    <w:semiHidden/>
    <w:pPr>
      <w:jc w:val="center"/>
    </w:pPr>
    <w:rPr>
      <w:b/>
      <w:bCs/>
      <w:color w:val="auto"/>
    </w:rPr>
  </w:style>
  <w:style w:type="paragraph" w:customStyle="1" w:styleId="TableText">
    <w:name w:val="Table Text"/>
    <w:basedOn w:val="Normal"/>
    <w:semiHidden/>
    <w:pPr>
      <w:spacing w:before="0" w:after="0"/>
    </w:pPr>
    <w:rPr>
      <w:color w:val="auto"/>
    </w:rPr>
  </w:style>
  <w:style w:type="paragraph" w:styleId="Footer">
    <w:name w:val="footer"/>
    <w:basedOn w:val="Normal"/>
    <w:pPr>
      <w:tabs>
        <w:tab w:val="center" w:pos="4320"/>
        <w:tab w:val="right" w:pos="8640"/>
      </w:tabs>
    </w:pPr>
  </w:style>
  <w:style w:type="character" w:styleId="PageNumber">
    <w:name w:val="page number"/>
    <w:basedOn w:val="DefaultParagraphFont"/>
    <w:semiHidden/>
  </w:style>
  <w:style w:type="paragraph" w:styleId="TableofFigures">
    <w:name w:val="table of figures"/>
    <w:aliases w:val="Table of Tables"/>
    <w:basedOn w:val="Normal"/>
    <w:next w:val="Normal"/>
    <w:semiHidden/>
    <w:pPr>
      <w:spacing w:before="0" w:after="60"/>
      <w:ind w:left="403" w:hanging="403"/>
    </w:pPr>
  </w:style>
  <w:style w:type="paragraph" w:customStyle="1" w:styleId="HeadingTOC">
    <w:name w:val="Heading TOC"/>
    <w:basedOn w:val="Heading1"/>
    <w:next w:val="Normal"/>
    <w:semiHidden/>
    <w:pPr>
      <w:numPr>
        <w:numId w:val="0"/>
      </w:numPr>
    </w:pPr>
  </w:style>
  <w:style w:type="paragraph" w:styleId="Caption">
    <w:name w:val="caption"/>
    <w:basedOn w:val="Normal"/>
    <w:next w:val="Normal"/>
    <w:autoRedefine/>
    <w:qFormat/>
    <w:rsid w:val="007E5B79"/>
    <w:pPr>
      <w:keepNext/>
      <w:tabs>
        <w:tab w:val="left" w:pos="1440"/>
      </w:tabs>
      <w:jc w:val="center"/>
    </w:pPr>
    <w:rPr>
      <w:rFonts w:cs="Arial"/>
      <w:b/>
    </w:rPr>
  </w:style>
  <w:style w:type="paragraph" w:customStyle="1" w:styleId="TextForParaFollowingNumber1">
    <w:name w:val="Text For Para Following Number 1"/>
    <w:basedOn w:val="Normal"/>
    <w:next w:val="Normal"/>
    <w:semiHidden/>
    <w:pPr>
      <w:ind w:left="1800"/>
    </w:pPr>
  </w:style>
  <w:style w:type="paragraph" w:customStyle="1" w:styleId="TextNumberLevel2">
    <w:name w:val="Text Number Level 2"/>
    <w:basedOn w:val="Normal"/>
    <w:semiHidden/>
  </w:style>
  <w:style w:type="paragraph" w:customStyle="1" w:styleId="TextBullets1">
    <w:name w:val="Text Bullets 1"/>
    <w:basedOn w:val="Normal"/>
    <w:semiHidden/>
    <w:pPr>
      <w:numPr>
        <w:numId w:val="3"/>
      </w:numPr>
      <w:tabs>
        <w:tab w:val="clear" w:pos="2160"/>
        <w:tab w:val="num" w:pos="1980"/>
      </w:tabs>
      <w:ind w:left="1980" w:hanging="540"/>
    </w:pPr>
    <w:rPr>
      <w:color w:val="auto"/>
    </w:rPr>
  </w:style>
  <w:style w:type="paragraph" w:customStyle="1" w:styleId="TextNote">
    <w:name w:val="Text Note"/>
    <w:basedOn w:val="Text"/>
    <w:semiHidden/>
    <w:pPr>
      <w:spacing w:before="60" w:after="60"/>
      <w:ind w:left="0"/>
    </w:pPr>
    <w:rPr>
      <w:rFonts w:ascii="Verdana" w:hAnsi="Verdana"/>
      <w:sz w:val="18"/>
      <w:szCs w:val="18"/>
    </w:rPr>
  </w:style>
  <w:style w:type="paragraph" w:styleId="BodyText">
    <w:name w:val="Body Text"/>
    <w:basedOn w:val="Normal"/>
    <w:semiHidden/>
    <w:pPr>
      <w:spacing w:before="240" w:after="240"/>
    </w:pPr>
  </w:style>
  <w:style w:type="paragraph" w:customStyle="1" w:styleId="TextBulletsLevel2">
    <w:name w:val="Text Bullets Level 2"/>
    <w:basedOn w:val="TextBullets1"/>
    <w:semiHidden/>
    <w:pPr>
      <w:numPr>
        <w:numId w:val="0"/>
      </w:numPr>
      <w:tabs>
        <w:tab w:val="num" w:pos="2520"/>
      </w:tabs>
      <w:ind w:left="2520" w:hanging="540"/>
    </w:pPr>
  </w:style>
  <w:style w:type="paragraph" w:customStyle="1" w:styleId="TextNumberLevel1">
    <w:name w:val="Text Number Level 1"/>
    <w:basedOn w:val="ListNumber"/>
    <w:semiHidden/>
    <w:rPr>
      <w:color w:val="auto"/>
    </w:rPr>
  </w:style>
  <w:style w:type="paragraph" w:styleId="ListNumber">
    <w:name w:val="List Number"/>
    <w:basedOn w:val="Normal"/>
    <w:semiHidden/>
  </w:style>
  <w:style w:type="paragraph" w:customStyle="1" w:styleId="TextBulletL1">
    <w:name w:val="Text Bullet L1"/>
    <w:basedOn w:val="Normal"/>
    <w:semiHidden/>
    <w:rPr>
      <w:color w:val="auto"/>
    </w:rPr>
  </w:style>
  <w:style w:type="paragraph" w:customStyle="1" w:styleId="TableBullet">
    <w:name w:val="Table Bullet"/>
    <w:basedOn w:val="TableText"/>
    <w:semiHidden/>
    <w:pPr>
      <w:numPr>
        <w:numId w:val="4"/>
      </w:numPr>
    </w:pPr>
  </w:style>
  <w:style w:type="paragraph" w:customStyle="1" w:styleId="Style1">
    <w:name w:val="Style1"/>
    <w:basedOn w:val="Normal"/>
    <w:semiHidden/>
  </w:style>
  <w:style w:type="paragraph" w:customStyle="1" w:styleId="TextProcNumbers">
    <w:name w:val="Text Proc Numbers"/>
    <w:basedOn w:val="Text"/>
    <w:semiHidden/>
    <w:pPr>
      <w:numPr>
        <w:numId w:val="6"/>
      </w:numPr>
    </w:pPr>
  </w:style>
  <w:style w:type="paragraph" w:customStyle="1" w:styleId="TextProcBulletsL1">
    <w:name w:val="Text Proc Bullets L1"/>
    <w:basedOn w:val="Normal"/>
    <w:semiHidden/>
    <w:pPr>
      <w:numPr>
        <w:numId w:val="5"/>
      </w:numPr>
      <w:tabs>
        <w:tab w:val="clear" w:pos="2160"/>
        <w:tab w:val="num" w:pos="1800"/>
      </w:tabs>
      <w:spacing w:before="0"/>
      <w:ind w:left="1800" w:hanging="288"/>
    </w:pPr>
    <w:rPr>
      <w:color w:val="auto"/>
    </w:rPr>
  </w:style>
  <w:style w:type="paragraph" w:customStyle="1" w:styleId="TextProcNoFollowingParagraph">
    <w:name w:val="Text Proc No Following Paragraph"/>
    <w:basedOn w:val="TextForParaFollowingNumber1"/>
    <w:semiHidden/>
    <w:pPr>
      <w:ind w:left="432"/>
    </w:pPr>
  </w:style>
  <w:style w:type="paragraph" w:customStyle="1" w:styleId="TextProcNumbersLevel2">
    <w:name w:val="Text Proc Numbers Level 2"/>
    <w:basedOn w:val="Text"/>
    <w:semiHidden/>
    <w:pPr>
      <w:numPr>
        <w:numId w:val="7"/>
      </w:numPr>
    </w:pPr>
  </w:style>
  <w:style w:type="character" w:styleId="FollowedHyperlink">
    <w:name w:val="FollowedHyperlink"/>
    <w:semiHidden/>
    <w:rPr>
      <w:color w:val="800080"/>
      <w:u w:val="single"/>
    </w:rPr>
  </w:style>
  <w:style w:type="paragraph" w:customStyle="1" w:styleId="note">
    <w:name w:val="note"/>
    <w:basedOn w:val="Normal"/>
    <w:semiHidden/>
    <w:pPr>
      <w:tabs>
        <w:tab w:val="left" w:pos="-1440"/>
        <w:tab w:val="left" w:pos="-720"/>
        <w:tab w:val="left" w:pos="0"/>
        <w:tab w:val="left" w:pos="1440"/>
        <w:tab w:val="left" w:pos="1872"/>
        <w:tab w:val="left" w:pos="2304"/>
        <w:tab w:val="left" w:pos="2880"/>
      </w:tabs>
      <w:suppressAutoHyphens/>
      <w:spacing w:before="0" w:after="240" w:line="264" w:lineRule="auto"/>
    </w:pPr>
    <w:rPr>
      <w:rFonts w:ascii="Times" w:hAnsi="Times"/>
      <w:i/>
      <w:iCs/>
      <w:color w:val="auto"/>
    </w:rPr>
  </w:style>
  <w:style w:type="paragraph" w:customStyle="1" w:styleId="notehead">
    <w:name w:val="notehead"/>
    <w:basedOn w:val="TableText"/>
    <w:semiHidden/>
    <w:pPr>
      <w:tabs>
        <w:tab w:val="left" w:pos="884"/>
        <w:tab w:val="left" w:pos="1367"/>
        <w:tab w:val="left" w:pos="1447"/>
        <w:tab w:val="left" w:pos="1528"/>
      </w:tabs>
      <w:spacing w:before="240" w:after="120" w:line="264" w:lineRule="auto"/>
    </w:pPr>
    <w:rPr>
      <w:rFonts w:ascii="Times" w:hAnsi="Times"/>
      <w:b/>
      <w:bCs/>
      <w:caps/>
    </w:rPr>
  </w:style>
  <w:style w:type="paragraph" w:customStyle="1" w:styleId="iconsafety">
    <w:name w:val="iconsafety"/>
    <w:basedOn w:val="Normal"/>
    <w:semiHidden/>
    <w:pPr>
      <w:numPr>
        <w:ilvl w:val="12"/>
      </w:numPr>
      <w:tabs>
        <w:tab w:val="left" w:pos="-1440"/>
        <w:tab w:val="left" w:pos="-720"/>
        <w:tab w:val="left" w:pos="0"/>
        <w:tab w:val="left" w:pos="1440"/>
        <w:tab w:val="left" w:pos="1800"/>
        <w:tab w:val="left" w:pos="1872"/>
        <w:tab w:val="left" w:pos="2304"/>
        <w:tab w:val="left" w:pos="2880"/>
      </w:tabs>
      <w:suppressAutoHyphens/>
      <w:spacing w:before="240" w:after="0"/>
      <w:ind w:right="360"/>
      <w:jc w:val="right"/>
    </w:pPr>
    <w:rPr>
      <w:noProof/>
      <w:color w:val="auto"/>
    </w:rPr>
  </w:style>
  <w:style w:type="paragraph" w:customStyle="1" w:styleId="TextDecimal1">
    <w:name w:val="Text Decimal 1"/>
    <w:basedOn w:val="Normal"/>
    <w:semiHidden/>
    <w:pPr>
      <w:ind w:left="1440"/>
    </w:pPr>
    <w:rPr>
      <w:color w:val="auto"/>
      <w:lang w:bidi="ar-SA"/>
    </w:rPr>
  </w:style>
  <w:style w:type="character" w:styleId="Strong">
    <w:name w:val="Strong"/>
    <w:qFormat/>
    <w:rPr>
      <w:b/>
      <w:bCs/>
    </w:rPr>
  </w:style>
  <w:style w:type="paragraph" w:styleId="BodyText2">
    <w:name w:val="Body Text 2"/>
    <w:basedOn w:val="Normal"/>
    <w:semiHidden/>
    <w:pPr>
      <w:autoSpaceDE w:val="0"/>
      <w:autoSpaceDN w:val="0"/>
      <w:adjustRightInd w:val="0"/>
      <w:spacing w:before="0" w:after="0"/>
    </w:pPr>
  </w:style>
  <w:style w:type="paragraph" w:styleId="BodyText3">
    <w:name w:val="Body Text 3"/>
    <w:basedOn w:val="Normal"/>
    <w:semiHidden/>
    <w:pPr>
      <w:autoSpaceDE w:val="0"/>
      <w:autoSpaceDN w:val="0"/>
      <w:adjustRightInd w:val="0"/>
      <w:spacing w:before="0" w:after="0"/>
    </w:pPr>
    <w:rPr>
      <w:color w:val="0000FF"/>
    </w:rPr>
  </w:style>
  <w:style w:type="paragraph" w:styleId="TableofAuthorities">
    <w:name w:val="table of authorities"/>
    <w:basedOn w:val="Normal"/>
    <w:next w:val="Normal"/>
    <w:semiHidden/>
    <w:pPr>
      <w:ind w:left="200" w:hanging="200"/>
    </w:pPr>
  </w:style>
  <w:style w:type="paragraph" w:styleId="TOAHeading">
    <w:name w:val="toa heading"/>
    <w:basedOn w:val="Normal"/>
    <w:next w:val="Normal"/>
    <w:semiHidden/>
    <w:rPr>
      <w:b/>
      <w:bCs/>
    </w:rPr>
  </w:style>
  <w:style w:type="paragraph" w:styleId="BodyTextIndent">
    <w:name w:val="Body Text Indent"/>
    <w:basedOn w:val="Normal"/>
    <w:semiHidden/>
    <w:pPr>
      <w:ind w:left="720"/>
    </w:pPr>
  </w:style>
  <w:style w:type="paragraph" w:styleId="BodyTextIndent2">
    <w:name w:val="Body Text Indent 2"/>
    <w:basedOn w:val="Normal"/>
    <w:semiHidden/>
    <w:pPr>
      <w:ind w:left="1134"/>
    </w:pPr>
  </w:style>
  <w:style w:type="table" w:styleId="TableGrid">
    <w:name w:val="Table Grid"/>
    <w:basedOn w:val="TableNormal"/>
    <w:semiHidden/>
    <w:rsid w:val="00E97E3E"/>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aliases w:val="SubTitle Char Char"/>
    <w:link w:val="Title"/>
    <w:rsid w:val="00F56DBA"/>
    <w:rPr>
      <w:rFonts w:ascii="Arial" w:hAnsi="Arial" w:cs="Arial"/>
      <w:b/>
      <w:bCs/>
      <w:color w:val="000000"/>
      <w:kern w:val="28"/>
      <w:sz w:val="36"/>
      <w:szCs w:val="36"/>
      <w:lang w:val="en-US" w:eastAsia="en-US" w:bidi="he-IL"/>
    </w:rPr>
  </w:style>
  <w:style w:type="paragraph" w:customStyle="1" w:styleId="FigureChar">
    <w:name w:val="Figure Char"/>
    <w:next w:val="Normal"/>
    <w:link w:val="FigureCharChar"/>
    <w:rsid w:val="00F56DBA"/>
    <w:pPr>
      <w:numPr>
        <w:numId w:val="8"/>
      </w:numPr>
      <w:spacing w:after="360"/>
      <w:ind w:right="397"/>
    </w:pPr>
    <w:rPr>
      <w:rFonts w:ascii="Arial" w:hAnsi="Arial" w:cs="Arial"/>
      <w:b/>
      <w:bCs/>
      <w:color w:val="000000"/>
      <w:sz w:val="22"/>
      <w:lang w:val="en-US" w:eastAsia="he-IL"/>
    </w:rPr>
  </w:style>
  <w:style w:type="character" w:customStyle="1" w:styleId="FigureCharChar">
    <w:name w:val="Figure Char Char"/>
    <w:link w:val="FigureChar"/>
    <w:rsid w:val="00F56DBA"/>
    <w:rPr>
      <w:rFonts w:ascii="Arial" w:hAnsi="Arial" w:cs="Arial"/>
      <w:b/>
      <w:bCs/>
      <w:color w:val="000000"/>
      <w:sz w:val="22"/>
      <w:lang w:val="en-US" w:eastAsia="he-IL" w:bidi="he-IL"/>
    </w:rPr>
  </w:style>
  <w:style w:type="character" w:customStyle="1" w:styleId="HeaderChar">
    <w:name w:val="Header Char"/>
    <w:link w:val="Header"/>
    <w:locked/>
    <w:rsid w:val="00AA6CFD"/>
    <w:rPr>
      <w:rFonts w:ascii="Arial" w:hAnsi="Arial"/>
      <w:color w:val="000000"/>
      <w:lang w:val="en-US" w:eastAsia="en-US" w:bidi="he-IL"/>
    </w:rPr>
  </w:style>
  <w:style w:type="paragraph" w:customStyle="1" w:styleId="BodyText1">
    <w:name w:val="Body Text 1"/>
    <w:semiHidden/>
    <w:rsid w:val="00AA6CFD"/>
    <w:pPr>
      <w:spacing w:before="120" w:after="120" w:line="280" w:lineRule="atLeast"/>
    </w:pPr>
    <w:rPr>
      <w:sz w:val="22"/>
      <w:szCs w:val="22"/>
      <w:lang w:val="en-US" w:eastAsia="he-IL" w:bidi="ar-SA"/>
    </w:rPr>
  </w:style>
  <w:style w:type="paragraph" w:customStyle="1" w:styleId="TitleWhite">
    <w:name w:val="TitleWhite"/>
    <w:next w:val="BodyText1"/>
    <w:semiHidden/>
    <w:rsid w:val="00AA6CFD"/>
    <w:pPr>
      <w:spacing w:after="120"/>
      <w:ind w:left="5"/>
      <w:jc w:val="center"/>
    </w:pPr>
    <w:rPr>
      <w:rFonts w:ascii="Arial Black" w:hAnsi="Arial Black" w:cs="Arial"/>
      <w:b/>
      <w:bCs/>
      <w:color w:val="FFFFFF"/>
      <w:kern w:val="28"/>
      <w:sz w:val="68"/>
      <w:szCs w:val="48"/>
      <w:lang w:val="en-US" w:eastAsia="he-IL"/>
    </w:rPr>
  </w:style>
  <w:style w:type="paragraph" w:styleId="NormalWeb">
    <w:name w:val="Normal (Web)"/>
    <w:basedOn w:val="Normal"/>
    <w:semiHidden/>
    <w:rsid w:val="00B75917"/>
    <w:pPr>
      <w:spacing w:before="100" w:beforeAutospacing="1" w:after="100" w:afterAutospacing="1" w:line="240" w:lineRule="auto"/>
      <w:jc w:val="left"/>
    </w:pPr>
    <w:rPr>
      <w:rFonts w:ascii="Arial" w:eastAsia="MS Mincho" w:hAnsi="Arial" w:cs="Arial"/>
      <w:sz w:val="17"/>
      <w:szCs w:val="17"/>
      <w:lang w:eastAsia="ja-JP" w:bidi="ar-SA"/>
    </w:rPr>
  </w:style>
  <w:style w:type="table" w:customStyle="1" w:styleId="CenteredTable">
    <w:name w:val="CenteredTable"/>
    <w:basedOn w:val="TableNormal"/>
    <w:semiHidden/>
    <w:rsid w:val="0044549B"/>
    <w:rPr>
      <w:rFonts w:ascii="Arial" w:eastAsia="Batang" w:hAnsi="Arial"/>
    </w:rPr>
    <w:tblPr>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rPr>
      <w:jc w:val="center"/>
    </w:trPr>
    <w:tcPr>
      <w:shd w:val="clear" w:color="auto" w:fill="auto"/>
    </w:tcPr>
    <w:tblStylePr w:type="firstRow">
      <w:tblPr/>
      <w:tcPr>
        <w:shd w:val="clear" w:color="auto" w:fill="99CCFF"/>
      </w:tcPr>
    </w:tblStylePr>
  </w:style>
  <w:style w:type="paragraph" w:customStyle="1" w:styleId="Figure">
    <w:name w:val="Figure"/>
    <w:basedOn w:val="Normal"/>
    <w:next w:val="Normal"/>
    <w:rsid w:val="00BA776D"/>
    <w:pPr>
      <w:numPr>
        <w:numId w:val="35"/>
      </w:numPr>
      <w:jc w:val="left"/>
    </w:pPr>
    <w:rPr>
      <w:i/>
    </w:rPr>
  </w:style>
  <w:style w:type="paragraph" w:customStyle="1" w:styleId="Table">
    <w:name w:val="Table"/>
    <w:basedOn w:val="Normal"/>
    <w:next w:val="Normal"/>
    <w:rsid w:val="007B7440"/>
    <w:pPr>
      <w:numPr>
        <w:numId w:val="36"/>
      </w:numPr>
      <w:jc w:val="left"/>
    </w:pPr>
    <w:rPr>
      <w:i/>
    </w:rPr>
  </w:style>
  <w:style w:type="paragraph" w:customStyle="1" w:styleId="66">
    <w:name w:val="סגנון גוף טקסט + (לטיני ) מודגש לבן לפני:  6 נק' אחרי:  6 נק'"/>
    <w:basedOn w:val="BodyText"/>
    <w:rsid w:val="00AF2919"/>
    <w:pPr>
      <w:spacing w:before="120" w:after="120" w:line="240" w:lineRule="auto"/>
      <w:jc w:val="left"/>
    </w:pPr>
    <w:rPr>
      <w:rFonts w:ascii="Arial" w:hAnsi="Arial" w:cs="Arial"/>
      <w:b/>
      <w:bCs/>
      <w:color w:val="FFFFFF"/>
      <w:sz w:val="22"/>
      <w:szCs w:val="22"/>
      <w:lang w:val="en-NZ" w:bidi="ar-SA"/>
    </w:rPr>
  </w:style>
  <w:style w:type="paragraph" w:customStyle="1" w:styleId="2Method123subheading2Level2Headingh2Numberedi2">
    <w:name w:val="סגנון כותרת 2Method123 sub heading2Level 2 Headingh2Numbered i...2"/>
    <w:basedOn w:val="Heading2"/>
    <w:link w:val="2Method123subheading2Level2Headingh2Numberedi20"/>
    <w:rsid w:val="00AF2919"/>
    <w:pPr>
      <w:tabs>
        <w:tab w:val="num" w:pos="576"/>
      </w:tabs>
      <w:spacing w:line="240" w:lineRule="auto"/>
      <w:ind w:left="576" w:right="0" w:hanging="576"/>
      <w:jc w:val="both"/>
    </w:pPr>
    <w:rPr>
      <w:rFonts w:ascii="Imago Book" w:hAnsi="Imago Book"/>
      <w:color w:val="auto"/>
      <w:sz w:val="24"/>
      <w:lang w:val="en-AU" w:bidi="ar-SA"/>
    </w:rPr>
  </w:style>
  <w:style w:type="character" w:customStyle="1" w:styleId="2Method123subheading2Level2Headingh2Numberedi20">
    <w:name w:val="סגנון כותרת 2Method123 sub heading2Level 2 Headingh2Numbered i...2 תו"/>
    <w:link w:val="2Method123subheading2Level2Headingh2Numberedi2"/>
    <w:rsid w:val="00AF2919"/>
    <w:rPr>
      <w:rFonts w:ascii="Imago Book" w:hAnsi="Imago Book" w:cs="Arial"/>
      <w:b/>
      <w:bCs/>
      <w:sz w:val="24"/>
      <w:szCs w:val="24"/>
      <w:lang w:val="en-AU" w:eastAsia="en-US" w:bidi="ar-SA"/>
    </w:rPr>
  </w:style>
  <w:style w:type="character" w:styleId="CommentReference">
    <w:name w:val="annotation reference"/>
    <w:rsid w:val="00507523"/>
    <w:rPr>
      <w:sz w:val="16"/>
      <w:szCs w:val="16"/>
    </w:rPr>
  </w:style>
  <w:style w:type="paragraph" w:styleId="CommentText">
    <w:name w:val="annotation text"/>
    <w:basedOn w:val="Normal"/>
    <w:link w:val="CommentTextChar"/>
    <w:rsid w:val="00507523"/>
    <w:rPr>
      <w:sz w:val="20"/>
      <w:szCs w:val="20"/>
    </w:rPr>
  </w:style>
  <w:style w:type="character" w:customStyle="1" w:styleId="CommentTextChar">
    <w:name w:val="Comment Text Char"/>
    <w:link w:val="CommentText"/>
    <w:rsid w:val="00507523"/>
    <w:rPr>
      <w:color w:val="000000"/>
      <w:lang w:val="en-US" w:eastAsia="en-US"/>
    </w:rPr>
  </w:style>
  <w:style w:type="paragraph" w:styleId="CommentSubject">
    <w:name w:val="annotation subject"/>
    <w:basedOn w:val="CommentText"/>
    <w:next w:val="CommentText"/>
    <w:link w:val="CommentSubjectChar"/>
    <w:rsid w:val="00507523"/>
    <w:rPr>
      <w:b/>
      <w:bCs/>
    </w:rPr>
  </w:style>
  <w:style w:type="character" w:customStyle="1" w:styleId="CommentSubjectChar">
    <w:name w:val="Comment Subject Char"/>
    <w:link w:val="CommentSubject"/>
    <w:rsid w:val="00507523"/>
    <w:rPr>
      <w:b/>
      <w:bCs/>
      <w:color w:val="00000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04329">
      <w:bodyDiv w:val="1"/>
      <w:marLeft w:val="0"/>
      <w:marRight w:val="0"/>
      <w:marTop w:val="0"/>
      <w:marBottom w:val="0"/>
      <w:divBdr>
        <w:top w:val="none" w:sz="0" w:space="0" w:color="auto"/>
        <w:left w:val="none" w:sz="0" w:space="0" w:color="auto"/>
        <w:bottom w:val="none" w:sz="0" w:space="0" w:color="auto"/>
        <w:right w:val="none" w:sz="0" w:space="0" w:color="auto"/>
      </w:divBdr>
    </w:div>
    <w:div w:id="428232405">
      <w:bodyDiv w:val="1"/>
      <w:marLeft w:val="0"/>
      <w:marRight w:val="0"/>
      <w:marTop w:val="0"/>
      <w:marBottom w:val="0"/>
      <w:divBdr>
        <w:top w:val="none" w:sz="0" w:space="0" w:color="auto"/>
        <w:left w:val="none" w:sz="0" w:space="0" w:color="auto"/>
        <w:bottom w:val="none" w:sz="0" w:space="0" w:color="auto"/>
        <w:right w:val="none" w:sz="0" w:space="0" w:color="auto"/>
      </w:divBdr>
    </w:div>
    <w:div w:id="507864907">
      <w:bodyDiv w:val="1"/>
      <w:marLeft w:val="0"/>
      <w:marRight w:val="0"/>
      <w:marTop w:val="0"/>
      <w:marBottom w:val="0"/>
      <w:divBdr>
        <w:top w:val="none" w:sz="0" w:space="0" w:color="auto"/>
        <w:left w:val="none" w:sz="0" w:space="0" w:color="auto"/>
        <w:bottom w:val="none" w:sz="0" w:space="0" w:color="auto"/>
        <w:right w:val="none" w:sz="0" w:space="0" w:color="auto"/>
      </w:divBdr>
    </w:div>
    <w:div w:id="526481188">
      <w:bodyDiv w:val="1"/>
      <w:marLeft w:val="0"/>
      <w:marRight w:val="0"/>
      <w:marTop w:val="0"/>
      <w:marBottom w:val="0"/>
      <w:divBdr>
        <w:top w:val="none" w:sz="0" w:space="0" w:color="auto"/>
        <w:left w:val="none" w:sz="0" w:space="0" w:color="auto"/>
        <w:bottom w:val="none" w:sz="0" w:space="0" w:color="auto"/>
        <w:right w:val="none" w:sz="0" w:space="0" w:color="auto"/>
      </w:divBdr>
    </w:div>
    <w:div w:id="560481948">
      <w:bodyDiv w:val="1"/>
      <w:marLeft w:val="0"/>
      <w:marRight w:val="0"/>
      <w:marTop w:val="0"/>
      <w:marBottom w:val="0"/>
      <w:divBdr>
        <w:top w:val="none" w:sz="0" w:space="0" w:color="auto"/>
        <w:left w:val="none" w:sz="0" w:space="0" w:color="auto"/>
        <w:bottom w:val="none" w:sz="0" w:space="0" w:color="auto"/>
        <w:right w:val="none" w:sz="0" w:space="0" w:color="auto"/>
      </w:divBdr>
    </w:div>
    <w:div w:id="1034185781">
      <w:bodyDiv w:val="1"/>
      <w:marLeft w:val="0"/>
      <w:marRight w:val="0"/>
      <w:marTop w:val="0"/>
      <w:marBottom w:val="0"/>
      <w:divBdr>
        <w:top w:val="none" w:sz="0" w:space="0" w:color="auto"/>
        <w:left w:val="none" w:sz="0" w:space="0" w:color="auto"/>
        <w:bottom w:val="none" w:sz="0" w:space="0" w:color="auto"/>
        <w:right w:val="none" w:sz="0" w:space="0" w:color="auto"/>
      </w:divBdr>
    </w:div>
    <w:div w:id="1336498477">
      <w:bodyDiv w:val="1"/>
      <w:marLeft w:val="0"/>
      <w:marRight w:val="0"/>
      <w:marTop w:val="0"/>
      <w:marBottom w:val="0"/>
      <w:divBdr>
        <w:top w:val="none" w:sz="0" w:space="0" w:color="auto"/>
        <w:left w:val="none" w:sz="0" w:space="0" w:color="auto"/>
        <w:bottom w:val="none" w:sz="0" w:space="0" w:color="auto"/>
        <w:right w:val="none" w:sz="0" w:space="0" w:color="auto"/>
      </w:divBdr>
    </w:div>
    <w:div w:id="1392535637">
      <w:bodyDiv w:val="1"/>
      <w:marLeft w:val="0"/>
      <w:marRight w:val="0"/>
      <w:marTop w:val="0"/>
      <w:marBottom w:val="0"/>
      <w:divBdr>
        <w:top w:val="none" w:sz="0" w:space="0" w:color="auto"/>
        <w:left w:val="none" w:sz="0" w:space="0" w:color="auto"/>
        <w:bottom w:val="none" w:sz="0" w:space="0" w:color="auto"/>
        <w:right w:val="none" w:sz="0" w:space="0" w:color="auto"/>
      </w:divBdr>
    </w:div>
    <w:div w:id="1427651768">
      <w:bodyDiv w:val="1"/>
      <w:marLeft w:val="0"/>
      <w:marRight w:val="0"/>
      <w:marTop w:val="0"/>
      <w:marBottom w:val="0"/>
      <w:divBdr>
        <w:top w:val="none" w:sz="0" w:space="0" w:color="auto"/>
        <w:left w:val="none" w:sz="0" w:space="0" w:color="auto"/>
        <w:bottom w:val="none" w:sz="0" w:space="0" w:color="auto"/>
        <w:right w:val="none" w:sz="0" w:space="0" w:color="auto"/>
      </w:divBdr>
    </w:div>
    <w:div w:id="1482385089">
      <w:bodyDiv w:val="1"/>
      <w:marLeft w:val="0"/>
      <w:marRight w:val="0"/>
      <w:marTop w:val="0"/>
      <w:marBottom w:val="0"/>
      <w:divBdr>
        <w:top w:val="none" w:sz="0" w:space="0" w:color="auto"/>
        <w:left w:val="none" w:sz="0" w:space="0" w:color="auto"/>
        <w:bottom w:val="none" w:sz="0" w:space="0" w:color="auto"/>
        <w:right w:val="none" w:sz="0" w:space="0" w:color="auto"/>
      </w:divBdr>
      <w:divsChild>
        <w:div w:id="1276138391">
          <w:marLeft w:val="0"/>
          <w:marRight w:val="0"/>
          <w:marTop w:val="0"/>
          <w:marBottom w:val="0"/>
          <w:divBdr>
            <w:top w:val="none" w:sz="0" w:space="0" w:color="auto"/>
            <w:left w:val="none" w:sz="0" w:space="0" w:color="auto"/>
            <w:bottom w:val="none" w:sz="0" w:space="0" w:color="auto"/>
            <w:right w:val="none" w:sz="0" w:space="0" w:color="auto"/>
          </w:divBdr>
          <w:divsChild>
            <w:div w:id="1690982234">
              <w:marLeft w:val="0"/>
              <w:marRight w:val="0"/>
              <w:marTop w:val="0"/>
              <w:marBottom w:val="0"/>
              <w:divBdr>
                <w:top w:val="none" w:sz="0" w:space="0" w:color="auto"/>
                <w:left w:val="none" w:sz="0" w:space="0" w:color="auto"/>
                <w:bottom w:val="none" w:sz="0" w:space="0" w:color="auto"/>
                <w:right w:val="none" w:sz="0" w:space="0" w:color="auto"/>
              </w:divBdr>
              <w:divsChild>
                <w:div w:id="2078820803">
                  <w:marLeft w:val="0"/>
                  <w:marRight w:val="0"/>
                  <w:marTop w:val="0"/>
                  <w:marBottom w:val="0"/>
                  <w:divBdr>
                    <w:top w:val="none" w:sz="0" w:space="0" w:color="auto"/>
                    <w:left w:val="none" w:sz="0" w:space="0" w:color="auto"/>
                    <w:bottom w:val="none" w:sz="0" w:space="0" w:color="auto"/>
                    <w:right w:val="none" w:sz="0" w:space="0" w:color="auto"/>
                  </w:divBdr>
                  <w:divsChild>
                    <w:div w:id="20238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863609">
      <w:bodyDiv w:val="1"/>
      <w:marLeft w:val="0"/>
      <w:marRight w:val="0"/>
      <w:marTop w:val="0"/>
      <w:marBottom w:val="0"/>
      <w:divBdr>
        <w:top w:val="none" w:sz="0" w:space="0" w:color="auto"/>
        <w:left w:val="none" w:sz="0" w:space="0" w:color="auto"/>
        <w:bottom w:val="none" w:sz="0" w:space="0" w:color="auto"/>
        <w:right w:val="none" w:sz="0" w:space="0" w:color="auto"/>
      </w:divBdr>
      <w:divsChild>
        <w:div w:id="3484490">
          <w:marLeft w:val="0"/>
          <w:marRight w:val="0"/>
          <w:marTop w:val="0"/>
          <w:marBottom w:val="0"/>
          <w:divBdr>
            <w:top w:val="none" w:sz="0" w:space="0" w:color="auto"/>
            <w:left w:val="none" w:sz="0" w:space="0" w:color="auto"/>
            <w:bottom w:val="none" w:sz="0" w:space="0" w:color="auto"/>
            <w:right w:val="none" w:sz="0" w:space="0" w:color="auto"/>
          </w:divBdr>
          <w:divsChild>
            <w:div w:id="703143281">
              <w:marLeft w:val="0"/>
              <w:marRight w:val="0"/>
              <w:marTop w:val="0"/>
              <w:marBottom w:val="0"/>
              <w:divBdr>
                <w:top w:val="none" w:sz="0" w:space="0" w:color="auto"/>
                <w:left w:val="none" w:sz="0" w:space="0" w:color="auto"/>
                <w:bottom w:val="none" w:sz="0" w:space="0" w:color="auto"/>
                <w:right w:val="none" w:sz="0" w:space="0" w:color="auto"/>
              </w:divBdr>
            </w:div>
            <w:div w:id="12234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81457">
      <w:bodyDiv w:val="1"/>
      <w:marLeft w:val="0"/>
      <w:marRight w:val="0"/>
      <w:marTop w:val="0"/>
      <w:marBottom w:val="0"/>
      <w:divBdr>
        <w:top w:val="none" w:sz="0" w:space="0" w:color="auto"/>
        <w:left w:val="none" w:sz="0" w:space="0" w:color="auto"/>
        <w:bottom w:val="none" w:sz="0" w:space="0" w:color="auto"/>
        <w:right w:val="none" w:sz="0" w:space="0" w:color="auto"/>
      </w:divBdr>
    </w:div>
    <w:div w:id="1693654366">
      <w:bodyDiv w:val="1"/>
      <w:marLeft w:val="0"/>
      <w:marRight w:val="0"/>
      <w:marTop w:val="0"/>
      <w:marBottom w:val="0"/>
      <w:divBdr>
        <w:top w:val="none" w:sz="0" w:space="0" w:color="auto"/>
        <w:left w:val="none" w:sz="0" w:space="0" w:color="auto"/>
        <w:bottom w:val="none" w:sz="0" w:space="0" w:color="auto"/>
        <w:right w:val="none" w:sz="0" w:space="0" w:color="auto"/>
      </w:divBdr>
    </w:div>
    <w:div w:id="183934072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TalKa\Desktop\&#1500;&#1497;&#1502;&#1493;&#1491;&#1497;&#1501;\&#1514;&#1499;&#1503;%20&#1505;&#1508;&#1512;&#1514;&#1497;\pdf-%20EncDec\Project1x.docx" TargetMode="External"/><Relationship Id="rId18" Type="http://schemas.openxmlformats.org/officeDocument/2006/relationships/hyperlink" Target="file:///C:\Users\TalKa\Desktop\&#1500;&#1497;&#1502;&#1493;&#1491;&#1497;&#1501;\&#1514;&#1499;&#1503;%20&#1505;&#1508;&#1512;&#1514;&#1497;\pdf-%20EncDec\Project1x.docx" TargetMode="External"/><Relationship Id="rId26" Type="http://schemas.openxmlformats.org/officeDocument/2006/relationships/image" Target="media/image5.png"/><Relationship Id="rId39" Type="http://schemas.openxmlformats.org/officeDocument/2006/relationships/image" Target="media/image18.png"/><Relationship Id="rId21" Type="http://schemas.openxmlformats.org/officeDocument/2006/relationships/hyperlink" Target="file:///C:\Users\TalKa\Desktop\&#1500;&#1497;&#1502;&#1493;&#1491;&#1497;&#1501;\&#1514;&#1499;&#1503;%20&#1505;&#1508;&#1512;&#1514;&#1497;\pdf-%20EncDec\Project1x.docx" TargetMode="External"/><Relationship Id="rId34" Type="http://schemas.openxmlformats.org/officeDocument/2006/relationships/image" Target="media/image13.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TalKa\Desktop\&#1500;&#1497;&#1502;&#1493;&#1491;&#1497;&#1501;\&#1514;&#1499;&#1503;%20&#1505;&#1508;&#1512;&#1514;&#1497;\pdf-%20EncDec\Project1x.docx" TargetMode="External"/><Relationship Id="rId20" Type="http://schemas.openxmlformats.org/officeDocument/2006/relationships/hyperlink" Target="file:///C:\Users\TalKa\Desktop\&#1500;&#1497;&#1502;&#1493;&#1491;&#1497;&#1501;\&#1514;&#1499;&#1503;%20&#1505;&#1508;&#1512;&#1514;&#1497;\pdf-%20EncDec\Project1x.docx" TargetMode="External"/><Relationship Id="rId29" Type="http://schemas.openxmlformats.org/officeDocument/2006/relationships/image" Target="media/image8.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TalKa\Desktop\&#1500;&#1497;&#1502;&#1493;&#1491;&#1497;&#1501;\&#1514;&#1499;&#1503;%20&#1505;&#1508;&#1512;&#1514;&#1497;\pdf-%20EncDec\Project1x.docx"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C:\Users\TalKa\Desktop\&#1500;&#1497;&#1502;&#1493;&#1491;&#1497;&#1501;\&#1514;&#1499;&#1503;%20&#1505;&#1508;&#1512;&#1514;&#1497;\pdf-%20EncDec\Project1x.docx"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yperlink" Target="file:///C:\Users\TalKa\Desktop\&#1500;&#1497;&#1502;&#1493;&#1491;&#1497;&#1501;\&#1514;&#1499;&#1503;%20&#1505;&#1508;&#1512;&#1514;&#1497;\pdf-%20EncDec\Project1x.docx" TargetMode="External"/><Relationship Id="rId19" Type="http://schemas.openxmlformats.org/officeDocument/2006/relationships/hyperlink" Target="file:///C:\Users\TalKa\Desktop\&#1500;&#1497;&#1502;&#1493;&#1491;&#1497;&#1501;\&#1514;&#1499;&#1503;%20&#1505;&#1508;&#1512;&#1514;&#1497;\pdf-%20EncDec\Project1x.docx"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C:\Users\TalKa\Desktop\&#1500;&#1497;&#1502;&#1493;&#1491;&#1497;&#1501;\&#1514;&#1499;&#1503;%20&#1505;&#1508;&#1512;&#1514;&#1497;\pdf-%20EncDec\Project1x.docx" TargetMode="External"/><Relationship Id="rId14" Type="http://schemas.openxmlformats.org/officeDocument/2006/relationships/hyperlink" Target="file:///C:\Users\TalKa\Desktop\&#1500;&#1497;&#1502;&#1493;&#1491;&#1497;&#1501;\&#1514;&#1499;&#1503;%20&#1505;&#1508;&#1512;&#1514;&#1497;\pdf-%20EncDec\Project1x.docx"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theme" Target="theme/theme1.xml"/><Relationship Id="rId8" Type="http://schemas.openxmlformats.org/officeDocument/2006/relationships/hyperlink" Target="file:///C:\Users\TalKa\Desktop\&#1500;&#1497;&#1502;&#1493;&#1491;&#1497;&#1501;\&#1514;&#1499;&#1503;%20&#1505;&#1508;&#1512;&#1514;&#1497;\pdf-%20EncDec\Project1x.docx" TargetMode="External"/><Relationship Id="rId3" Type="http://schemas.openxmlformats.org/officeDocument/2006/relationships/styles" Target="styles.xml"/><Relationship Id="rId12" Type="http://schemas.openxmlformats.org/officeDocument/2006/relationships/hyperlink" Target="file:///C:\Users\TalKa\Desktop\&#1500;&#1497;&#1502;&#1493;&#1491;&#1497;&#1501;\&#1514;&#1499;&#1503;%20&#1505;&#1508;&#1512;&#1514;&#1497;\pdf-%20EncDec\Project1x.docx" TargetMode="External"/><Relationship Id="rId17" Type="http://schemas.openxmlformats.org/officeDocument/2006/relationships/hyperlink" Target="file:///C:\Users\TalKa\Desktop\&#1500;&#1497;&#1502;&#1493;&#1491;&#1497;&#1501;\&#1514;&#1499;&#1503;%20&#1505;&#1508;&#1512;&#1514;&#1497;\pdf-%20EncDec\Project1x.docx"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utie\Local%20Settings\Temporary%20Internet%20Files\OLK6F\General%20Template%20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A348E-9C48-4B61-92DD-54978E761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 Template doc.dot</Template>
  <TotalTime>239</TotalTime>
  <Pages>21</Pages>
  <Words>1455</Words>
  <Characters>8297</Characters>
  <Application>Microsoft Office Word</Application>
  <DocSecurity>0</DocSecurity>
  <Lines>69</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Analog Block HLD</vt:lpstr>
      <vt:lpstr>Analog Block HLD</vt:lpstr>
    </vt:vector>
  </TitlesOfParts>
  <Company>BGU-VLSI Systems Center</Company>
  <LinksUpToDate>false</LinksUpToDate>
  <CharactersWithSpaces>9733</CharactersWithSpaces>
  <SharedDoc>false</SharedDoc>
  <HLinks>
    <vt:vector size="72" baseType="variant">
      <vt:variant>
        <vt:i4>1507389</vt:i4>
      </vt:variant>
      <vt:variant>
        <vt:i4>74</vt:i4>
      </vt:variant>
      <vt:variant>
        <vt:i4>0</vt:i4>
      </vt:variant>
      <vt:variant>
        <vt:i4>5</vt:i4>
      </vt:variant>
      <vt:variant>
        <vt:lpwstr/>
      </vt:variant>
      <vt:variant>
        <vt:lpwstr>_Toc175011869</vt:lpwstr>
      </vt:variant>
      <vt:variant>
        <vt:i4>1507389</vt:i4>
      </vt:variant>
      <vt:variant>
        <vt:i4>65</vt:i4>
      </vt:variant>
      <vt:variant>
        <vt:i4>0</vt:i4>
      </vt:variant>
      <vt:variant>
        <vt:i4>5</vt:i4>
      </vt:variant>
      <vt:variant>
        <vt:lpwstr/>
      </vt:variant>
      <vt:variant>
        <vt:lpwstr>_Toc175011863</vt:lpwstr>
      </vt:variant>
      <vt:variant>
        <vt:i4>1441842</vt:i4>
      </vt:variant>
      <vt:variant>
        <vt:i4>56</vt:i4>
      </vt:variant>
      <vt:variant>
        <vt:i4>0</vt:i4>
      </vt:variant>
      <vt:variant>
        <vt:i4>5</vt:i4>
      </vt:variant>
      <vt:variant>
        <vt:lpwstr/>
      </vt:variant>
      <vt:variant>
        <vt:lpwstr>_Toc175011774</vt:lpwstr>
      </vt:variant>
      <vt:variant>
        <vt:i4>1441842</vt:i4>
      </vt:variant>
      <vt:variant>
        <vt:i4>50</vt:i4>
      </vt:variant>
      <vt:variant>
        <vt:i4>0</vt:i4>
      </vt:variant>
      <vt:variant>
        <vt:i4>5</vt:i4>
      </vt:variant>
      <vt:variant>
        <vt:lpwstr/>
      </vt:variant>
      <vt:variant>
        <vt:lpwstr>_Toc175011773</vt:lpwstr>
      </vt:variant>
      <vt:variant>
        <vt:i4>1441842</vt:i4>
      </vt:variant>
      <vt:variant>
        <vt:i4>44</vt:i4>
      </vt:variant>
      <vt:variant>
        <vt:i4>0</vt:i4>
      </vt:variant>
      <vt:variant>
        <vt:i4>5</vt:i4>
      </vt:variant>
      <vt:variant>
        <vt:lpwstr/>
      </vt:variant>
      <vt:variant>
        <vt:lpwstr>_Toc175011772</vt:lpwstr>
      </vt:variant>
      <vt:variant>
        <vt:i4>1441842</vt:i4>
      </vt:variant>
      <vt:variant>
        <vt:i4>38</vt:i4>
      </vt:variant>
      <vt:variant>
        <vt:i4>0</vt:i4>
      </vt:variant>
      <vt:variant>
        <vt:i4>5</vt:i4>
      </vt:variant>
      <vt:variant>
        <vt:lpwstr/>
      </vt:variant>
      <vt:variant>
        <vt:lpwstr>_Toc175011771</vt:lpwstr>
      </vt:variant>
      <vt:variant>
        <vt:i4>1441842</vt:i4>
      </vt:variant>
      <vt:variant>
        <vt:i4>32</vt:i4>
      </vt:variant>
      <vt:variant>
        <vt:i4>0</vt:i4>
      </vt:variant>
      <vt:variant>
        <vt:i4>5</vt:i4>
      </vt:variant>
      <vt:variant>
        <vt:lpwstr/>
      </vt:variant>
      <vt:variant>
        <vt:lpwstr>_Toc175011770</vt:lpwstr>
      </vt:variant>
      <vt:variant>
        <vt:i4>1507378</vt:i4>
      </vt:variant>
      <vt:variant>
        <vt:i4>26</vt:i4>
      </vt:variant>
      <vt:variant>
        <vt:i4>0</vt:i4>
      </vt:variant>
      <vt:variant>
        <vt:i4>5</vt:i4>
      </vt:variant>
      <vt:variant>
        <vt:lpwstr/>
      </vt:variant>
      <vt:variant>
        <vt:lpwstr>_Toc175011769</vt:lpwstr>
      </vt:variant>
      <vt:variant>
        <vt:i4>1507378</vt:i4>
      </vt:variant>
      <vt:variant>
        <vt:i4>20</vt:i4>
      </vt:variant>
      <vt:variant>
        <vt:i4>0</vt:i4>
      </vt:variant>
      <vt:variant>
        <vt:i4>5</vt:i4>
      </vt:variant>
      <vt:variant>
        <vt:lpwstr/>
      </vt:variant>
      <vt:variant>
        <vt:lpwstr>_Toc175011768</vt:lpwstr>
      </vt:variant>
      <vt:variant>
        <vt:i4>1507378</vt:i4>
      </vt:variant>
      <vt:variant>
        <vt:i4>14</vt:i4>
      </vt:variant>
      <vt:variant>
        <vt:i4>0</vt:i4>
      </vt:variant>
      <vt:variant>
        <vt:i4>5</vt:i4>
      </vt:variant>
      <vt:variant>
        <vt:lpwstr/>
      </vt:variant>
      <vt:variant>
        <vt:lpwstr>_Toc175011767</vt:lpwstr>
      </vt:variant>
      <vt:variant>
        <vt:i4>1507378</vt:i4>
      </vt:variant>
      <vt:variant>
        <vt:i4>8</vt:i4>
      </vt:variant>
      <vt:variant>
        <vt:i4>0</vt:i4>
      </vt:variant>
      <vt:variant>
        <vt:i4>5</vt:i4>
      </vt:variant>
      <vt:variant>
        <vt:lpwstr/>
      </vt:variant>
      <vt:variant>
        <vt:lpwstr>_Toc175011762</vt:lpwstr>
      </vt:variant>
      <vt:variant>
        <vt:i4>1507378</vt:i4>
      </vt:variant>
      <vt:variant>
        <vt:i4>2</vt:i4>
      </vt:variant>
      <vt:variant>
        <vt:i4>0</vt:i4>
      </vt:variant>
      <vt:variant>
        <vt:i4>5</vt:i4>
      </vt:variant>
      <vt:variant>
        <vt:lpwstr/>
      </vt:variant>
      <vt:variant>
        <vt:lpwstr>_Toc175011761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Analog Block HLD</dc:title>
  <dc:subject/>
  <dc:creator>Shy Hamami</dc:creator>
  <cp:keywords/>
  <dc:description/>
  <cp:lastModifiedBy>tal kapelnik</cp:lastModifiedBy>
  <cp:revision>8</cp:revision>
  <cp:lastPrinted>2007-01-29T08:55:00Z</cp:lastPrinted>
  <dcterms:created xsi:type="dcterms:W3CDTF">2021-12-02T12:49:00Z</dcterms:created>
  <dcterms:modified xsi:type="dcterms:W3CDTF">2021-12-02T17:09:00Z</dcterms:modified>
  <cp:category/>
</cp:coreProperties>
</file>